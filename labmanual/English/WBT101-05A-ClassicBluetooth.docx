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FB2BFA" w14:textId="11720F6E" w:rsidR="00EA1736" w:rsidRPr="00C6331A" w:rsidRDefault="00EA1736" w:rsidP="00C6331A">
      <w:pPr>
        <w:rPr>
          <w:rStyle w:val="BookTitle"/>
        </w:rPr>
      </w:pPr>
      <w:bookmarkStart w:id="0" w:name="_Hlk484770630"/>
      <w:bookmarkEnd w:id="0"/>
      <w:r w:rsidRPr="00C6331A">
        <w:rPr>
          <w:rStyle w:val="BookTitle"/>
        </w:rPr>
        <w:t xml:space="preserve">Chapter </w:t>
      </w:r>
      <w:r w:rsidR="007F6AE7">
        <w:rPr>
          <w:rStyle w:val="BookTitle"/>
        </w:rPr>
        <w:t>5</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p>
    <w:p w14:paraId="72E1681F" w14:textId="64EF7D5B" w:rsidR="00C6331A" w:rsidRDefault="00C6331A" w:rsidP="00C6331A">
      <w:r>
        <w:t>Time</w:t>
      </w:r>
      <w:r w:rsidR="00A45584">
        <w:t>:</w:t>
      </w:r>
      <w:r>
        <w:t xml:space="preserve"> </w:t>
      </w:r>
      <w:r w:rsidR="009E216F" w:rsidRPr="00A45584">
        <w:t>3</w:t>
      </w:r>
      <w:r w:rsidRPr="00A45584">
        <w:t xml:space="preserve"> Hours</w:t>
      </w:r>
    </w:p>
    <w:p w14:paraId="7B2BFF7E" w14:textId="6F5468EF"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SPP.</w:t>
      </w:r>
    </w:p>
    <w:p w14:paraId="1F9117F3" w14:textId="77777777" w:rsidR="007A3330" w:rsidRDefault="00C6331A">
      <w:pPr>
        <w:pStyle w:val="TOC1"/>
        <w:rPr>
          <w:rFonts w:asciiTheme="minorHAnsi" w:eastAsiaTheme="minorEastAsia" w:hAnsiTheme="minorHAnsi"/>
          <w:b w:val="0"/>
          <w:bCs w:val="0"/>
          <w:caps w:val="0"/>
          <w:noProof/>
          <w:sz w:val="24"/>
          <w:szCs w:val="24"/>
        </w:rPr>
      </w:pPr>
      <w:r>
        <w:fldChar w:fldCharType="begin"/>
      </w:r>
      <w:r>
        <w:instrText xml:space="preserve"> TOC \o "1-2" </w:instrText>
      </w:r>
      <w:r>
        <w:fldChar w:fldCharType="separate"/>
      </w:r>
      <w:r w:rsidR="007A3330">
        <w:rPr>
          <w:noProof/>
        </w:rPr>
        <w:t>5A.1</w:t>
      </w:r>
      <w:r w:rsidR="007A3330">
        <w:rPr>
          <w:rFonts w:asciiTheme="minorHAnsi" w:eastAsiaTheme="minorEastAsia" w:hAnsiTheme="minorHAnsi"/>
          <w:b w:val="0"/>
          <w:bCs w:val="0"/>
          <w:caps w:val="0"/>
          <w:noProof/>
          <w:sz w:val="24"/>
          <w:szCs w:val="24"/>
        </w:rPr>
        <w:tab/>
      </w:r>
      <w:r w:rsidR="007A3330">
        <w:rPr>
          <w:noProof/>
        </w:rPr>
        <w:t>WICED Bluetooth Classic System Lifecycle</w:t>
      </w:r>
      <w:r w:rsidR="007A3330">
        <w:rPr>
          <w:noProof/>
        </w:rPr>
        <w:tab/>
      </w:r>
      <w:r w:rsidR="007A3330">
        <w:rPr>
          <w:noProof/>
        </w:rPr>
        <w:fldChar w:fldCharType="begin"/>
      </w:r>
      <w:r w:rsidR="007A3330">
        <w:rPr>
          <w:noProof/>
        </w:rPr>
        <w:instrText xml:space="preserve"> PAGEREF _Toc516403786 \h </w:instrText>
      </w:r>
      <w:r w:rsidR="007A3330">
        <w:rPr>
          <w:noProof/>
        </w:rPr>
      </w:r>
      <w:r w:rsidR="007A3330">
        <w:rPr>
          <w:noProof/>
        </w:rPr>
        <w:fldChar w:fldCharType="separate"/>
      </w:r>
      <w:r w:rsidR="007A3330">
        <w:rPr>
          <w:noProof/>
        </w:rPr>
        <w:t>2</w:t>
      </w:r>
      <w:r w:rsidR="007A3330">
        <w:rPr>
          <w:noProof/>
        </w:rPr>
        <w:fldChar w:fldCharType="end"/>
      </w:r>
    </w:p>
    <w:p w14:paraId="1C509AC6" w14:textId="77777777" w:rsidR="007A3330" w:rsidRDefault="007A3330">
      <w:pPr>
        <w:pStyle w:val="TOC2"/>
        <w:rPr>
          <w:rFonts w:asciiTheme="minorHAnsi" w:eastAsiaTheme="minorEastAsia" w:hAnsiTheme="minorHAnsi"/>
          <w:smallCaps w:val="0"/>
          <w:noProof/>
          <w:sz w:val="24"/>
          <w:szCs w:val="24"/>
        </w:rPr>
      </w:pPr>
      <w:r>
        <w:rPr>
          <w:noProof/>
        </w:rPr>
        <w:t>5A.1.1 Inquiry</w:t>
      </w:r>
      <w:r>
        <w:rPr>
          <w:noProof/>
        </w:rPr>
        <w:tab/>
      </w:r>
      <w:r>
        <w:rPr>
          <w:noProof/>
        </w:rPr>
        <w:fldChar w:fldCharType="begin"/>
      </w:r>
      <w:r>
        <w:rPr>
          <w:noProof/>
        </w:rPr>
        <w:instrText xml:space="preserve"> PAGEREF _Toc516403787 \h </w:instrText>
      </w:r>
      <w:r>
        <w:rPr>
          <w:noProof/>
        </w:rPr>
      </w:r>
      <w:r>
        <w:rPr>
          <w:noProof/>
        </w:rPr>
        <w:fldChar w:fldCharType="separate"/>
      </w:r>
      <w:r>
        <w:rPr>
          <w:noProof/>
        </w:rPr>
        <w:t>3</w:t>
      </w:r>
      <w:r>
        <w:rPr>
          <w:noProof/>
        </w:rPr>
        <w:fldChar w:fldCharType="end"/>
      </w:r>
    </w:p>
    <w:p w14:paraId="5B4E5B12" w14:textId="77777777" w:rsidR="007A3330" w:rsidRDefault="007A3330">
      <w:pPr>
        <w:pStyle w:val="TOC2"/>
        <w:rPr>
          <w:rFonts w:asciiTheme="minorHAnsi" w:eastAsiaTheme="minorEastAsia" w:hAnsiTheme="minorHAnsi"/>
          <w:smallCaps w:val="0"/>
          <w:noProof/>
          <w:sz w:val="24"/>
          <w:szCs w:val="24"/>
        </w:rPr>
      </w:pPr>
      <w:r>
        <w:rPr>
          <w:noProof/>
        </w:rPr>
        <w:t>5A.1.2 Page / Connect</w:t>
      </w:r>
      <w:r>
        <w:rPr>
          <w:noProof/>
        </w:rPr>
        <w:tab/>
      </w:r>
      <w:r>
        <w:rPr>
          <w:noProof/>
        </w:rPr>
        <w:fldChar w:fldCharType="begin"/>
      </w:r>
      <w:r>
        <w:rPr>
          <w:noProof/>
        </w:rPr>
        <w:instrText xml:space="preserve"> PAGEREF _Toc516403788 \h </w:instrText>
      </w:r>
      <w:r>
        <w:rPr>
          <w:noProof/>
        </w:rPr>
      </w:r>
      <w:r>
        <w:rPr>
          <w:noProof/>
        </w:rPr>
        <w:fldChar w:fldCharType="separate"/>
      </w:r>
      <w:r>
        <w:rPr>
          <w:noProof/>
        </w:rPr>
        <w:t>4</w:t>
      </w:r>
      <w:r>
        <w:rPr>
          <w:noProof/>
        </w:rPr>
        <w:fldChar w:fldCharType="end"/>
      </w:r>
    </w:p>
    <w:p w14:paraId="6808A3C5" w14:textId="77777777" w:rsidR="007A3330" w:rsidRDefault="007A3330">
      <w:pPr>
        <w:pStyle w:val="TOC2"/>
        <w:rPr>
          <w:rFonts w:asciiTheme="minorHAnsi" w:eastAsiaTheme="minorEastAsia" w:hAnsiTheme="minorHAnsi"/>
          <w:smallCaps w:val="0"/>
          <w:noProof/>
          <w:sz w:val="24"/>
          <w:szCs w:val="24"/>
        </w:rPr>
      </w:pPr>
      <w:r>
        <w:rPr>
          <w:noProof/>
        </w:rPr>
        <w:t>5A.1.3 Pair &amp; Bond</w:t>
      </w:r>
      <w:r>
        <w:rPr>
          <w:noProof/>
        </w:rPr>
        <w:tab/>
      </w:r>
      <w:r>
        <w:rPr>
          <w:noProof/>
        </w:rPr>
        <w:fldChar w:fldCharType="begin"/>
      </w:r>
      <w:r>
        <w:rPr>
          <w:noProof/>
        </w:rPr>
        <w:instrText xml:space="preserve"> PAGEREF _Toc516403789 \h </w:instrText>
      </w:r>
      <w:r>
        <w:rPr>
          <w:noProof/>
        </w:rPr>
      </w:r>
      <w:r>
        <w:rPr>
          <w:noProof/>
        </w:rPr>
        <w:fldChar w:fldCharType="separate"/>
      </w:r>
      <w:r>
        <w:rPr>
          <w:noProof/>
        </w:rPr>
        <w:t>4</w:t>
      </w:r>
      <w:r>
        <w:rPr>
          <w:noProof/>
        </w:rPr>
        <w:fldChar w:fldCharType="end"/>
      </w:r>
    </w:p>
    <w:p w14:paraId="2E7F9B6D" w14:textId="77777777" w:rsidR="007A3330" w:rsidRDefault="007A3330">
      <w:pPr>
        <w:pStyle w:val="TOC2"/>
        <w:rPr>
          <w:rFonts w:asciiTheme="minorHAnsi" w:eastAsiaTheme="minorEastAsia" w:hAnsiTheme="minorHAnsi"/>
          <w:smallCaps w:val="0"/>
          <w:noProof/>
          <w:sz w:val="24"/>
          <w:szCs w:val="24"/>
        </w:rPr>
      </w:pPr>
      <w:r>
        <w:rPr>
          <w:noProof/>
        </w:rPr>
        <w:t>5A.1.4 Discover the Services using Service Discovery Protocol (SDP)</w:t>
      </w:r>
      <w:r>
        <w:rPr>
          <w:noProof/>
        </w:rPr>
        <w:tab/>
      </w:r>
      <w:r>
        <w:rPr>
          <w:noProof/>
        </w:rPr>
        <w:fldChar w:fldCharType="begin"/>
      </w:r>
      <w:r>
        <w:rPr>
          <w:noProof/>
        </w:rPr>
        <w:instrText xml:space="preserve"> PAGEREF _Toc516403790 \h </w:instrText>
      </w:r>
      <w:r>
        <w:rPr>
          <w:noProof/>
        </w:rPr>
      </w:r>
      <w:r>
        <w:rPr>
          <w:noProof/>
        </w:rPr>
        <w:fldChar w:fldCharType="separate"/>
      </w:r>
      <w:r>
        <w:rPr>
          <w:noProof/>
        </w:rPr>
        <w:t>4</w:t>
      </w:r>
      <w:r>
        <w:rPr>
          <w:noProof/>
        </w:rPr>
        <w:fldChar w:fldCharType="end"/>
      </w:r>
    </w:p>
    <w:p w14:paraId="707A7CC9" w14:textId="77777777" w:rsidR="007A3330" w:rsidRDefault="007A3330">
      <w:pPr>
        <w:pStyle w:val="TOC2"/>
        <w:rPr>
          <w:rFonts w:asciiTheme="minorHAnsi" w:eastAsiaTheme="minorEastAsia" w:hAnsiTheme="minorHAnsi"/>
          <w:smallCaps w:val="0"/>
          <w:noProof/>
          <w:sz w:val="24"/>
          <w:szCs w:val="24"/>
        </w:rPr>
      </w:pPr>
      <w:r>
        <w:rPr>
          <w:noProof/>
        </w:rPr>
        <w:t>5A.1.5 Exchange Data with the Serial Port Profile</w:t>
      </w:r>
      <w:r>
        <w:rPr>
          <w:noProof/>
        </w:rPr>
        <w:tab/>
      </w:r>
      <w:r>
        <w:rPr>
          <w:noProof/>
        </w:rPr>
        <w:fldChar w:fldCharType="begin"/>
      </w:r>
      <w:r>
        <w:rPr>
          <w:noProof/>
        </w:rPr>
        <w:instrText xml:space="preserve"> PAGEREF _Toc516403791 \h </w:instrText>
      </w:r>
      <w:r>
        <w:rPr>
          <w:noProof/>
        </w:rPr>
      </w:r>
      <w:r>
        <w:rPr>
          <w:noProof/>
        </w:rPr>
        <w:fldChar w:fldCharType="separate"/>
      </w:r>
      <w:r>
        <w:rPr>
          <w:noProof/>
        </w:rPr>
        <w:t>5</w:t>
      </w:r>
      <w:r>
        <w:rPr>
          <w:noProof/>
        </w:rPr>
        <w:fldChar w:fldCharType="end"/>
      </w:r>
    </w:p>
    <w:p w14:paraId="26122335" w14:textId="77777777" w:rsidR="007A3330" w:rsidRDefault="007A3330">
      <w:pPr>
        <w:pStyle w:val="TOC1"/>
        <w:rPr>
          <w:rFonts w:asciiTheme="minorHAnsi" w:eastAsiaTheme="minorEastAsia" w:hAnsiTheme="minorHAnsi"/>
          <w:b w:val="0"/>
          <w:bCs w:val="0"/>
          <w:caps w:val="0"/>
          <w:noProof/>
          <w:sz w:val="24"/>
          <w:szCs w:val="24"/>
        </w:rPr>
      </w:pPr>
      <w:r>
        <w:rPr>
          <w:noProof/>
        </w:rPr>
        <w:t>5A.2</w:t>
      </w:r>
      <w:r>
        <w:rPr>
          <w:rFonts w:asciiTheme="minorHAnsi" w:eastAsiaTheme="minorEastAsia" w:hAnsiTheme="minorHAnsi"/>
          <w:b w:val="0"/>
          <w:bCs w:val="0"/>
          <w:caps w:val="0"/>
          <w:noProof/>
          <w:sz w:val="24"/>
          <w:szCs w:val="24"/>
        </w:rPr>
        <w:tab/>
      </w:r>
      <w:r>
        <w:rPr>
          <w:noProof/>
        </w:rPr>
        <w:t>Secure Simple Pairing</w:t>
      </w:r>
      <w:r>
        <w:rPr>
          <w:noProof/>
        </w:rPr>
        <w:tab/>
      </w:r>
      <w:r>
        <w:rPr>
          <w:noProof/>
        </w:rPr>
        <w:fldChar w:fldCharType="begin"/>
      </w:r>
      <w:r>
        <w:rPr>
          <w:noProof/>
        </w:rPr>
        <w:instrText xml:space="preserve"> PAGEREF _Toc516403792 \h </w:instrText>
      </w:r>
      <w:r>
        <w:rPr>
          <w:noProof/>
        </w:rPr>
      </w:r>
      <w:r>
        <w:rPr>
          <w:noProof/>
        </w:rPr>
        <w:fldChar w:fldCharType="separate"/>
      </w:r>
      <w:r>
        <w:rPr>
          <w:noProof/>
        </w:rPr>
        <w:t>5</w:t>
      </w:r>
      <w:r>
        <w:rPr>
          <w:noProof/>
        </w:rPr>
        <w:fldChar w:fldCharType="end"/>
      </w:r>
    </w:p>
    <w:p w14:paraId="20DD6938" w14:textId="77777777" w:rsidR="007A3330" w:rsidRDefault="007A3330">
      <w:pPr>
        <w:pStyle w:val="TOC1"/>
        <w:rPr>
          <w:rFonts w:asciiTheme="minorHAnsi" w:eastAsiaTheme="minorEastAsia" w:hAnsiTheme="minorHAnsi"/>
          <w:b w:val="0"/>
          <w:bCs w:val="0"/>
          <w:caps w:val="0"/>
          <w:noProof/>
          <w:sz w:val="24"/>
          <w:szCs w:val="24"/>
        </w:rPr>
      </w:pPr>
      <w:r>
        <w:rPr>
          <w:noProof/>
        </w:rPr>
        <w:t>5A.3</w:t>
      </w:r>
      <w:r>
        <w:rPr>
          <w:rFonts w:asciiTheme="minorHAnsi" w:eastAsiaTheme="minorEastAsia" w:hAnsiTheme="minorHAnsi"/>
          <w:b w:val="0"/>
          <w:bCs w:val="0"/>
          <w:caps w:val="0"/>
          <w:noProof/>
          <w:sz w:val="24"/>
          <w:szCs w:val="24"/>
        </w:rPr>
        <w:tab/>
      </w:r>
      <w:r>
        <w:rPr>
          <w:noProof/>
        </w:rPr>
        <w:t>Service Discovery Protocol (SDP)</w:t>
      </w:r>
      <w:r>
        <w:rPr>
          <w:noProof/>
        </w:rPr>
        <w:tab/>
      </w:r>
      <w:r>
        <w:rPr>
          <w:noProof/>
        </w:rPr>
        <w:fldChar w:fldCharType="begin"/>
      </w:r>
      <w:r>
        <w:rPr>
          <w:noProof/>
        </w:rPr>
        <w:instrText xml:space="preserve"> PAGEREF _Toc516403793 \h </w:instrText>
      </w:r>
      <w:r>
        <w:rPr>
          <w:noProof/>
        </w:rPr>
      </w:r>
      <w:r>
        <w:rPr>
          <w:noProof/>
        </w:rPr>
        <w:fldChar w:fldCharType="separate"/>
      </w:r>
      <w:r>
        <w:rPr>
          <w:noProof/>
        </w:rPr>
        <w:t>5</w:t>
      </w:r>
      <w:r>
        <w:rPr>
          <w:noProof/>
        </w:rPr>
        <w:fldChar w:fldCharType="end"/>
      </w:r>
    </w:p>
    <w:p w14:paraId="691A4F53" w14:textId="77777777" w:rsidR="007A3330" w:rsidRDefault="007A3330">
      <w:pPr>
        <w:pStyle w:val="TOC1"/>
        <w:rPr>
          <w:rFonts w:asciiTheme="minorHAnsi" w:eastAsiaTheme="minorEastAsia" w:hAnsiTheme="minorHAnsi"/>
          <w:b w:val="0"/>
          <w:bCs w:val="0"/>
          <w:caps w:val="0"/>
          <w:noProof/>
          <w:sz w:val="24"/>
          <w:szCs w:val="24"/>
        </w:rPr>
      </w:pPr>
      <w:r>
        <w:rPr>
          <w:noProof/>
        </w:rPr>
        <w:t>5A.4</w:t>
      </w:r>
      <w:r>
        <w:rPr>
          <w:rFonts w:asciiTheme="minorHAnsi" w:eastAsiaTheme="minorEastAsia" w:hAnsiTheme="minorHAnsi"/>
          <w:b w:val="0"/>
          <w:bCs w:val="0"/>
          <w:caps w:val="0"/>
          <w:noProof/>
          <w:sz w:val="24"/>
          <w:szCs w:val="24"/>
        </w:rPr>
        <w:tab/>
      </w:r>
      <w:r>
        <w:rPr>
          <w:noProof/>
        </w:rPr>
        <w:t>L2CAP, RFCOMM &amp; the Serial Port Profile</w:t>
      </w:r>
      <w:r>
        <w:rPr>
          <w:noProof/>
        </w:rPr>
        <w:tab/>
      </w:r>
      <w:r>
        <w:rPr>
          <w:noProof/>
        </w:rPr>
        <w:fldChar w:fldCharType="begin"/>
      </w:r>
      <w:r>
        <w:rPr>
          <w:noProof/>
        </w:rPr>
        <w:instrText xml:space="preserve"> PAGEREF _Toc516403794 \h </w:instrText>
      </w:r>
      <w:r>
        <w:rPr>
          <w:noProof/>
        </w:rPr>
      </w:r>
      <w:r>
        <w:rPr>
          <w:noProof/>
        </w:rPr>
        <w:fldChar w:fldCharType="separate"/>
      </w:r>
      <w:r>
        <w:rPr>
          <w:noProof/>
        </w:rPr>
        <w:t>6</w:t>
      </w:r>
      <w:r>
        <w:rPr>
          <w:noProof/>
        </w:rPr>
        <w:fldChar w:fldCharType="end"/>
      </w:r>
    </w:p>
    <w:p w14:paraId="31621605" w14:textId="77777777" w:rsidR="007A3330" w:rsidRDefault="007A3330">
      <w:pPr>
        <w:pStyle w:val="TOC2"/>
        <w:rPr>
          <w:rFonts w:asciiTheme="minorHAnsi" w:eastAsiaTheme="minorEastAsia" w:hAnsiTheme="minorHAnsi"/>
          <w:smallCaps w:val="0"/>
          <w:noProof/>
          <w:sz w:val="24"/>
          <w:szCs w:val="24"/>
        </w:rPr>
      </w:pPr>
      <w:r>
        <w:rPr>
          <w:noProof/>
        </w:rPr>
        <w:t>5A.4.1 L2CAP</w:t>
      </w:r>
      <w:r>
        <w:rPr>
          <w:noProof/>
        </w:rPr>
        <w:tab/>
      </w:r>
      <w:r>
        <w:rPr>
          <w:noProof/>
        </w:rPr>
        <w:fldChar w:fldCharType="begin"/>
      </w:r>
      <w:r>
        <w:rPr>
          <w:noProof/>
        </w:rPr>
        <w:instrText xml:space="preserve"> PAGEREF _Toc516403795 \h </w:instrText>
      </w:r>
      <w:r>
        <w:rPr>
          <w:noProof/>
        </w:rPr>
      </w:r>
      <w:r>
        <w:rPr>
          <w:noProof/>
        </w:rPr>
        <w:fldChar w:fldCharType="separate"/>
      </w:r>
      <w:r>
        <w:rPr>
          <w:noProof/>
        </w:rPr>
        <w:t>6</w:t>
      </w:r>
      <w:r>
        <w:rPr>
          <w:noProof/>
        </w:rPr>
        <w:fldChar w:fldCharType="end"/>
      </w:r>
    </w:p>
    <w:p w14:paraId="1AF382C1" w14:textId="77777777" w:rsidR="007A3330" w:rsidRDefault="007A3330">
      <w:pPr>
        <w:pStyle w:val="TOC2"/>
        <w:rPr>
          <w:rFonts w:asciiTheme="minorHAnsi" w:eastAsiaTheme="minorEastAsia" w:hAnsiTheme="minorHAnsi"/>
          <w:smallCaps w:val="0"/>
          <w:noProof/>
          <w:sz w:val="24"/>
          <w:szCs w:val="24"/>
        </w:rPr>
      </w:pPr>
      <w:r>
        <w:rPr>
          <w:noProof/>
        </w:rPr>
        <w:t>5A.4.2 RFCOMM</w:t>
      </w:r>
      <w:r>
        <w:rPr>
          <w:noProof/>
        </w:rPr>
        <w:tab/>
      </w:r>
      <w:r>
        <w:rPr>
          <w:noProof/>
        </w:rPr>
        <w:fldChar w:fldCharType="begin"/>
      </w:r>
      <w:r>
        <w:rPr>
          <w:noProof/>
        </w:rPr>
        <w:instrText xml:space="preserve"> PAGEREF _Toc516403796 \h </w:instrText>
      </w:r>
      <w:r>
        <w:rPr>
          <w:noProof/>
        </w:rPr>
      </w:r>
      <w:r>
        <w:rPr>
          <w:noProof/>
        </w:rPr>
        <w:fldChar w:fldCharType="separate"/>
      </w:r>
      <w:r>
        <w:rPr>
          <w:noProof/>
        </w:rPr>
        <w:t>7</w:t>
      </w:r>
      <w:r>
        <w:rPr>
          <w:noProof/>
        </w:rPr>
        <w:fldChar w:fldCharType="end"/>
      </w:r>
    </w:p>
    <w:p w14:paraId="0AEBDDCA" w14:textId="77777777" w:rsidR="007A3330" w:rsidRDefault="007A3330">
      <w:pPr>
        <w:pStyle w:val="TOC2"/>
        <w:rPr>
          <w:rFonts w:asciiTheme="minorHAnsi" w:eastAsiaTheme="minorEastAsia" w:hAnsiTheme="minorHAnsi"/>
          <w:smallCaps w:val="0"/>
          <w:noProof/>
          <w:sz w:val="24"/>
          <w:szCs w:val="24"/>
        </w:rPr>
      </w:pPr>
      <w:r>
        <w:rPr>
          <w:noProof/>
        </w:rPr>
        <w:t>5A.4.3 Serial Port Profile</w:t>
      </w:r>
      <w:r>
        <w:rPr>
          <w:noProof/>
        </w:rPr>
        <w:tab/>
      </w:r>
      <w:r>
        <w:rPr>
          <w:noProof/>
        </w:rPr>
        <w:fldChar w:fldCharType="begin"/>
      </w:r>
      <w:r>
        <w:rPr>
          <w:noProof/>
        </w:rPr>
        <w:instrText xml:space="preserve"> PAGEREF _Toc516403797 \h </w:instrText>
      </w:r>
      <w:r>
        <w:rPr>
          <w:noProof/>
        </w:rPr>
      </w:r>
      <w:r>
        <w:rPr>
          <w:noProof/>
        </w:rPr>
        <w:fldChar w:fldCharType="separate"/>
      </w:r>
      <w:r>
        <w:rPr>
          <w:noProof/>
        </w:rPr>
        <w:t>7</w:t>
      </w:r>
      <w:r>
        <w:rPr>
          <w:noProof/>
        </w:rPr>
        <w:fldChar w:fldCharType="end"/>
      </w:r>
    </w:p>
    <w:p w14:paraId="15A8404A" w14:textId="77777777" w:rsidR="007A3330" w:rsidRDefault="007A3330">
      <w:pPr>
        <w:pStyle w:val="TOC1"/>
        <w:rPr>
          <w:rFonts w:asciiTheme="minorHAnsi" w:eastAsiaTheme="minorEastAsia" w:hAnsiTheme="minorHAnsi"/>
          <w:b w:val="0"/>
          <w:bCs w:val="0"/>
          <w:caps w:val="0"/>
          <w:noProof/>
          <w:sz w:val="24"/>
          <w:szCs w:val="24"/>
        </w:rPr>
      </w:pPr>
      <w:r>
        <w:rPr>
          <w:noProof/>
        </w:rPr>
        <w:t>5A.5</w:t>
      </w:r>
      <w:r>
        <w:rPr>
          <w:rFonts w:asciiTheme="minorHAnsi" w:eastAsiaTheme="minorEastAsia" w:hAnsiTheme="minorHAnsi"/>
          <w:b w:val="0"/>
          <w:bCs w:val="0"/>
          <w:caps w:val="0"/>
          <w:noProof/>
          <w:sz w:val="24"/>
          <w:szCs w:val="24"/>
        </w:rPr>
        <w:tab/>
      </w:r>
      <w:r>
        <w:rPr>
          <w:noProof/>
        </w:rPr>
        <w:t>WICED Bluetooth Designer</w:t>
      </w:r>
      <w:r>
        <w:rPr>
          <w:noProof/>
        </w:rPr>
        <w:tab/>
      </w:r>
      <w:r>
        <w:rPr>
          <w:noProof/>
        </w:rPr>
        <w:fldChar w:fldCharType="begin"/>
      </w:r>
      <w:r>
        <w:rPr>
          <w:noProof/>
        </w:rPr>
        <w:instrText xml:space="preserve"> PAGEREF _Toc516403798 \h </w:instrText>
      </w:r>
      <w:r>
        <w:rPr>
          <w:noProof/>
        </w:rPr>
      </w:r>
      <w:r>
        <w:rPr>
          <w:noProof/>
        </w:rPr>
        <w:fldChar w:fldCharType="separate"/>
      </w:r>
      <w:r>
        <w:rPr>
          <w:noProof/>
        </w:rPr>
        <w:t>7</w:t>
      </w:r>
      <w:r>
        <w:rPr>
          <w:noProof/>
        </w:rPr>
        <w:fldChar w:fldCharType="end"/>
      </w:r>
    </w:p>
    <w:p w14:paraId="72B7094F" w14:textId="77777777" w:rsidR="007A3330" w:rsidRDefault="007A3330">
      <w:pPr>
        <w:pStyle w:val="TOC2"/>
        <w:rPr>
          <w:rFonts w:asciiTheme="minorHAnsi" w:eastAsiaTheme="minorEastAsia" w:hAnsiTheme="minorHAnsi"/>
          <w:smallCaps w:val="0"/>
          <w:noProof/>
          <w:sz w:val="24"/>
          <w:szCs w:val="24"/>
        </w:rPr>
      </w:pPr>
      <w:r>
        <w:rPr>
          <w:noProof/>
        </w:rPr>
        <w:t>5A.5.1 WICED Studio 6.2 – BT Designer Bugs</w:t>
      </w:r>
      <w:r>
        <w:rPr>
          <w:noProof/>
        </w:rPr>
        <w:tab/>
      </w:r>
      <w:r>
        <w:rPr>
          <w:noProof/>
        </w:rPr>
        <w:fldChar w:fldCharType="begin"/>
      </w:r>
      <w:r>
        <w:rPr>
          <w:noProof/>
        </w:rPr>
        <w:instrText xml:space="preserve"> PAGEREF _Toc516403799 \h </w:instrText>
      </w:r>
      <w:r>
        <w:rPr>
          <w:noProof/>
        </w:rPr>
      </w:r>
      <w:r>
        <w:rPr>
          <w:noProof/>
        </w:rPr>
        <w:fldChar w:fldCharType="separate"/>
      </w:r>
      <w:r>
        <w:rPr>
          <w:noProof/>
        </w:rPr>
        <w:t>16</w:t>
      </w:r>
      <w:r>
        <w:rPr>
          <w:noProof/>
        </w:rPr>
        <w:fldChar w:fldCharType="end"/>
      </w:r>
    </w:p>
    <w:p w14:paraId="72ECFEE7" w14:textId="77777777" w:rsidR="007A3330" w:rsidRDefault="007A3330">
      <w:pPr>
        <w:pStyle w:val="TOC1"/>
        <w:rPr>
          <w:rFonts w:asciiTheme="minorHAnsi" w:eastAsiaTheme="minorEastAsia" w:hAnsiTheme="minorHAnsi"/>
          <w:b w:val="0"/>
          <w:bCs w:val="0"/>
          <w:caps w:val="0"/>
          <w:noProof/>
          <w:sz w:val="24"/>
          <w:szCs w:val="24"/>
        </w:rPr>
      </w:pPr>
      <w:r>
        <w:rPr>
          <w:noProof/>
        </w:rPr>
        <w:t>5A.6</w:t>
      </w:r>
      <w:r>
        <w:rPr>
          <w:rFonts w:asciiTheme="minorHAnsi" w:eastAsiaTheme="minorEastAsia" w:hAnsiTheme="minorHAnsi"/>
          <w:b w:val="0"/>
          <w:bCs w:val="0"/>
          <w:caps w:val="0"/>
          <w:noProof/>
          <w:sz w:val="24"/>
          <w:szCs w:val="24"/>
        </w:rPr>
        <w:tab/>
      </w:r>
      <w:r>
        <w:rPr>
          <w:noProof/>
        </w:rPr>
        <w:t>WICED Bluetooth Stack Events</w:t>
      </w:r>
      <w:r>
        <w:rPr>
          <w:noProof/>
        </w:rPr>
        <w:tab/>
      </w:r>
      <w:r>
        <w:rPr>
          <w:noProof/>
        </w:rPr>
        <w:fldChar w:fldCharType="begin"/>
      </w:r>
      <w:r>
        <w:rPr>
          <w:noProof/>
        </w:rPr>
        <w:instrText xml:space="preserve"> PAGEREF _Toc516403800 \h </w:instrText>
      </w:r>
      <w:r>
        <w:rPr>
          <w:noProof/>
        </w:rPr>
      </w:r>
      <w:r>
        <w:rPr>
          <w:noProof/>
        </w:rPr>
        <w:fldChar w:fldCharType="separate"/>
      </w:r>
      <w:r>
        <w:rPr>
          <w:noProof/>
        </w:rPr>
        <w:t>16</w:t>
      </w:r>
      <w:r>
        <w:rPr>
          <w:noProof/>
        </w:rPr>
        <w:fldChar w:fldCharType="end"/>
      </w:r>
    </w:p>
    <w:p w14:paraId="08FBD0A5" w14:textId="77777777" w:rsidR="007A3330" w:rsidRDefault="007A3330">
      <w:pPr>
        <w:pStyle w:val="TOC1"/>
        <w:rPr>
          <w:rFonts w:asciiTheme="minorHAnsi" w:eastAsiaTheme="minorEastAsia" w:hAnsiTheme="minorHAnsi"/>
          <w:b w:val="0"/>
          <w:bCs w:val="0"/>
          <w:caps w:val="0"/>
          <w:noProof/>
          <w:sz w:val="24"/>
          <w:szCs w:val="24"/>
        </w:rPr>
      </w:pPr>
      <w:r>
        <w:rPr>
          <w:noProof/>
        </w:rPr>
        <w:t>5A.7</w:t>
      </w:r>
      <w:r>
        <w:rPr>
          <w:rFonts w:asciiTheme="minorHAnsi" w:eastAsiaTheme="minorEastAsia" w:hAnsiTheme="minorHAnsi"/>
          <w:b w:val="0"/>
          <w:bCs w:val="0"/>
          <w:caps w:val="0"/>
          <w:noProof/>
          <w:sz w:val="24"/>
          <w:szCs w:val="24"/>
        </w:rPr>
        <w:tab/>
      </w:r>
      <w:r>
        <w:rPr>
          <w:noProof/>
        </w:rPr>
        <w:t>WICED Classic Bluetooth Firmware Architecture</w:t>
      </w:r>
      <w:r>
        <w:rPr>
          <w:noProof/>
        </w:rPr>
        <w:tab/>
      </w:r>
      <w:r>
        <w:rPr>
          <w:noProof/>
        </w:rPr>
        <w:fldChar w:fldCharType="begin"/>
      </w:r>
      <w:r>
        <w:rPr>
          <w:noProof/>
        </w:rPr>
        <w:instrText xml:space="preserve"> PAGEREF _Toc516403801 \h </w:instrText>
      </w:r>
      <w:r>
        <w:rPr>
          <w:noProof/>
        </w:rPr>
      </w:r>
      <w:r>
        <w:rPr>
          <w:noProof/>
        </w:rPr>
        <w:fldChar w:fldCharType="separate"/>
      </w:r>
      <w:r>
        <w:rPr>
          <w:noProof/>
        </w:rPr>
        <w:t>17</w:t>
      </w:r>
      <w:r>
        <w:rPr>
          <w:noProof/>
        </w:rPr>
        <w:fldChar w:fldCharType="end"/>
      </w:r>
    </w:p>
    <w:p w14:paraId="3F7FECA2" w14:textId="77777777" w:rsidR="007A3330" w:rsidRDefault="007A3330">
      <w:pPr>
        <w:pStyle w:val="TOC2"/>
        <w:rPr>
          <w:rFonts w:asciiTheme="minorHAnsi" w:eastAsiaTheme="minorEastAsia" w:hAnsiTheme="minorHAnsi"/>
          <w:smallCaps w:val="0"/>
          <w:noProof/>
          <w:sz w:val="24"/>
          <w:szCs w:val="24"/>
        </w:rPr>
      </w:pPr>
      <w:r>
        <w:rPr>
          <w:noProof/>
        </w:rPr>
        <w:t>5A.7.1 Initialization Functions</w:t>
      </w:r>
      <w:r>
        <w:rPr>
          <w:noProof/>
        </w:rPr>
        <w:tab/>
      </w:r>
      <w:r>
        <w:rPr>
          <w:noProof/>
        </w:rPr>
        <w:fldChar w:fldCharType="begin"/>
      </w:r>
      <w:r>
        <w:rPr>
          <w:noProof/>
        </w:rPr>
        <w:instrText xml:space="preserve"> PAGEREF _Toc516403802 \h </w:instrText>
      </w:r>
      <w:r>
        <w:rPr>
          <w:noProof/>
        </w:rPr>
      </w:r>
      <w:r>
        <w:rPr>
          <w:noProof/>
        </w:rPr>
        <w:fldChar w:fldCharType="separate"/>
      </w:r>
      <w:r>
        <w:rPr>
          <w:noProof/>
        </w:rPr>
        <w:t>18</w:t>
      </w:r>
      <w:r>
        <w:rPr>
          <w:noProof/>
        </w:rPr>
        <w:fldChar w:fldCharType="end"/>
      </w:r>
    </w:p>
    <w:p w14:paraId="29A5E083" w14:textId="77777777" w:rsidR="007A3330" w:rsidRDefault="007A3330">
      <w:pPr>
        <w:pStyle w:val="TOC2"/>
        <w:rPr>
          <w:rFonts w:asciiTheme="minorHAnsi" w:eastAsiaTheme="minorEastAsia" w:hAnsiTheme="minorHAnsi"/>
          <w:smallCaps w:val="0"/>
          <w:noProof/>
          <w:sz w:val="24"/>
          <w:szCs w:val="24"/>
        </w:rPr>
      </w:pPr>
      <w:r>
        <w:rPr>
          <w:noProof/>
        </w:rPr>
        <w:t>5A.7.2 SDP Database</w:t>
      </w:r>
      <w:r>
        <w:rPr>
          <w:noProof/>
        </w:rPr>
        <w:tab/>
      </w:r>
      <w:r>
        <w:rPr>
          <w:noProof/>
        </w:rPr>
        <w:fldChar w:fldCharType="begin"/>
      </w:r>
      <w:r>
        <w:rPr>
          <w:noProof/>
        </w:rPr>
        <w:instrText xml:space="preserve"> PAGEREF _Toc516403803 \h </w:instrText>
      </w:r>
      <w:r>
        <w:rPr>
          <w:noProof/>
        </w:rPr>
      </w:r>
      <w:r>
        <w:rPr>
          <w:noProof/>
        </w:rPr>
        <w:fldChar w:fldCharType="separate"/>
      </w:r>
      <w:r>
        <w:rPr>
          <w:noProof/>
        </w:rPr>
        <w:t>18</w:t>
      </w:r>
      <w:r>
        <w:rPr>
          <w:noProof/>
        </w:rPr>
        <w:fldChar w:fldCharType="end"/>
      </w:r>
    </w:p>
    <w:p w14:paraId="5BA2DD60" w14:textId="77777777" w:rsidR="007A3330" w:rsidRDefault="007A3330">
      <w:pPr>
        <w:pStyle w:val="TOC2"/>
        <w:rPr>
          <w:rFonts w:asciiTheme="minorHAnsi" w:eastAsiaTheme="minorEastAsia" w:hAnsiTheme="minorHAnsi"/>
          <w:smallCaps w:val="0"/>
          <w:noProof/>
          <w:sz w:val="24"/>
          <w:szCs w:val="24"/>
        </w:rPr>
      </w:pPr>
      <w:r>
        <w:rPr>
          <w:noProof/>
        </w:rPr>
        <w:t>5A.7.3 Handle Pairing</w:t>
      </w:r>
      <w:r>
        <w:rPr>
          <w:noProof/>
        </w:rPr>
        <w:tab/>
      </w:r>
      <w:r>
        <w:rPr>
          <w:noProof/>
        </w:rPr>
        <w:fldChar w:fldCharType="begin"/>
      </w:r>
      <w:r>
        <w:rPr>
          <w:noProof/>
        </w:rPr>
        <w:instrText xml:space="preserve"> PAGEREF _Toc516403804 \h </w:instrText>
      </w:r>
      <w:r>
        <w:rPr>
          <w:noProof/>
        </w:rPr>
      </w:r>
      <w:r>
        <w:rPr>
          <w:noProof/>
        </w:rPr>
        <w:fldChar w:fldCharType="separate"/>
      </w:r>
      <w:r>
        <w:rPr>
          <w:noProof/>
        </w:rPr>
        <w:t>20</w:t>
      </w:r>
      <w:r>
        <w:rPr>
          <w:noProof/>
        </w:rPr>
        <w:fldChar w:fldCharType="end"/>
      </w:r>
    </w:p>
    <w:p w14:paraId="12139946" w14:textId="77777777" w:rsidR="007A3330" w:rsidRDefault="007A3330">
      <w:pPr>
        <w:pStyle w:val="TOC2"/>
        <w:rPr>
          <w:rFonts w:asciiTheme="minorHAnsi" w:eastAsiaTheme="minorEastAsia" w:hAnsiTheme="minorHAnsi"/>
          <w:smallCaps w:val="0"/>
          <w:noProof/>
          <w:sz w:val="24"/>
          <w:szCs w:val="24"/>
        </w:rPr>
      </w:pPr>
      <w:r>
        <w:rPr>
          <w:noProof/>
        </w:rPr>
        <w:t>5A.7.4 Handle Bonding</w:t>
      </w:r>
      <w:r>
        <w:rPr>
          <w:noProof/>
        </w:rPr>
        <w:tab/>
      </w:r>
      <w:r>
        <w:rPr>
          <w:noProof/>
        </w:rPr>
        <w:fldChar w:fldCharType="begin"/>
      </w:r>
      <w:r>
        <w:rPr>
          <w:noProof/>
        </w:rPr>
        <w:instrText xml:space="preserve"> PAGEREF _Toc516403805 \h </w:instrText>
      </w:r>
      <w:r>
        <w:rPr>
          <w:noProof/>
        </w:rPr>
      </w:r>
      <w:r>
        <w:rPr>
          <w:noProof/>
        </w:rPr>
        <w:fldChar w:fldCharType="separate"/>
      </w:r>
      <w:r>
        <w:rPr>
          <w:noProof/>
        </w:rPr>
        <w:t>21</w:t>
      </w:r>
      <w:r>
        <w:rPr>
          <w:noProof/>
        </w:rPr>
        <w:fldChar w:fldCharType="end"/>
      </w:r>
    </w:p>
    <w:p w14:paraId="14EBCD67" w14:textId="77777777" w:rsidR="007A3330" w:rsidRDefault="007A3330">
      <w:pPr>
        <w:pStyle w:val="TOC2"/>
        <w:rPr>
          <w:rFonts w:asciiTheme="minorHAnsi" w:eastAsiaTheme="minorEastAsia" w:hAnsiTheme="minorHAnsi"/>
          <w:smallCaps w:val="0"/>
          <w:noProof/>
          <w:sz w:val="24"/>
          <w:szCs w:val="24"/>
        </w:rPr>
      </w:pPr>
      <w:r>
        <w:rPr>
          <w:noProof/>
        </w:rPr>
        <w:t>5A.7.5 Serial Port Profile</w:t>
      </w:r>
      <w:r>
        <w:rPr>
          <w:noProof/>
        </w:rPr>
        <w:tab/>
      </w:r>
      <w:r>
        <w:rPr>
          <w:noProof/>
        </w:rPr>
        <w:fldChar w:fldCharType="begin"/>
      </w:r>
      <w:r>
        <w:rPr>
          <w:noProof/>
        </w:rPr>
        <w:instrText xml:space="preserve"> PAGEREF _Toc516403806 \h </w:instrText>
      </w:r>
      <w:r>
        <w:rPr>
          <w:noProof/>
        </w:rPr>
      </w:r>
      <w:r>
        <w:rPr>
          <w:noProof/>
        </w:rPr>
        <w:fldChar w:fldCharType="separate"/>
      </w:r>
      <w:r>
        <w:rPr>
          <w:noProof/>
        </w:rPr>
        <w:t>23</w:t>
      </w:r>
      <w:r>
        <w:rPr>
          <w:noProof/>
        </w:rPr>
        <w:fldChar w:fldCharType="end"/>
      </w:r>
    </w:p>
    <w:p w14:paraId="35339A06" w14:textId="77777777" w:rsidR="007A3330" w:rsidRDefault="007A3330">
      <w:pPr>
        <w:pStyle w:val="TOC1"/>
        <w:rPr>
          <w:rFonts w:asciiTheme="minorHAnsi" w:eastAsiaTheme="minorEastAsia" w:hAnsiTheme="minorHAnsi"/>
          <w:b w:val="0"/>
          <w:bCs w:val="0"/>
          <w:caps w:val="0"/>
          <w:noProof/>
          <w:sz w:val="24"/>
          <w:szCs w:val="24"/>
        </w:rPr>
      </w:pPr>
      <w:r>
        <w:rPr>
          <w:noProof/>
        </w:rPr>
        <w:t>5A.8</w:t>
      </w:r>
      <w:r>
        <w:rPr>
          <w:rFonts w:asciiTheme="minorHAnsi" w:eastAsiaTheme="minorEastAsia" w:hAnsiTheme="minorHAnsi"/>
          <w:b w:val="0"/>
          <w:bCs w:val="0"/>
          <w:caps w:val="0"/>
          <w:noProof/>
          <w:sz w:val="24"/>
          <w:szCs w:val="24"/>
        </w:rPr>
        <w:tab/>
      </w:r>
      <w:r>
        <w:rPr>
          <w:noProof/>
        </w:rPr>
        <w:t>Exercises</w:t>
      </w:r>
      <w:r>
        <w:rPr>
          <w:noProof/>
        </w:rPr>
        <w:tab/>
      </w:r>
      <w:r>
        <w:rPr>
          <w:noProof/>
        </w:rPr>
        <w:fldChar w:fldCharType="begin"/>
      </w:r>
      <w:r>
        <w:rPr>
          <w:noProof/>
        </w:rPr>
        <w:instrText xml:space="preserve"> PAGEREF _Toc516403807 \h </w:instrText>
      </w:r>
      <w:r>
        <w:rPr>
          <w:noProof/>
        </w:rPr>
      </w:r>
      <w:r>
        <w:rPr>
          <w:noProof/>
        </w:rPr>
        <w:fldChar w:fldCharType="separate"/>
      </w:r>
      <w:r>
        <w:rPr>
          <w:noProof/>
        </w:rPr>
        <w:t>26</w:t>
      </w:r>
      <w:r>
        <w:rPr>
          <w:noProof/>
        </w:rPr>
        <w:fldChar w:fldCharType="end"/>
      </w:r>
    </w:p>
    <w:p w14:paraId="17A89519" w14:textId="77777777" w:rsidR="007A3330" w:rsidRDefault="007A3330">
      <w:pPr>
        <w:pStyle w:val="TOC2"/>
        <w:rPr>
          <w:rFonts w:asciiTheme="minorHAnsi" w:eastAsiaTheme="minorEastAsia" w:hAnsiTheme="minorHAnsi"/>
          <w:smallCaps w:val="0"/>
          <w:noProof/>
          <w:sz w:val="24"/>
          <w:szCs w:val="24"/>
        </w:rPr>
      </w:pPr>
      <w:r>
        <w:rPr>
          <w:noProof/>
        </w:rPr>
        <w:t>Exercise - 5A.1 Create a Serial Port Profile Project</w:t>
      </w:r>
      <w:r>
        <w:rPr>
          <w:noProof/>
        </w:rPr>
        <w:tab/>
      </w:r>
      <w:r>
        <w:rPr>
          <w:noProof/>
        </w:rPr>
        <w:fldChar w:fldCharType="begin"/>
      </w:r>
      <w:r>
        <w:rPr>
          <w:noProof/>
        </w:rPr>
        <w:instrText xml:space="preserve"> PAGEREF _Toc516403808 \h </w:instrText>
      </w:r>
      <w:r>
        <w:rPr>
          <w:noProof/>
        </w:rPr>
      </w:r>
      <w:r>
        <w:rPr>
          <w:noProof/>
        </w:rPr>
        <w:fldChar w:fldCharType="separate"/>
      </w:r>
      <w:r>
        <w:rPr>
          <w:noProof/>
        </w:rPr>
        <w:t>26</w:t>
      </w:r>
      <w:r>
        <w:rPr>
          <w:noProof/>
        </w:rPr>
        <w:fldChar w:fldCharType="end"/>
      </w:r>
    </w:p>
    <w:p w14:paraId="396CAD69" w14:textId="77777777" w:rsidR="007A3330" w:rsidRDefault="007A3330">
      <w:pPr>
        <w:pStyle w:val="TOC2"/>
        <w:rPr>
          <w:rFonts w:asciiTheme="minorHAnsi" w:eastAsiaTheme="minorEastAsia" w:hAnsiTheme="minorHAnsi"/>
          <w:smallCaps w:val="0"/>
          <w:noProof/>
          <w:sz w:val="24"/>
          <w:szCs w:val="24"/>
        </w:rPr>
      </w:pPr>
      <w:r>
        <w:rPr>
          <w:noProof/>
        </w:rPr>
        <w:t>Exercise - 5A.2 Improve Security by Adding IO Capabilities</w:t>
      </w:r>
      <w:r>
        <w:rPr>
          <w:noProof/>
        </w:rPr>
        <w:tab/>
      </w:r>
      <w:r>
        <w:rPr>
          <w:noProof/>
        </w:rPr>
        <w:fldChar w:fldCharType="begin"/>
      </w:r>
      <w:r>
        <w:rPr>
          <w:noProof/>
        </w:rPr>
        <w:instrText xml:space="preserve"> PAGEREF _Toc516403809 \h </w:instrText>
      </w:r>
      <w:r>
        <w:rPr>
          <w:noProof/>
        </w:rPr>
      </w:r>
      <w:r>
        <w:rPr>
          <w:noProof/>
        </w:rPr>
        <w:fldChar w:fldCharType="separate"/>
      </w:r>
      <w:r>
        <w:rPr>
          <w:noProof/>
        </w:rPr>
        <w:t>31</w:t>
      </w:r>
      <w:r>
        <w:rPr>
          <w:noProof/>
        </w:rPr>
        <w:fldChar w:fldCharType="end"/>
      </w:r>
    </w:p>
    <w:p w14:paraId="19455A02" w14:textId="77777777" w:rsidR="007A3330" w:rsidRDefault="007A3330">
      <w:pPr>
        <w:pStyle w:val="TOC2"/>
        <w:rPr>
          <w:rFonts w:asciiTheme="minorHAnsi" w:eastAsiaTheme="minorEastAsia" w:hAnsiTheme="minorHAnsi"/>
          <w:smallCaps w:val="0"/>
          <w:noProof/>
          <w:sz w:val="24"/>
          <w:szCs w:val="24"/>
        </w:rPr>
      </w:pPr>
      <w:r>
        <w:rPr>
          <w:noProof/>
        </w:rPr>
        <w:t>Exercise - 5A.3 Add multiple Device Bonding Capability</w:t>
      </w:r>
      <w:r>
        <w:rPr>
          <w:noProof/>
        </w:rPr>
        <w:tab/>
      </w:r>
      <w:r>
        <w:rPr>
          <w:noProof/>
        </w:rPr>
        <w:fldChar w:fldCharType="begin"/>
      </w:r>
      <w:r>
        <w:rPr>
          <w:noProof/>
        </w:rPr>
        <w:instrText xml:space="preserve"> PAGEREF _Toc516403810 \h </w:instrText>
      </w:r>
      <w:r>
        <w:rPr>
          <w:noProof/>
        </w:rPr>
      </w:r>
      <w:r>
        <w:rPr>
          <w:noProof/>
        </w:rPr>
        <w:fldChar w:fldCharType="separate"/>
      </w:r>
      <w:r>
        <w:rPr>
          <w:noProof/>
        </w:rPr>
        <w:t>31</w:t>
      </w:r>
      <w:r>
        <w:rPr>
          <w:noProof/>
        </w:rPr>
        <w:fldChar w:fldCharType="end"/>
      </w:r>
    </w:p>
    <w:p w14:paraId="3FA38FC6" w14:textId="59A0CAC4" w:rsidR="00C6331A" w:rsidRDefault="00C6331A" w:rsidP="00C6331A">
      <w:r>
        <w:fldChar w:fldCharType="end"/>
      </w:r>
    </w:p>
    <w:p w14:paraId="02E58724" w14:textId="77777777" w:rsidR="00D5680E" w:rsidRDefault="00D5680E">
      <w:pPr>
        <w:spacing w:line="259" w:lineRule="auto"/>
      </w:pPr>
      <w:r>
        <w:rPr>
          <w:b/>
          <w:bCs/>
        </w:rPr>
        <w:br w:type="page"/>
      </w:r>
    </w:p>
    <w:p w14:paraId="243841D0" w14:textId="42243A83" w:rsidR="00461EE0" w:rsidRDefault="00482F58" w:rsidP="00EE2197">
      <w:pPr>
        <w:pStyle w:val="Heading1"/>
      </w:pPr>
      <w:bookmarkStart w:id="1" w:name="_Toc516403786"/>
      <w:r>
        <w:lastRenderedPageBreak/>
        <w:t>WICED Bluetooth Classic</w:t>
      </w:r>
      <w:r w:rsidRPr="00482F58">
        <w:t xml:space="preserve"> System Lifecycle</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5A934A3E"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i.e. 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19"/>
        <w:gridCol w:w="1350"/>
        <w:gridCol w:w="6229"/>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011593FD" w:rsidR="002A6144" w:rsidRDefault="002A6144" w:rsidP="002A6144">
            <w:r>
              <w:t xml:space="preserve">The code that you write to implement your </w:t>
            </w:r>
            <w:r w:rsidR="00C34469">
              <w:t xml:space="preserve">system </w:t>
            </w:r>
            <w:r>
              <w:t>functionality</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37151AC7" w:rsidR="002A6144" w:rsidRDefault="00C9163B" w:rsidP="002A6144">
            <w:r>
              <w:t xml:space="preserve">Provides multiple connection paths with to the application each with its own properties (reliable, </w:t>
            </w:r>
            <w:r w:rsidR="00141C26">
              <w:t xml:space="preserve">ordered, </w:t>
            </w:r>
            <w:r>
              <w:t xml:space="preserve">time critical </w:t>
            </w:r>
            <w:proofErr w:type="spellStart"/>
            <w:r>
              <w:t>etc</w:t>
            </w:r>
            <w:proofErr w:type="spellEnd"/>
            <w:r>
              <w:t>).  It also provides Services to the local and remote application</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22A004DC" w:rsidR="002A6144" w:rsidRDefault="00C34469" w:rsidP="002A6144">
            <w:r>
              <w:t>Establishes and maintain links between devices</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153558E2" w:rsidR="002A6144" w:rsidRDefault="00141C26" w:rsidP="002A6144">
            <w:r>
              <w:t>RF m</w:t>
            </w:r>
            <w:r w:rsidR="00C34469">
              <w:t>agic</w:t>
            </w:r>
            <w:r>
              <w:t xml:space="preserve"> &amp; the best reason to use Cypress chips</w:t>
            </w:r>
          </w:p>
        </w:tc>
      </w:tr>
    </w:tbl>
    <w:p w14:paraId="53CD6936" w14:textId="5675ED4B" w:rsidR="002A6144" w:rsidRDefault="002A6144" w:rsidP="002A6144"/>
    <w:p w14:paraId="2BD3EC91" w14:textId="18C37E08" w:rsidR="00C9163B" w:rsidRDefault="00141C26" w:rsidP="002A6144">
      <w:r>
        <w:t>Here is the overall picture</w:t>
      </w:r>
      <w:r w:rsidR="00C9163B">
        <w:t xml:space="preserve"> of the simplest Bluetooth Classic system.</w:t>
      </w:r>
    </w:p>
    <w:p w14:paraId="3C959597" w14:textId="3B39722E" w:rsidR="00D5680E" w:rsidRDefault="00066118" w:rsidP="00D5680E">
      <w:r w:rsidRPr="00066118">
        <w:rPr>
          <w:noProof/>
        </w:rPr>
        <w:lastRenderedPageBreak/>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Default="009A31CF" w:rsidP="00EE2197">
      <w:pPr>
        <w:pStyle w:val="Heading2"/>
      </w:pPr>
      <w:bookmarkStart w:id="2" w:name="_Toc516403787"/>
      <w:r>
        <w:t>Inquiry</w:t>
      </w:r>
      <w:bookmarkEnd w:id="2"/>
    </w:p>
    <w:p w14:paraId="3B9F07A5" w14:textId="0A211067"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  </w:t>
      </w:r>
    </w:p>
    <w:p w14:paraId="1F1B75FD" w14:textId="71C7D272" w:rsidR="003F7CA4" w:rsidRDefault="00BA1161" w:rsidP="003F7CA4">
      <w:r>
        <w:t xml:space="preserve">A Bluetooth Classic Slave sits in </w:t>
      </w:r>
      <w:r w:rsidR="002A6144">
        <w:t>state called Inquiry</w:t>
      </w:r>
      <w:r w:rsidR="00066118">
        <w:t xml:space="preserve"> Scan</w:t>
      </w:r>
      <w:r>
        <w:t xml:space="preserve"> i.e. </w:t>
      </w:r>
      <w:r w:rsidR="00066118">
        <w:t>a</w:t>
      </w:r>
      <w:r w:rsidR="002A6144">
        <w:t xml:space="preserve"> </w:t>
      </w:r>
      <w:r>
        <w:t xml:space="preserve">listening only state, until it hears a Bluetooth Master broadcast an inquiry request </w:t>
      </w:r>
      <w:r w:rsidR="00066118">
        <w:t>message</w:t>
      </w:r>
      <w:r>
        <w:t>.</w:t>
      </w:r>
      <w:r w:rsidR="002A6144">
        <w:t xml:space="preserve">  </w:t>
      </w:r>
      <w:r w:rsidR="00066118">
        <w:t>The Slave</w:t>
      </w:r>
      <w:r w:rsidR="002A6144">
        <w:t xml:space="preserve"> application is responsible for putting the Stack into the Inquiry </w:t>
      </w:r>
      <w:r w:rsidR="00066118">
        <w:t>Scan state using the correct Stack API.</w:t>
      </w:r>
    </w:p>
    <w:p w14:paraId="39D946E0" w14:textId="157CD92D" w:rsidR="00152878" w:rsidRDefault="00BA1161" w:rsidP="00152878">
      <w:r>
        <w:lastRenderedPageBreak/>
        <w:t xml:space="preserve">Upon hearing an Inquiry request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i.e. your Application is not aware of these Inquiry requests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EE2197">
      <w:pPr>
        <w:pStyle w:val="Heading2"/>
      </w:pPr>
      <w:bookmarkStart w:id="3" w:name="_Toc516403788"/>
      <w:r>
        <w:t>Page</w:t>
      </w:r>
      <w:r w:rsidR="0077231B">
        <w:t xml:space="preserve"> / Connect</w:t>
      </w:r>
      <w:bookmarkEnd w:id="3"/>
    </w:p>
    <w:p w14:paraId="6C0FDC4C" w14:textId="4B775E69"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aster is the "</w:t>
      </w:r>
      <w:r w:rsidR="00663360">
        <w:t xml:space="preserve">paging”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33AFE986" w:rsidR="00066118" w:rsidRDefault="00066118" w:rsidP="00066118">
      <w:r>
        <w:t>A Bluetooth Classic Slave sits in state called Page Scan i.e. a listening only state, until a Bluetooth Master initiates the connection process by sending a Page request. The Slave application is responsible for putting the Stack into the Page Scan state using the correct Stack API.</w:t>
      </w:r>
    </w:p>
    <w:p w14:paraId="488BB5A6" w14:textId="4747D139" w:rsidR="00901874" w:rsidRDefault="00066118" w:rsidP="00066118">
      <w:r>
        <w:t>A Slave can be in both the Page Scan and Inquiry Scan mode at the same time.  Meaning a Master can initiate a connection to a Slave without Inquiring if it already knows of the existence of the Slave from a previous connection.</w:t>
      </w:r>
    </w:p>
    <w:p w14:paraId="2BCD3323" w14:textId="7BD539D5" w:rsidR="0077231B" w:rsidRDefault="0077231B" w:rsidP="00EE2197">
      <w:pPr>
        <w:pStyle w:val="Heading2"/>
      </w:pPr>
      <w:bookmarkStart w:id="4" w:name="_Toc516403789"/>
      <w:r>
        <w:t>Pair &amp; Bond</w:t>
      </w:r>
      <w:bookmarkEnd w:id="4"/>
    </w:p>
    <w:p w14:paraId="22D8F424" w14:textId="77777777"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the Link Key to be created.</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65735A91" w:rsidR="007D7E33" w:rsidRPr="007D7E33" w:rsidRDefault="0027359C" w:rsidP="007D7E33">
      <w:r>
        <w:t xml:space="preserve">As with BLE, Bonding is just saving the BDADR/Link </w:t>
      </w:r>
      <w:r w:rsidR="008F5AEE">
        <w:t>Key into a non-volatile memory so that it can be reused to speed up the re-initiating of a connection</w:t>
      </w:r>
    </w:p>
    <w:p w14:paraId="339CDDB0" w14:textId="5ACFCBD1" w:rsidR="00CD0AE9" w:rsidRDefault="001853C1" w:rsidP="00EE2197">
      <w:pPr>
        <w:pStyle w:val="Heading2"/>
      </w:pPr>
      <w:bookmarkStart w:id="5" w:name="_Toc516403790"/>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5"/>
    </w:p>
    <w:p w14:paraId="36B35658" w14:textId="4B80EBD1" w:rsidR="002864B5" w:rsidRDefault="005D365D" w:rsidP="002864B5">
      <w:r>
        <w:t xml:space="preserve">A simple </w:t>
      </w:r>
      <w:r w:rsidR="002039C6">
        <w:t>conceptual</w:t>
      </w:r>
      <w:r w:rsidR="00123A56">
        <w:t xml:space="preserve"> model of Bluetooth Classic </w:t>
      </w:r>
      <w:r w:rsidR="002039C6">
        <w:t>device is a Server that is running one or more Services that are attached to Ports, the same model that we use in IP Networking.</w:t>
      </w:r>
    </w:p>
    <w:p w14:paraId="5A60460D" w14:textId="64811764" w:rsidR="002039C6" w:rsidRDefault="002039C6" w:rsidP="002864B5">
      <w:r>
        <w:t>One question that arises from this idea is how do I figure out “What Services are available and what Port are they listening on?”.  The answer to both questions is the Service Discovery Protocol.</w:t>
      </w:r>
    </w:p>
    <w:p w14:paraId="38BEF7C6" w14:textId="2DDAA443" w:rsidR="002039C6" w:rsidRPr="002864B5" w:rsidRDefault="002039C6" w:rsidP="002864B5">
      <w:r>
        <w:t>The SDP has a database embedded in it that contains a list of Service and what Port they are running on.  And the SDP Protocol allows the Bluetooth Master to query the SDP database.</w:t>
      </w:r>
    </w:p>
    <w:p w14:paraId="43AB749A" w14:textId="23A509FE" w:rsidR="00CD0AE9" w:rsidRDefault="00CD0AE9" w:rsidP="00EE2197">
      <w:pPr>
        <w:pStyle w:val="Heading2"/>
      </w:pPr>
      <w:bookmarkStart w:id="6" w:name="_Toc516403791"/>
      <w:r>
        <w:lastRenderedPageBreak/>
        <w:t>Exchange Data with the Serial Port Profile</w:t>
      </w:r>
      <w:bookmarkEnd w:id="6"/>
    </w:p>
    <w:p w14:paraId="6C905DAE" w14:textId="27ECB5E7" w:rsidR="00D15F8A" w:rsidRDefault="00D15F8A" w:rsidP="00D15F8A">
      <w:r>
        <w:t>Once the Service Discovery is complete, the Bluetooth Master knows the Port number that it can connect to use the Serial Port Profile (SPP).  The SPP is just one of these Servers (from the last section) that acts like a serial port.  You put bytes in one side and they come out the other.</w:t>
      </w:r>
    </w:p>
    <w:p w14:paraId="5AE5A0D7" w14:textId="77AF7B32" w:rsidR="00F13174" w:rsidRDefault="00D15F8A" w:rsidP="00D15F8A">
      <w:r>
        <w:t xml:space="preserve">The Bluetooth Master then opens a connection to the SPP Server running on the Bluetooth Slave.  At which point you can commence the </w:t>
      </w:r>
      <w:r w:rsidR="00D81EF4">
        <w:t>final step in your first basic project</w:t>
      </w:r>
      <w:r>
        <w:t xml:space="preserve">, </w:t>
      </w:r>
      <w:proofErr w:type="gramStart"/>
      <w:r>
        <w:t>actually exchanging</w:t>
      </w:r>
      <w:proofErr w:type="gramEnd"/>
      <w:r w:rsidR="00D81EF4">
        <w:t xml:space="preserve"> data.</w:t>
      </w:r>
    </w:p>
    <w:p w14:paraId="730DCC7C" w14:textId="714925FD" w:rsidR="00A9263E" w:rsidRDefault="00A9263E" w:rsidP="00EE2197">
      <w:pPr>
        <w:pStyle w:val="Heading1"/>
      </w:pPr>
      <w:bookmarkStart w:id="7" w:name="_Toc516403792"/>
      <w:r>
        <w:t>Secure Simple Pairing</w:t>
      </w:r>
      <w:bookmarkEnd w:id="7"/>
    </w:p>
    <w:p w14:paraId="03E66FFF" w14:textId="3479583A" w:rsidR="00A9263E" w:rsidRDefault="001B5DCC" w:rsidP="00A9263E">
      <w:r>
        <w:t>Secure Simple Pairing is the same Pairing technique that we used in the BLE.  You use a PIN code which is</w:t>
      </w:r>
    </w:p>
    <w:p w14:paraId="76649735" w14:textId="4429F905" w:rsidR="001B5DCC" w:rsidRDefault="001B5DCC" w:rsidP="00EE2197">
      <w:pPr>
        <w:pStyle w:val="ListParagraph"/>
        <w:numPr>
          <w:ilvl w:val="0"/>
          <w:numId w:val="6"/>
        </w:numPr>
      </w:pPr>
      <w:r>
        <w:t>E</w:t>
      </w:r>
      <w:r w:rsidR="00FE0EAB">
        <w:t>ither ‘00</w:t>
      </w:r>
      <w:r>
        <w:t>00’ or trivial 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27B75661" w:rsidR="001B5DCC" w:rsidRDefault="001B5DCC" w:rsidP="00EE2197">
      <w:pPr>
        <w:pStyle w:val="ListParagraph"/>
        <w:numPr>
          <w:ilvl w:val="0"/>
          <w:numId w:val="6"/>
        </w:numPr>
      </w:pPr>
      <w:r>
        <w:t>Transmitted out of band (e.g. NFC)</w:t>
      </w:r>
    </w:p>
    <w:p w14:paraId="2E3A8755" w14:textId="78F7D5B7" w:rsidR="001B5DCC" w:rsidRDefault="001B5DCC" w:rsidP="001B5DCC">
      <w:r>
        <w:t>The PIN is then used to encrypt 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EE2197">
      <w:pPr>
        <w:pStyle w:val="Heading1"/>
      </w:pPr>
      <w:bookmarkStart w:id="8" w:name="_Toc516403793"/>
      <w:r w:rsidRPr="00FB551A">
        <w:t>Service Discovery Protocol (SDP)</w:t>
      </w:r>
      <w:bookmarkEnd w:id="8"/>
    </w:p>
    <w:p w14:paraId="25390552" w14:textId="53EB963D" w:rsidR="0083585C" w:rsidRDefault="0083585C" w:rsidP="0083585C">
      <w:r>
        <w:t>From the Bluetooth Core Spec – “</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t>”</w:t>
      </w:r>
      <w:r w:rsidR="00E24C99">
        <w:t xml:space="preserve">  The SDP sits on top of the L2CAP layer – and when communicating generates a bunch of L2CAP traffic.</w:t>
      </w:r>
    </w:p>
    <w:p w14:paraId="03708967" w14:textId="6C28B2F2" w:rsidR="0083585C" w:rsidRDefault="0083585C" w:rsidP="0083585C">
      <w:r>
        <w:t xml:space="preserve">The </w:t>
      </w:r>
      <w:r w:rsidR="00EC1117">
        <w:t xml:space="preserve">Bluetooth SIG specifies that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Sig Specified Service Attributes, in addition you can create custom Attributes.</w:t>
      </w:r>
    </w:p>
    <w:p w14:paraId="194310C2" w14:textId="41922A39" w:rsidR="00FE0EAB" w:rsidRDefault="00FE0EAB" w:rsidP="0083585C">
      <w:r>
        <w:t>Some of the legal Attribute</w:t>
      </w:r>
      <w:r w:rsidR="00D5336A">
        <w:t>s include:</w:t>
      </w:r>
    </w:p>
    <w:p w14:paraId="7458ABB7" w14:textId="66E0B3D0" w:rsidR="00FE0EAB" w:rsidRDefault="00FE0EAB" w:rsidP="0083585C">
      <w:proofErr w:type="spellStart"/>
      <w:r>
        <w:t>ServiceRecordHandle</w:t>
      </w:r>
      <w:proofErr w:type="spellEnd"/>
      <w:r>
        <w:t xml:space="preserve"> – A 32-bit number uniquely identifying that Service in the SDP</w:t>
      </w:r>
    </w:p>
    <w:p w14:paraId="555F2C8B" w14:textId="414F22FA"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p>
    <w:p w14:paraId="2E765C39" w14:textId="24CF58E6" w:rsidR="00D5336A" w:rsidRDefault="00717FED" w:rsidP="0083585C">
      <w:proofErr w:type="spellStart"/>
      <w:r>
        <w:t>ProtocolDescriptorList</w:t>
      </w:r>
      <w:proofErr w:type="spellEnd"/>
      <w:r>
        <w:t xml:space="preserve"> – A list of the protocol stacks that may be used to access this service</w:t>
      </w:r>
    </w:p>
    <w:p w14:paraId="1F6AAF2A" w14:textId="0A7F02DC" w:rsidR="00D5336A" w:rsidRDefault="00D5336A" w:rsidP="0083585C">
      <w:proofErr w:type="spellStart"/>
      <w:r>
        <w:t>ServiceName</w:t>
      </w:r>
      <w:proofErr w:type="spellEnd"/>
      <w:r>
        <w:t xml:space="preserve"> – A plain text description of the Service</w:t>
      </w:r>
    </w:p>
    <w:p w14:paraId="6A2C3BDE" w14:textId="2F524B97" w:rsidR="008D5948" w:rsidRPr="0083585C" w:rsidRDefault="008D5948" w:rsidP="0083585C">
      <w:r>
        <w:lastRenderedPageBreak/>
        <w:t>The protocol provides for the Client to Search for Services and Attributes, and request the values of the same.</w:t>
      </w:r>
    </w:p>
    <w:p w14:paraId="2BFF179C" w14:textId="004A0CE4" w:rsidR="000A6446" w:rsidRDefault="00A9263E" w:rsidP="00EE2197">
      <w:pPr>
        <w:pStyle w:val="Heading1"/>
      </w:pPr>
      <w:bookmarkStart w:id="9" w:name="_Toc516403794"/>
      <w:r>
        <w:t>L2CAP</w:t>
      </w:r>
      <w:r w:rsidR="00B4538F">
        <w:t>, RFCOMM &amp;</w:t>
      </w:r>
      <w:r w:rsidR="00F0602D">
        <w:t xml:space="preserve"> t</w:t>
      </w:r>
      <w:r>
        <w:t>he S</w:t>
      </w:r>
      <w:r w:rsidR="00B4538F">
        <w:t>erial Port Profile</w:t>
      </w:r>
      <w:bookmarkEnd w:id="9"/>
    </w:p>
    <w:p w14:paraId="1C545899" w14:textId="6834A91A"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A62BE20" w:rsidR="009D5E32" w:rsidRPr="009D5E32" w:rsidRDefault="00F0602D" w:rsidP="009D5E32">
      <w:r w:rsidRPr="00F0602D">
        <w:rPr>
          <w:noProof/>
        </w:rPr>
        <w:drawing>
          <wp:inline distT="0" distB="0" distL="0" distR="0" wp14:anchorId="4924A745" wp14:editId="77720F2F">
            <wp:extent cx="5943600" cy="3356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14:paraId="6B71F89B" w14:textId="5B5D581B" w:rsidR="00BA1161" w:rsidRDefault="00BA1161" w:rsidP="00EE2197">
      <w:pPr>
        <w:pStyle w:val="Heading2"/>
      </w:pPr>
      <w:bookmarkStart w:id="10" w:name="_Toc516403795"/>
      <w:r>
        <w:t>L2CAP</w:t>
      </w:r>
      <w:bookmarkEnd w:id="10"/>
    </w:p>
    <w:p w14:paraId="35E403EA" w14:textId="66915253"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  Specifically, it serves as a data packet multiplexor that lets you have </w:t>
      </w:r>
      <w:r w:rsidR="001B5DCC">
        <w:t xml:space="preserve">streamed </w:t>
      </w:r>
      <w:r w:rsidR="003477DB">
        <w:t xml:space="preserve">multiple 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19D0627E"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p>
    <w:p w14:paraId="6E6A9A9F" w14:textId="383E3E04" w:rsidR="003477DB" w:rsidRDefault="003477DB" w:rsidP="00EE2197">
      <w:pPr>
        <w:pStyle w:val="ListParagraph"/>
        <w:numPr>
          <w:ilvl w:val="0"/>
          <w:numId w:val="5"/>
        </w:numPr>
      </w:pPr>
      <w:r>
        <w:t>Provides quality of service to each of the L2CAP channels</w:t>
      </w:r>
    </w:p>
    <w:p w14:paraId="7BEC8109" w14:textId="342997C8" w:rsidR="003B39BB" w:rsidRDefault="003B39BB" w:rsidP="00EE2197">
      <w:pPr>
        <w:pStyle w:val="ListParagraph"/>
        <w:numPr>
          <w:ilvl w:val="0"/>
          <w:numId w:val="5"/>
        </w:numPr>
      </w:pPr>
      <w:r>
        <w:t>Provide flow control</w:t>
      </w:r>
    </w:p>
    <w:p w14:paraId="09880725" w14:textId="46EBFA54" w:rsidR="00BA1161" w:rsidRDefault="00BA1161" w:rsidP="00EE2197">
      <w:pPr>
        <w:pStyle w:val="Heading2"/>
      </w:pPr>
      <w:bookmarkStart w:id="11" w:name="_Toc516403796"/>
      <w:r>
        <w:lastRenderedPageBreak/>
        <w:t>RFCOMM</w:t>
      </w:r>
      <w:bookmarkEnd w:id="11"/>
    </w:p>
    <w:p w14:paraId="79300796" w14:textId="722C7834" w:rsidR="00312DFD" w:rsidRDefault="00DE58AC" w:rsidP="00312DFD">
      <w:r>
        <w:t xml:space="preserve">RFCOMM </w:t>
      </w:r>
      <w:r w:rsidR="00F9156C">
        <w:t xml:space="preserve">was built as </w:t>
      </w:r>
      <w:r>
        <w:t xml:space="preserve">a wired RS232 replacement protocol.  </w:t>
      </w:r>
      <w:r w:rsidR="006D2AA7">
        <w:t xml:space="preserve">The protocol support all the normal wires for a serial port include Rx, </w:t>
      </w:r>
      <w:proofErr w:type="spellStart"/>
      <w:r w:rsidR="006D2AA7">
        <w:t>Tx</w:t>
      </w:r>
      <w:proofErr w:type="spellEnd"/>
      <w:r w:rsidR="006D2AA7">
        <w:t xml:space="preserve">, CTS, RTS, DSR, DTR, CD and </w:t>
      </w:r>
      <w:proofErr w:type="spellStart"/>
      <w:r w:rsidR="006D2AA7">
        <w:t>Ri</w:t>
      </w:r>
      <w:proofErr w:type="spellEnd"/>
      <w:r w:rsidR="006D2AA7">
        <w:t xml:space="preserve">.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is built on top of the L2CAP (a packet based system).</w:t>
      </w:r>
      <w:r w:rsidR="00F9156C">
        <w:t xml:space="preserve">  It appears to the Application developer with APIs that look like a UART.</w:t>
      </w:r>
    </w:p>
    <w:p w14:paraId="6A86D088" w14:textId="77777777" w:rsidR="001B5DCC" w:rsidRPr="00312DFD" w:rsidRDefault="001B5DCC" w:rsidP="00312DFD"/>
    <w:p w14:paraId="4286C2CD" w14:textId="0387560B" w:rsidR="00BA1161" w:rsidRDefault="00BA1161" w:rsidP="00EE2197">
      <w:pPr>
        <w:pStyle w:val="Heading2"/>
      </w:pPr>
      <w:bookmarkStart w:id="12" w:name="_Toc516403797"/>
      <w:r>
        <w:t>Serial Port Pro</w:t>
      </w:r>
      <w:r w:rsidR="00150A73">
        <w:t>file</w:t>
      </w:r>
      <w:bookmarkEnd w:id="12"/>
    </w:p>
    <w:p w14:paraId="36EED5A8" w14:textId="579B8B62" w:rsidR="00150A73" w:rsidRP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 over an RFCOMM connection.</w:t>
      </w:r>
    </w:p>
    <w:p w14:paraId="746EF552" w14:textId="5FC6339D" w:rsidR="00F13174" w:rsidRDefault="00F13174" w:rsidP="00EE2197">
      <w:pPr>
        <w:pStyle w:val="Heading1"/>
      </w:pPr>
      <w:bookmarkStart w:id="13" w:name="_Ref516393423"/>
      <w:bookmarkStart w:id="14" w:name="_Toc516403798"/>
      <w:r>
        <w:t>WICED Bluetooth Designer</w:t>
      </w:r>
      <w:bookmarkEnd w:id="13"/>
      <w:bookmarkEnd w:id="14"/>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2A4BBB4A" w:rsidR="002C4D6E" w:rsidRDefault="002C4D6E" w:rsidP="002C4D6E">
      <w:r>
        <w:t xml:space="preserve">To run the </w:t>
      </w:r>
      <w:proofErr w:type="gramStart"/>
      <w:r>
        <w:t>tool</w:t>
      </w:r>
      <w:proofErr w:type="gramEnd"/>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sidP="002C4D6E">
      <w:r w:rsidRPr="002F2390">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2008DB88" w14:textId="7A068AA2" w:rsidR="00D508EE" w:rsidRDefault="00D508EE" w:rsidP="002C4D6E">
      <w:r>
        <w:lastRenderedPageBreak/>
        <w:t xml:space="preserve">Give your project a name, in this case </w:t>
      </w:r>
      <w:proofErr w:type="spellStart"/>
      <w:r>
        <w:t>TestClassicSpp</w:t>
      </w:r>
      <w:proofErr w:type="spellEnd"/>
      <w:r>
        <w:t>.</w:t>
      </w:r>
    </w:p>
    <w:p w14:paraId="0EDAC6BA" w14:textId="77777777" w:rsidR="00D508EE" w:rsidRDefault="00D508EE" w:rsidP="002C4D6E"/>
    <w:p w14:paraId="44C652CB" w14:textId="311D6B7F" w:rsidR="002F2390" w:rsidRDefault="003675BB" w:rsidP="002C4D6E">
      <w:r w:rsidRPr="003675BB">
        <w:drawing>
          <wp:inline distT="0" distB="0" distL="0" distR="0" wp14:anchorId="50B1AE51" wp14:editId="1FE5F5EC">
            <wp:extent cx="5943600" cy="567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70550"/>
                    </a:xfrm>
                    <a:prstGeom prst="rect">
                      <a:avLst/>
                    </a:prstGeom>
                  </pic:spPr>
                </pic:pic>
              </a:graphicData>
            </a:graphic>
          </wp:inline>
        </w:drawing>
      </w:r>
    </w:p>
    <w:p w14:paraId="1F6E90E2" w14:textId="1ECC7368" w:rsidR="00EB0175" w:rsidRDefault="00D508EE" w:rsidP="002C4D6E">
      <w:r>
        <w:t>The default setting is a Single Mode LE, however, we want a Bluetooth Classic BR/EDR project, so change the Bluetooth Mode to “Single Mode BR/EDR”</w:t>
      </w:r>
    </w:p>
    <w:p w14:paraId="6A053933" w14:textId="0E2C1A49" w:rsidR="00EB0175" w:rsidRDefault="00EB0175" w:rsidP="002C4D6E">
      <w:r w:rsidRPr="00EB0175">
        <w:lastRenderedPageBreak/>
        <w:drawing>
          <wp:inline distT="0" distB="0" distL="0" distR="0" wp14:anchorId="4CF9129F" wp14:editId="2CA30147">
            <wp:extent cx="5943600" cy="5067935"/>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67935"/>
                    </a:xfrm>
                    <a:prstGeom prst="rect">
                      <a:avLst/>
                    </a:prstGeom>
                  </pic:spPr>
                </pic:pic>
              </a:graphicData>
            </a:graphic>
          </wp:inline>
        </w:drawing>
      </w:r>
    </w:p>
    <w:p w14:paraId="0474D371" w14:textId="7AFF270B" w:rsidR="00EB0175" w:rsidRDefault="00D508EE" w:rsidP="002C4D6E">
      <w:r>
        <w:t>The biggest benefit of the Bluetooth Designer is helping you build the “Service Discovery” database.  Click on the Service Discovery Tab.</w:t>
      </w:r>
    </w:p>
    <w:p w14:paraId="628748C2" w14:textId="2EC86E99" w:rsidR="00D508EE" w:rsidRDefault="00D508EE" w:rsidP="002C4D6E">
      <w:r w:rsidRPr="00D508EE">
        <w:drawing>
          <wp:inline distT="0" distB="0" distL="0" distR="0" wp14:anchorId="5A479F60" wp14:editId="08B9FDC5">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4B6D0689" w:rsidR="00D508EE" w:rsidRDefault="00D508EE" w:rsidP="002C4D6E">
      <w:r>
        <w:t>The SDP database starts with nothing in it.  To add Services to the database, click on the drop</w:t>
      </w:r>
      <w:r w:rsidR="00490C45">
        <w:t>-</w:t>
      </w:r>
      <w:r>
        <w:t>down menu title “Add SDP Service”, pick out the Service you want (in the case Serial Port) then press the “+”</w:t>
      </w:r>
    </w:p>
    <w:p w14:paraId="54E87213" w14:textId="5E5DA370" w:rsidR="00C32436" w:rsidRDefault="00C32436" w:rsidP="002C4D6E">
      <w:r w:rsidRPr="00C32436">
        <w:lastRenderedPageBreak/>
        <w:drawing>
          <wp:inline distT="0" distB="0" distL="0" distR="0" wp14:anchorId="4953DD6C" wp14:editId="2F59F61A">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2943121F" w14:textId="3E143AE0" w:rsidR="00C32436" w:rsidRDefault="00D508EE" w:rsidP="002C4D6E">
      <w:r>
        <w:t xml:space="preserve">Now the SDP Database (which is in the window titled SDP Services) has the Serial Port and </w:t>
      </w:r>
      <w:bookmarkStart w:id="15" w:name="_GoBack"/>
      <w:bookmarkEnd w:id="15"/>
      <w:r w:rsidR="007521FF">
        <w:t>all</w:t>
      </w:r>
      <w:r>
        <w:t xml:space="preserve"> the other stuff you</w:t>
      </w:r>
      <w:r w:rsidR="007521FF">
        <w:t xml:space="preserve"> need to go with it.  T</w:t>
      </w:r>
      <w:r>
        <w:t>o see all of that you need to click on the Arrow to the left of “Serial Port” to expand the Attributes.</w:t>
      </w:r>
    </w:p>
    <w:p w14:paraId="2718BC87" w14:textId="622F8D1B" w:rsidR="00C32436" w:rsidRDefault="00171CC3" w:rsidP="002C4D6E">
      <w:r w:rsidRPr="00171CC3">
        <w:drawing>
          <wp:inline distT="0" distB="0" distL="0" distR="0" wp14:anchorId="5545289D" wp14:editId="5933E6C6">
            <wp:extent cx="4013200" cy="546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3200" cy="5461000"/>
                    </a:xfrm>
                    <a:prstGeom prst="rect">
                      <a:avLst/>
                    </a:prstGeom>
                  </pic:spPr>
                </pic:pic>
              </a:graphicData>
            </a:graphic>
          </wp:inline>
        </w:drawing>
      </w:r>
    </w:p>
    <w:p w14:paraId="06B0423A" w14:textId="3C8B74FD" w:rsidR="00F335EA" w:rsidRDefault="00F335EA" w:rsidP="002C4D6E">
      <w:r>
        <w:lastRenderedPageBreak/>
        <w:t xml:space="preserve">By default the Service Name and Browse List are not included in the Option SDP Service </w:t>
      </w:r>
      <w:proofErr w:type="gramStart"/>
      <w:r>
        <w:t>Attributes..</w:t>
      </w:r>
      <w:proofErr w:type="gramEnd"/>
      <w:r>
        <w:t xml:space="preserve"> To add them, select from them on the “Add Optional SDL Service Attribute” menu and press the “+”.  Here I add the “Service Name”</w:t>
      </w:r>
    </w:p>
    <w:p w14:paraId="21C4D0F6" w14:textId="77777777" w:rsidR="006B679E" w:rsidRDefault="006B679E" w:rsidP="002C4D6E"/>
    <w:p w14:paraId="37292EAB" w14:textId="0D58643C" w:rsidR="00171CC3" w:rsidRDefault="006B679E" w:rsidP="002C4D6E">
      <w:r w:rsidRPr="006B679E">
        <w:drawing>
          <wp:inline distT="0" distB="0" distL="0" distR="0" wp14:anchorId="7A3D7D33" wp14:editId="23F8FB13">
            <wp:extent cx="4165600" cy="191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5600" cy="1917700"/>
                    </a:xfrm>
                    <a:prstGeom prst="rect">
                      <a:avLst/>
                    </a:prstGeom>
                  </pic:spPr>
                </pic:pic>
              </a:graphicData>
            </a:graphic>
          </wp:inline>
        </w:drawing>
      </w:r>
      <w:r w:rsidR="00F335EA">
        <w:br/>
        <w:t>Then I change the name to “SPP Service” by typing in the “Service Name” text box.</w:t>
      </w:r>
    </w:p>
    <w:p w14:paraId="5E270444" w14:textId="4D3AFD4B" w:rsidR="003B235A" w:rsidRDefault="003B235A" w:rsidP="002C4D6E">
      <w:r w:rsidRPr="003B235A">
        <w:drawing>
          <wp:inline distT="0" distB="0" distL="0" distR="0" wp14:anchorId="6B141690" wp14:editId="567D5102">
            <wp:extent cx="5943600" cy="462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29785"/>
                    </a:xfrm>
                    <a:prstGeom prst="rect">
                      <a:avLst/>
                    </a:prstGeom>
                  </pic:spPr>
                </pic:pic>
              </a:graphicData>
            </a:graphic>
          </wp:inline>
        </w:drawing>
      </w:r>
    </w:p>
    <w:p w14:paraId="7AD6AC3C" w14:textId="77777777" w:rsidR="00F335EA" w:rsidRDefault="00F335EA" w:rsidP="002C4D6E">
      <w:r>
        <w:lastRenderedPageBreak/>
        <w:t>To add the Service to the Browse List, select “Browse List” from the Optional SDL Service Attribute List and press “+”</w:t>
      </w:r>
    </w:p>
    <w:p w14:paraId="76F7BBF6" w14:textId="3706C96A" w:rsidR="003B235A" w:rsidRDefault="003B235A" w:rsidP="002C4D6E">
      <w:r w:rsidRPr="003B235A">
        <w:drawing>
          <wp:inline distT="0" distB="0" distL="0" distR="0" wp14:anchorId="1A69C818" wp14:editId="41A1AE91">
            <wp:extent cx="5943600" cy="4601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01210"/>
                    </a:xfrm>
                    <a:prstGeom prst="rect">
                      <a:avLst/>
                    </a:prstGeom>
                  </pic:spPr>
                </pic:pic>
              </a:graphicData>
            </a:graphic>
          </wp:inline>
        </w:drawing>
      </w:r>
    </w:p>
    <w:p w14:paraId="72B2D5FA" w14:textId="57B524D7" w:rsidR="003B235A" w:rsidRDefault="00F335EA" w:rsidP="002C4D6E">
      <w:r>
        <w:t>The next SDP Service that I add to the Database is the Device Name ID Service.</w:t>
      </w:r>
    </w:p>
    <w:p w14:paraId="4BC26DD6" w14:textId="2620EF90" w:rsidR="003B235A" w:rsidRDefault="003B235A" w:rsidP="002C4D6E">
      <w:r w:rsidRPr="003B235A">
        <w:lastRenderedPageBreak/>
        <w:drawing>
          <wp:inline distT="0" distB="0" distL="0" distR="0" wp14:anchorId="589333F7" wp14:editId="223D5D9A">
            <wp:extent cx="4521200" cy="330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1200" cy="3302000"/>
                    </a:xfrm>
                    <a:prstGeom prst="rect">
                      <a:avLst/>
                    </a:prstGeom>
                  </pic:spPr>
                </pic:pic>
              </a:graphicData>
            </a:graphic>
          </wp:inline>
        </w:drawing>
      </w:r>
    </w:p>
    <w:p w14:paraId="273CB2BD" w14:textId="02B3EBCE" w:rsidR="003B235A" w:rsidRDefault="00F335EA" w:rsidP="002C4D6E">
      <w:r>
        <w:t xml:space="preserve">After it is added, you can see </w:t>
      </w:r>
      <w:proofErr w:type="gramStart"/>
      <w:r>
        <w:t>all of</w:t>
      </w:r>
      <w:proofErr w:type="gramEnd"/>
      <w:r>
        <w:t xml:space="preserve"> the Attributes that go with it.</w:t>
      </w:r>
    </w:p>
    <w:p w14:paraId="46D8B79A" w14:textId="456F0D0B" w:rsidR="003B235A" w:rsidRDefault="003B235A" w:rsidP="002C4D6E">
      <w:r w:rsidRPr="003B235A">
        <w:lastRenderedPageBreak/>
        <w:drawing>
          <wp:inline distT="0" distB="0" distL="0" distR="0" wp14:anchorId="505434A3" wp14:editId="3A85B2BF">
            <wp:extent cx="5943600" cy="461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14545"/>
                    </a:xfrm>
                    <a:prstGeom prst="rect">
                      <a:avLst/>
                    </a:prstGeom>
                  </pic:spPr>
                </pic:pic>
              </a:graphicData>
            </a:graphic>
          </wp:inline>
        </w:drawing>
      </w:r>
    </w:p>
    <w:p w14:paraId="784F7EB9" w14:textId="77777777" w:rsidR="005F643B" w:rsidRDefault="005F643B" w:rsidP="002C4D6E"/>
    <w:p w14:paraId="75FB4C98" w14:textId="6637E7B3" w:rsidR="005F643B" w:rsidRDefault="00F335EA" w:rsidP="002C4D6E">
      <w:r>
        <w:t>The last step in the process of making a project is to p</w:t>
      </w:r>
      <w:r w:rsidR="005F643B">
        <w:t xml:space="preserve">ress the Generate </w:t>
      </w:r>
      <w:r>
        <w:t>C</w:t>
      </w:r>
      <w:r w:rsidR="005F643B">
        <w:t>ode</w:t>
      </w:r>
      <w:r>
        <w:t xml:space="preserve"> which will build you project, create a make target, and customize </w:t>
      </w:r>
      <w:proofErr w:type="gramStart"/>
      <w:r>
        <w:t>all of</w:t>
      </w:r>
      <w:proofErr w:type="gramEnd"/>
      <w:r>
        <w:t xml:space="preserve"> the C-Code.</w:t>
      </w:r>
    </w:p>
    <w:p w14:paraId="4372277D" w14:textId="7A5CC169" w:rsidR="005F643B" w:rsidRDefault="005F643B" w:rsidP="002C4D6E">
      <w:r w:rsidRPr="005F643B">
        <w:drawing>
          <wp:inline distT="0" distB="0" distL="0" distR="0" wp14:anchorId="5374CFAE" wp14:editId="43502DD6">
            <wp:extent cx="4381500" cy="19939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1500" cy="1993900"/>
                    </a:xfrm>
                    <a:prstGeom prst="rect">
                      <a:avLst/>
                    </a:prstGeom>
                  </pic:spPr>
                </pic:pic>
              </a:graphicData>
            </a:graphic>
          </wp:inline>
        </w:drawing>
      </w:r>
    </w:p>
    <w:p w14:paraId="09C0B52B" w14:textId="40F2DEC1" w:rsidR="00F335EA" w:rsidRDefault="00F335EA" w:rsidP="002C4D6E">
      <w:r>
        <w:t>Here is the resulting workspace.</w:t>
      </w:r>
    </w:p>
    <w:p w14:paraId="5D45CCB8" w14:textId="77777777" w:rsidR="00346EF4" w:rsidRDefault="00346EF4" w:rsidP="002C4D6E"/>
    <w:p w14:paraId="59CB9A37" w14:textId="6C1F527C" w:rsidR="00346EF4" w:rsidRDefault="00346EF4" w:rsidP="002C4D6E">
      <w:r w:rsidRPr="00346EF4">
        <w:drawing>
          <wp:inline distT="0" distB="0" distL="0" distR="0" wp14:anchorId="08AC5044" wp14:editId="559005DC">
            <wp:extent cx="3911600" cy="33401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600" cy="3340100"/>
                    </a:xfrm>
                    <a:prstGeom prst="rect">
                      <a:avLst/>
                    </a:prstGeom>
                  </pic:spPr>
                </pic:pic>
              </a:graphicData>
            </a:graphic>
          </wp:inline>
        </w:drawing>
      </w:r>
    </w:p>
    <w:p w14:paraId="40586B6E" w14:textId="378E217F" w:rsidR="00F335EA" w:rsidRDefault="00F335EA" w:rsidP="002C4D6E">
      <w:r>
        <w:t xml:space="preserve">If you look in </w:t>
      </w:r>
      <w:proofErr w:type="spellStart"/>
      <w:r>
        <w:t>TestClassicSpp_sdp_db.c</w:t>
      </w:r>
      <w:proofErr w:type="spellEnd"/>
      <w:r>
        <w:t xml:space="preserve"> you will find the array of uint8_t’s that represent the database</w:t>
      </w:r>
    </w:p>
    <w:p w14:paraId="660DB964" w14:textId="433278B1" w:rsidR="00F335EA" w:rsidRDefault="00BD4AFF" w:rsidP="002C4D6E">
      <w:r w:rsidRPr="00BD4AFF">
        <w:lastRenderedPageBreak/>
        <w:drawing>
          <wp:inline distT="0" distB="0" distL="0" distR="0" wp14:anchorId="024CEA35" wp14:editId="22175DC1">
            <wp:extent cx="5943600" cy="4900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00295"/>
                    </a:xfrm>
                    <a:prstGeom prst="rect">
                      <a:avLst/>
                    </a:prstGeom>
                  </pic:spPr>
                </pic:pic>
              </a:graphicData>
            </a:graphic>
          </wp:inline>
        </w:drawing>
      </w:r>
    </w:p>
    <w:p w14:paraId="6252B599" w14:textId="00735ED7" w:rsidR="00BB374E" w:rsidRDefault="00BB374E" w:rsidP="00BB374E">
      <w:pPr>
        <w:pStyle w:val="Heading2"/>
      </w:pPr>
      <w:bookmarkStart w:id="16" w:name="_Toc516403799"/>
      <w:r>
        <w:t>WICED Studio 6.2 – BT Designer Bugs</w:t>
      </w:r>
      <w:bookmarkEnd w:id="16"/>
    </w:p>
    <w:p w14:paraId="6D9E5E84" w14:textId="2071EB25" w:rsidR="00BB374E" w:rsidRDefault="00BB374E" w:rsidP="00BB374E">
      <w:r>
        <w:t>In WICED Studio 6.2 the BT Designer generates projects with missing includes.  To get rid of these warnings you will need to add</w:t>
      </w:r>
    </w:p>
    <w:p w14:paraId="74E215F9" w14:textId="2A60C122" w:rsidR="00BB374E" w:rsidRDefault="00BB374E" w:rsidP="00BB374E">
      <w:pPr>
        <w:pStyle w:val="ListParagraph"/>
        <w:numPr>
          <w:ilvl w:val="0"/>
          <w:numId w:val="13"/>
        </w:numPr>
      </w:pPr>
      <w:r>
        <w:t>#include “</w:t>
      </w:r>
      <w:proofErr w:type="spellStart"/>
      <w:r>
        <w:t>wiced_bt_stack.h</w:t>
      </w:r>
      <w:proofErr w:type="spellEnd"/>
      <w:r>
        <w:t>”</w:t>
      </w:r>
    </w:p>
    <w:p w14:paraId="5CDE0513" w14:textId="108F870A" w:rsidR="00BB374E" w:rsidRDefault="00BB374E" w:rsidP="00BB374E">
      <w:pPr>
        <w:pStyle w:val="ListParagraph"/>
        <w:numPr>
          <w:ilvl w:val="0"/>
          <w:numId w:val="13"/>
        </w:numPr>
      </w:pPr>
      <w:r>
        <w:t>#include “</w:t>
      </w:r>
      <w:proofErr w:type="spellStart"/>
      <w:r>
        <w:t>wiced_bt_sdp.h</w:t>
      </w:r>
      <w:proofErr w:type="spellEnd"/>
      <w:r>
        <w:t>”</w:t>
      </w:r>
    </w:p>
    <w:p w14:paraId="6D3C3F88" w14:textId="2FC75C61" w:rsidR="00BB374E" w:rsidRDefault="00DD24A9" w:rsidP="00BB374E">
      <w:pPr>
        <w:pStyle w:val="ListParagraph"/>
        <w:numPr>
          <w:ilvl w:val="0"/>
          <w:numId w:val="13"/>
        </w:numPr>
      </w:pPr>
      <w:r>
        <w:t>#include “</w:t>
      </w:r>
      <w:proofErr w:type="spellStart"/>
      <w:r w:rsidRPr="00DD24A9">
        <w:t>wiced_hal_wdog.h</w:t>
      </w:r>
      <w:proofErr w:type="spellEnd"/>
      <w:r>
        <w:t>”</w:t>
      </w:r>
    </w:p>
    <w:p w14:paraId="0E2FCC3C" w14:textId="1751253A" w:rsidR="00DD24A9" w:rsidRPr="00BB374E" w:rsidRDefault="00DD24A9" w:rsidP="00DD24A9">
      <w:pPr>
        <w:pStyle w:val="ListParagraph"/>
        <w:numPr>
          <w:ilvl w:val="0"/>
          <w:numId w:val="13"/>
        </w:numPr>
      </w:pPr>
      <w:r>
        <w:t>#include “</w:t>
      </w:r>
      <w:proofErr w:type="spellStart"/>
      <w:r w:rsidRPr="00DD24A9">
        <w:t>wiced_bt_app_common.h</w:t>
      </w:r>
      <w:proofErr w:type="spellEnd"/>
      <w:r>
        <w:t>”</w:t>
      </w:r>
    </w:p>
    <w:p w14:paraId="2DF5EFA0" w14:textId="77777777" w:rsidR="008530F8" w:rsidRDefault="008530F8" w:rsidP="008530F8">
      <w:pPr>
        <w:pStyle w:val="Heading1"/>
      </w:pPr>
      <w:bookmarkStart w:id="17" w:name="_Toc515988122"/>
      <w:bookmarkStart w:id="18" w:name="_Toc516403800"/>
      <w:r>
        <w:t>WICED Bluetooth Stack Events</w:t>
      </w:r>
      <w:bookmarkEnd w:id="17"/>
      <w:bookmarkEnd w:id="18"/>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lastRenderedPageBreak/>
        <w:t xml:space="preserve">For your Basic </w:t>
      </w:r>
      <w:proofErr w:type="gramStart"/>
      <w:r>
        <w:t>Application</w:t>
      </w:r>
      <w:proofErr w:type="gramEnd"/>
      <w:r>
        <w:t xml:space="preserve"> these are the relevant BTM Events:</w:t>
      </w:r>
    </w:p>
    <w:tbl>
      <w:tblPr>
        <w:tblStyle w:val="TableGrid"/>
        <w:tblW w:w="0" w:type="auto"/>
        <w:tblLook w:val="04A0" w:firstRow="1" w:lastRow="0" w:firstColumn="1" w:lastColumn="0" w:noHBand="0" w:noVBand="1"/>
      </w:tblPr>
      <w:tblGrid>
        <w:gridCol w:w="5011"/>
        <w:gridCol w:w="4565"/>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7B048912" w:rsidR="008530F8" w:rsidRDefault="008530F8" w:rsidP="00F277BD">
            <w:r>
              <w:t xml:space="preserve">When the Stack </w:t>
            </w:r>
            <w:proofErr w:type="gramStart"/>
            <w:r>
              <w:t>has</w:t>
            </w:r>
            <w:proofErr w:type="gramEnd"/>
            <w:r>
              <w:t xml:space="preserve"> everything going.  Th</w:t>
            </w:r>
            <w:r w:rsidR="00F277BD">
              <w:t>is</w:t>
            </w:r>
            <w:r>
              <w:t xml:space="preserve"> event data will tell if you it happened with WICED_SUCCESS </w:t>
            </w:r>
            <w:proofErr w:type="gramStart"/>
            <w:r>
              <w:t>or !WICED</w:t>
            </w:r>
            <w:proofErr w:type="gramEnd"/>
            <w:r>
              <w:t>_SUCCESS.</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207C01F5" w:rsidR="008530F8" w:rsidRDefault="00A90DB2" w:rsidP="00174ABD">
            <w:r>
              <w: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780B835A" w:rsidR="007E3C47" w:rsidRDefault="00C463AE" w:rsidP="00174ABD">
            <w:r>
              <w:t xml:space="preserve">The Stack is asking what IO capabilities this device has (Display, Keyboard </w:t>
            </w:r>
            <w:proofErr w:type="spellStart"/>
            <w:r>
              <w:t>etc</w:t>
            </w:r>
            <w:proofErr w:type="spellEnd"/>
            <w:r>
              <w:t>)</w:t>
            </w:r>
            <w:r w:rsidR="00F277BD">
              <w:t xml:space="preserve"> you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4BAE5B8D" w:rsidR="007E3C47" w:rsidRDefault="00C463AE" w:rsidP="00174ABD">
            <w:r>
              <w:t>The Stack is informing you that the link is now encrypted… or not</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E0D9393" w:rsidR="007E3C47" w:rsidRDefault="00C463AE" w:rsidP="00C463AE">
            <w:r>
              <w:t>The Stack is asking your firmware to store the BDADDR/Link Keys (which are passed in the event data)</w:t>
            </w:r>
          </w:p>
        </w:tc>
      </w:tr>
    </w:tbl>
    <w:p w14:paraId="7EA56D92" w14:textId="77777777" w:rsidR="008530F8" w:rsidRDefault="008530F8" w:rsidP="008530F8"/>
    <w:p w14:paraId="3BB8E9ED" w14:textId="77777777" w:rsidR="00A9263E" w:rsidRDefault="00A9263E" w:rsidP="00EE2197">
      <w:pPr>
        <w:pStyle w:val="Heading1"/>
      </w:pPr>
      <w:bookmarkStart w:id="19" w:name="_Toc516403801"/>
      <w:r>
        <w:t>WICED Classic Bluetooth Firmware Architecture</w:t>
      </w:r>
      <w:bookmarkEnd w:id="19"/>
    </w:p>
    <w:p w14:paraId="3A41C864" w14:textId="6ABCDF91" w:rsidR="00CC7FAD" w:rsidRDefault="00FE620F" w:rsidP="00CC7FAD">
      <w:r>
        <w:t>WICED Bluetooth Designer will create a skeleton of the firmware that you need start building your device. The skeleton includes</w:t>
      </w:r>
      <w:r w:rsidR="00740FD7">
        <w:t xml:space="preserve"> a file named &lt;</w:t>
      </w:r>
      <w:proofErr w:type="spellStart"/>
      <w:r w:rsidR="00740FD7">
        <w:t>appname</w:t>
      </w:r>
      <w:proofErr w:type="spellEnd"/>
      <w:r w:rsidR="00740FD7">
        <w:t>&gt;.c which contains</w:t>
      </w:r>
    </w:p>
    <w:p w14:paraId="41A4BB25" w14:textId="59A741FC" w:rsidR="00993763" w:rsidRDefault="00993763" w:rsidP="00993763">
      <w:pPr>
        <w:pStyle w:val="ListParagraph"/>
        <w:numPr>
          <w:ilvl w:val="0"/>
          <w:numId w:val="14"/>
        </w:numPr>
      </w:pPr>
      <w:r>
        <w:lastRenderedPageBreak/>
        <w:t xml:space="preserve">The initialization functions </w:t>
      </w:r>
      <w:proofErr w:type="spellStart"/>
      <w:r>
        <w:t>application_start</w:t>
      </w:r>
      <w:proofErr w:type="spellEnd"/>
      <w:r>
        <w:t xml:space="preserve"> function which is the entry point for your firmware and &lt;</w:t>
      </w:r>
      <w:proofErr w:type="spellStart"/>
      <w:r>
        <w:t>appname</w:t>
      </w:r>
      <w:proofErr w:type="spellEnd"/>
      <w:r>
        <w:t>&gt;_</w:t>
      </w:r>
      <w:proofErr w:type="spellStart"/>
      <w:r>
        <w:t>app_init</w:t>
      </w:r>
      <w:proofErr w:type="spellEnd"/>
      <w:r>
        <w:t xml:space="preserve"> which provides a place for you to get the Bluetooth stuff going</w:t>
      </w:r>
    </w:p>
    <w:p w14:paraId="6749E54D" w14:textId="3C038C16" w:rsidR="00FE620F" w:rsidRDefault="00FE620F" w:rsidP="000C5DDA">
      <w:pPr>
        <w:pStyle w:val="ListParagraph"/>
        <w:numPr>
          <w:ilvl w:val="0"/>
          <w:numId w:val="14"/>
        </w:numPr>
      </w:pPr>
      <w:r>
        <w:t>A template BTM event handler function</w:t>
      </w:r>
    </w:p>
    <w:p w14:paraId="3DAF79E9" w14:textId="270CD2D7" w:rsidR="00740FD7" w:rsidRDefault="00740FD7" w:rsidP="00740FD7">
      <w:r>
        <w:t xml:space="preserve">A </w:t>
      </w:r>
      <w:proofErr w:type="spellStart"/>
      <w:r>
        <w:t>dotH</w:t>
      </w:r>
      <w:proofErr w:type="spellEnd"/>
      <w:r>
        <w:t xml:space="preserve"> </w:t>
      </w:r>
      <w:proofErr w:type="spellStart"/>
      <w:r>
        <w:t>dotC</w:t>
      </w:r>
      <w:proofErr w:type="spellEnd"/>
      <w:r>
        <w:t xml:space="preserve"> pair of files called &lt;</w:t>
      </w:r>
      <w:proofErr w:type="spellStart"/>
      <w:r>
        <w:t>appname</w:t>
      </w:r>
      <w:proofErr w:type="spellEnd"/>
      <w:r>
        <w:t>&gt;_</w:t>
      </w:r>
      <w:proofErr w:type="spellStart"/>
      <w:r>
        <w:t>sdp_db.h</w:t>
      </w:r>
      <w:proofErr w:type="spellEnd"/>
      <w:r>
        <w:t xml:space="preserve"> that contain the #defines for the SDP database the uint8_t structure holding the actual database.</w:t>
      </w:r>
    </w:p>
    <w:p w14:paraId="1570E4F9" w14:textId="7AA0B733" w:rsidR="00740FD7" w:rsidRDefault="00740FD7" w:rsidP="00740FD7">
      <w:r>
        <w:t xml:space="preserve">A file </w:t>
      </w:r>
      <w:proofErr w:type="spellStart"/>
      <w:r>
        <w:t>wiced_bt_config.h</w:t>
      </w:r>
      <w:proofErr w:type="spellEnd"/>
      <w:r>
        <w:t xml:space="preserve"> which contains all the basic Bluetooth configuration settings to get the stack going.</w:t>
      </w:r>
    </w:p>
    <w:p w14:paraId="1828A617" w14:textId="389C811B" w:rsidR="00FE620F" w:rsidRDefault="00993763" w:rsidP="00FE620F">
      <w:r>
        <w:t>To make your project work y</w:t>
      </w:r>
      <w:r w:rsidR="00FE620F">
        <w:t>ou need to add the capability to:</w:t>
      </w:r>
    </w:p>
    <w:p w14:paraId="31C035AC" w14:textId="7FDDB9D0" w:rsidR="00FE620F" w:rsidRDefault="00FE620F" w:rsidP="000C5DDA">
      <w:pPr>
        <w:pStyle w:val="ListParagraph"/>
        <w:numPr>
          <w:ilvl w:val="0"/>
          <w:numId w:val="15"/>
        </w:numPr>
      </w:pPr>
      <w:r>
        <w:t>Handle Pairing</w:t>
      </w:r>
    </w:p>
    <w:p w14:paraId="60498770" w14:textId="6D19F714" w:rsidR="00FE620F" w:rsidRDefault="00FE620F" w:rsidP="000C5DDA">
      <w:pPr>
        <w:pStyle w:val="ListParagraph"/>
        <w:numPr>
          <w:ilvl w:val="0"/>
          <w:numId w:val="15"/>
        </w:numPr>
      </w:pPr>
      <w:r>
        <w:t>Handle Bonding</w:t>
      </w:r>
    </w:p>
    <w:p w14:paraId="153F9442" w14:textId="3BA29C0A" w:rsidR="00FE620F" w:rsidRDefault="00FE620F" w:rsidP="000C5DDA">
      <w:pPr>
        <w:pStyle w:val="ListParagraph"/>
        <w:numPr>
          <w:ilvl w:val="0"/>
          <w:numId w:val="15"/>
        </w:numPr>
      </w:pPr>
      <w:r>
        <w:t>Support the Serial Port Profile</w:t>
      </w:r>
    </w:p>
    <w:p w14:paraId="24B9DD17" w14:textId="472B8D09" w:rsidR="007A424F" w:rsidRDefault="00993763" w:rsidP="007A424F">
      <w:pPr>
        <w:pStyle w:val="Heading2"/>
      </w:pPr>
      <w:bookmarkStart w:id="20" w:name="_Toc516403802"/>
      <w:r>
        <w:t>Initialization Functions</w:t>
      </w:r>
      <w:bookmarkEnd w:id="20"/>
    </w:p>
    <w:p w14:paraId="6711B529" w14:textId="17AA88C8" w:rsidR="00993763" w:rsidRDefault="00993763" w:rsidP="00993763">
      <w:r>
        <w:t xml:space="preserve">The </w:t>
      </w:r>
      <w:proofErr w:type="spellStart"/>
      <w:r>
        <w:t>application_start</w:t>
      </w:r>
      <w:proofErr w:type="spellEnd"/>
      <w:r>
        <w:t xml:space="preserve"> function is the entry</w:t>
      </w:r>
      <w:r w:rsidR="00276994">
        <w:t xml:space="preserve"> </w:t>
      </w:r>
      <w:r>
        <w:t>point of yo</w:t>
      </w:r>
      <w:r w:rsidR="00276994">
        <w:t>ur firmware. That function must:</w:t>
      </w:r>
    </w:p>
    <w:p w14:paraId="2D5FC342" w14:textId="6B76889A" w:rsidR="00993763" w:rsidRDefault="00993763" w:rsidP="00993763">
      <w:pPr>
        <w:pStyle w:val="ListParagraph"/>
        <w:numPr>
          <w:ilvl w:val="0"/>
          <w:numId w:val="16"/>
        </w:numPr>
      </w:pPr>
      <w:r>
        <w:t>Initialize the memory pools (just like BLE)</w:t>
      </w:r>
    </w:p>
    <w:p w14:paraId="3D637EFF" w14:textId="3869AC6D" w:rsidR="00993763" w:rsidRDefault="00993763" w:rsidP="00993763">
      <w:pPr>
        <w:pStyle w:val="ListParagraph"/>
        <w:numPr>
          <w:ilvl w:val="0"/>
          <w:numId w:val="16"/>
        </w:numPr>
      </w:pPr>
      <w:r>
        <w:t>Configure the debugging UART</w:t>
      </w:r>
    </w:p>
    <w:p w14:paraId="2D0BCAA3" w14:textId="0CDD5103" w:rsidR="00993763" w:rsidRDefault="00993763" w:rsidP="00993763">
      <w:pPr>
        <w:pStyle w:val="ListParagraph"/>
        <w:numPr>
          <w:ilvl w:val="0"/>
          <w:numId w:val="16"/>
        </w:numPr>
      </w:pPr>
      <w:r>
        <w:t xml:space="preserve">Call </w:t>
      </w:r>
      <w:proofErr w:type="spellStart"/>
      <w:r>
        <w:t>wiced_bt_stack_init</w:t>
      </w:r>
      <w:proofErr w:type="spellEnd"/>
      <w:r>
        <w:t xml:space="preserve"> with the event handler to start the stack</w:t>
      </w:r>
    </w:p>
    <w:p w14:paraId="00F09F74" w14:textId="77777777" w:rsidR="008948D9" w:rsidRDefault="008948D9" w:rsidP="008948D9"/>
    <w:p w14:paraId="7C883761" w14:textId="25863333"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project. It is called in the BTM event handler after the stack starts.</w:t>
      </w:r>
    </w:p>
    <w:p w14:paraId="7D4BCA4F" w14:textId="33BDE6D7" w:rsidR="00277868" w:rsidRDefault="00277868" w:rsidP="00B263DF">
      <w:pPr>
        <w:pStyle w:val="ListParagraph"/>
        <w:numPr>
          <w:ilvl w:val="0"/>
          <w:numId w:val="17"/>
        </w:numPr>
      </w:pPr>
      <w:r>
        <w:t xml:space="preserve">Makes your device </w:t>
      </w:r>
      <w:proofErr w:type="spellStart"/>
      <w:r>
        <w:t>pairable</w:t>
      </w:r>
      <w:proofErr w:type="spellEnd"/>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39C428D7" w:rsidR="00277868" w:rsidRDefault="00277868" w:rsidP="00B263DF">
      <w:pPr>
        <w:pStyle w:val="ListParagraph"/>
        <w:numPr>
          <w:ilvl w:val="0"/>
          <w:numId w:val="17"/>
        </w:numPr>
      </w:pPr>
      <w:r>
        <w:t>Makes your device discoverable (turns on Inquiry)</w:t>
      </w:r>
    </w:p>
    <w:p w14:paraId="6CCE70E7" w14:textId="46CE3791" w:rsidR="00993763" w:rsidRDefault="00993763" w:rsidP="007A424F">
      <w:pPr>
        <w:pStyle w:val="Heading2"/>
      </w:pPr>
      <w:bookmarkStart w:id="21" w:name="_Toc516403803"/>
      <w:r>
        <w:t>SDP Database</w:t>
      </w:r>
      <w:bookmarkEnd w:id="21"/>
    </w:p>
    <w:p w14:paraId="79A8CAC7" w14:textId="056CACA1" w:rsidR="002B5CFC" w:rsidRDefault="002B5CFC" w:rsidP="002B5CFC">
      <w:r>
        <w:t xml:space="preserve">The Service Discovery Database is created for you based on the configuration settings in the BT Designer.  BT Designer creates the </w:t>
      </w:r>
      <w:proofErr w:type="spellStart"/>
      <w:r>
        <w:t>dotC</w:t>
      </w:r>
      <w:proofErr w:type="spellEnd"/>
      <w:r>
        <w:t xml:space="preserve"> and </w:t>
      </w:r>
      <w:proofErr w:type="spellStart"/>
      <w:r>
        <w:t>dotH</w:t>
      </w:r>
      <w:proofErr w:type="spellEnd"/>
      <w:r>
        <w:t xml:space="preserve"> files &lt;</w:t>
      </w:r>
      <w:proofErr w:type="spellStart"/>
      <w:r>
        <w:t>appname</w:t>
      </w:r>
      <w:proofErr w:type="spellEnd"/>
      <w:r>
        <w:t>&gt;_</w:t>
      </w:r>
      <w:proofErr w:type="spellStart"/>
      <w:r>
        <w:t>sdp_db</w:t>
      </w:r>
      <w:proofErr w:type="spellEnd"/>
    </w:p>
    <w:p w14:paraId="6E5D1E9F" w14:textId="07FDD4B3" w:rsidR="002B5CFC" w:rsidRDefault="002B5CFC" w:rsidP="002B5CFC">
      <w:r>
        <w:t>The file &lt;</w:t>
      </w:r>
      <w:proofErr w:type="spellStart"/>
      <w:r>
        <w:t>appname</w:t>
      </w:r>
      <w:proofErr w:type="spellEnd"/>
      <w:r>
        <w:t>&gt;_</w:t>
      </w:r>
      <w:proofErr w:type="spellStart"/>
      <w:r>
        <w:t>sdp_db.h</w:t>
      </w:r>
      <w:proofErr w:type="spellEnd"/>
    </w:p>
    <w:p w14:paraId="5E089841" w14:textId="28459D2E" w:rsidR="002B5CFC" w:rsidRDefault="002B5CFC" w:rsidP="002B5CFC">
      <w:r w:rsidRPr="002B5CFC">
        <w:lastRenderedPageBreak/>
        <w:drawing>
          <wp:inline distT="0" distB="0" distL="0" distR="0" wp14:anchorId="11ABC1EF" wp14:editId="29DCDB23">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0820"/>
                    </a:xfrm>
                    <a:prstGeom prst="rect">
                      <a:avLst/>
                    </a:prstGeom>
                  </pic:spPr>
                </pic:pic>
              </a:graphicData>
            </a:graphic>
          </wp:inline>
        </w:drawing>
      </w:r>
    </w:p>
    <w:p w14:paraId="35276180" w14:textId="3BE2A315" w:rsidR="002B5CFC" w:rsidRDefault="002B5CFC" w:rsidP="002B5CFC">
      <w:r>
        <w:t>The file &lt;</w:t>
      </w:r>
      <w:proofErr w:type="spellStart"/>
      <w:r>
        <w:t>appname</w:t>
      </w:r>
      <w:proofErr w:type="spellEnd"/>
      <w:r>
        <w:t>&gt;_</w:t>
      </w:r>
      <w:proofErr w:type="spellStart"/>
      <w:r>
        <w:t>sdp_db.c</w:t>
      </w:r>
      <w:proofErr w:type="spellEnd"/>
      <w:r>
        <w:t xml:space="preserve"> simply contains the two Service Records that we defined in the BT Designer, the SPP and the Device Info.</w:t>
      </w:r>
    </w:p>
    <w:p w14:paraId="18CFA490" w14:textId="5C14490F" w:rsidR="002B5CFC" w:rsidRDefault="002B5CFC" w:rsidP="002B5CFC">
      <w:r w:rsidRPr="002B5CFC">
        <w:lastRenderedPageBreak/>
        <w:drawing>
          <wp:inline distT="0" distB="0" distL="0" distR="0" wp14:anchorId="1143A03D" wp14:editId="77CE2EB4">
            <wp:extent cx="5943600" cy="572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25160"/>
                    </a:xfrm>
                    <a:prstGeom prst="rect">
                      <a:avLst/>
                    </a:prstGeom>
                  </pic:spPr>
                </pic:pic>
              </a:graphicData>
            </a:graphic>
          </wp:inline>
        </w:drawing>
      </w:r>
    </w:p>
    <w:p w14:paraId="0097217E" w14:textId="15228F25" w:rsidR="002B5CFC" w:rsidRDefault="002B5CFC" w:rsidP="002B5CFC">
      <w:r>
        <w:t>The only firmware action required by your application is to register your database which is inserted into the function &lt;</w:t>
      </w:r>
      <w:proofErr w:type="spellStart"/>
      <w:r>
        <w:t>appname</w:t>
      </w:r>
      <w:proofErr w:type="spellEnd"/>
      <w:r>
        <w:t>&gt;_</w:t>
      </w:r>
      <w:proofErr w:type="spellStart"/>
      <w:r>
        <w:t>app_init</w:t>
      </w:r>
      <w:proofErr w:type="spellEnd"/>
      <w:r>
        <w:t xml:space="preserve"> for you automatically by the BT Designer.</w:t>
      </w:r>
    </w:p>
    <w:p w14:paraId="2B259D91" w14:textId="1106CBA2" w:rsidR="002B5CFC" w:rsidRPr="002B5CFC" w:rsidRDefault="002B5CFC" w:rsidP="002B5CFC">
      <w:r w:rsidRPr="002B5CFC">
        <w:drawing>
          <wp:inline distT="0" distB="0" distL="0" distR="0" wp14:anchorId="4CBED008" wp14:editId="11795116">
            <wp:extent cx="5943600" cy="421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1640"/>
                    </a:xfrm>
                    <a:prstGeom prst="rect">
                      <a:avLst/>
                    </a:prstGeom>
                  </pic:spPr>
                </pic:pic>
              </a:graphicData>
            </a:graphic>
          </wp:inline>
        </w:drawing>
      </w:r>
    </w:p>
    <w:p w14:paraId="16B095F3" w14:textId="1453DDDB" w:rsidR="007A424F" w:rsidRDefault="007A424F" w:rsidP="007A424F">
      <w:pPr>
        <w:pStyle w:val="Heading2"/>
      </w:pPr>
      <w:bookmarkStart w:id="22" w:name="_Ref516402715"/>
      <w:bookmarkStart w:id="23" w:name="_Toc516403804"/>
      <w:r>
        <w:t>Handle Pairing</w:t>
      </w:r>
      <w:bookmarkEnd w:id="22"/>
      <w:bookmarkEnd w:id="23"/>
    </w:p>
    <w:p w14:paraId="4A014BE9" w14:textId="77777777" w:rsidR="00B3642C" w:rsidRDefault="005C019A" w:rsidP="00E6667D">
      <w:r>
        <w:t>T</w:t>
      </w:r>
      <w:r w:rsidR="00B3642C">
        <w:t>he BTM events involved in Pairing are:</w:t>
      </w:r>
    </w:p>
    <w:p w14:paraId="3751E1D6" w14:textId="205DFBCB" w:rsidR="00B3642C" w:rsidRDefault="00B3642C" w:rsidP="00B3642C">
      <w:pPr>
        <w:pStyle w:val="ListParagraph"/>
        <w:numPr>
          <w:ilvl w:val="0"/>
          <w:numId w:val="22"/>
        </w:numPr>
      </w:pPr>
      <w:r w:rsidRPr="00B3642C">
        <w:t>BTM_PIN_REQUEST_EVT</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lastRenderedPageBreak/>
        <w:t>BTM_USER_CONFIRMATION_REQUEST_EVT</w:t>
      </w:r>
    </w:p>
    <w:p w14:paraId="52493ED8" w14:textId="6E8718E1" w:rsidR="00B3642C" w:rsidRDefault="00B3642C" w:rsidP="00B3642C">
      <w:pPr>
        <w:pStyle w:val="ListParagraph"/>
        <w:numPr>
          <w:ilvl w:val="0"/>
          <w:numId w:val="22"/>
        </w:numPr>
      </w:pPr>
      <w:r w:rsidRPr="00B3642C">
        <w:t>BTM_PAIRING_COMPLETE_EVT</w:t>
      </w:r>
    </w:p>
    <w:p w14:paraId="17666506" w14:textId="651F23D6" w:rsidR="00B3642C" w:rsidRDefault="00B3642C" w:rsidP="00B3642C">
      <w:r>
        <w:t xml:space="preserve">When you get the </w:t>
      </w:r>
      <w:r w:rsidRPr="00B3642C">
        <w:t>BTM_PIN_REQUEST_EVT</w:t>
      </w:r>
      <w:r>
        <w:t xml:space="preserve"> you should respond with a PIN code.  The BT Designer does not put this code in the template for you.</w:t>
      </w:r>
      <w:r w:rsidR="00B830FC">
        <w:t xml:space="preserve">  The pin code is typically four ASCII digits.</w:t>
      </w:r>
    </w:p>
    <w:p w14:paraId="59066D4F" w14:textId="00911BCF" w:rsidR="00B3642C" w:rsidRDefault="00B830FC" w:rsidP="00B3642C">
      <w:r w:rsidRPr="00B830FC">
        <w:drawing>
          <wp:inline distT="0" distB="0" distL="0" distR="0" wp14:anchorId="59E47E4F" wp14:editId="2DCE79B0">
            <wp:extent cx="4191000" cy="5715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1000" cy="571500"/>
                    </a:xfrm>
                    <a:prstGeom prst="rect">
                      <a:avLst/>
                    </a:prstGeom>
                  </pic:spPr>
                </pic:pic>
              </a:graphicData>
            </a:graphic>
          </wp:inline>
        </w:drawing>
      </w:r>
    </w:p>
    <w:p w14:paraId="76AEACD8" w14:textId="355458C0" w:rsidR="00B830FC" w:rsidRDefault="00636E24" w:rsidP="00B3642C">
      <w:r>
        <w:t>And you need to handle the case by responding with the PIN Code.</w:t>
      </w:r>
    </w:p>
    <w:p w14:paraId="1AE221F3" w14:textId="2CEAD75D" w:rsidR="00636E24" w:rsidRDefault="00636E24" w:rsidP="00B3642C">
      <w:r w:rsidRPr="00636E24">
        <w:drawing>
          <wp:inline distT="0" distB="0" distL="0" distR="0" wp14:anchorId="4854DCD5" wp14:editId="084AB6D2">
            <wp:extent cx="5943600" cy="548005"/>
            <wp:effectExtent l="0" t="0" r="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005"/>
                    </a:xfrm>
                    <a:prstGeom prst="rect">
                      <a:avLst/>
                    </a:prstGeom>
                  </pic:spPr>
                </pic:pic>
              </a:graphicData>
            </a:graphic>
          </wp:inline>
        </w:drawing>
      </w:r>
    </w:p>
    <w:p w14:paraId="7FDD9C02" w14:textId="40FF16A7" w:rsidR="00636E24" w:rsidRDefault="00636E24" w:rsidP="00B3642C">
      <w:r>
        <w:t xml:space="preserve">When the Master attempts to Pair with you, it sends its I/O capabilities.  When you get the </w:t>
      </w:r>
      <w:proofErr w:type="gramStart"/>
      <w:r>
        <w:t>event</w:t>
      </w:r>
      <w:proofErr w:type="gramEnd"/>
      <w:r>
        <w:t xml:space="preserve"> you can decide what to do, including nothing.  In this case</w:t>
      </w:r>
      <w:r w:rsidR="00EA4AB7">
        <w:t>,</w:t>
      </w:r>
      <w:r>
        <w:t xml:space="preserve"> we just print out the I/O capabilities.  By default</w:t>
      </w:r>
      <w:r w:rsidR="00EA4AB7">
        <w:t>,</w:t>
      </w:r>
      <w:r>
        <w:t xml:space="preserve"> the BT Designer does not include this event in the template.</w:t>
      </w:r>
    </w:p>
    <w:p w14:paraId="1DE40E8A" w14:textId="5205F6DF" w:rsidR="00636E24" w:rsidRDefault="00731977" w:rsidP="00B3642C">
      <w:r w:rsidRPr="00731977">
        <w:drawing>
          <wp:inline distT="0" distB="0" distL="0" distR="0" wp14:anchorId="49DC97E9" wp14:editId="238024CE">
            <wp:extent cx="5943600" cy="69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5960"/>
                    </a:xfrm>
                    <a:prstGeom prst="rect">
                      <a:avLst/>
                    </a:prstGeom>
                  </pic:spPr>
                </pic:pic>
              </a:graphicData>
            </a:graphic>
          </wp:inline>
        </w:drawing>
      </w:r>
    </w:p>
    <w:p w14:paraId="0610A87D" w14:textId="730B3B75" w:rsidR="00731977" w:rsidRDefault="00731977" w:rsidP="00B3642C">
      <w:r>
        <w:t xml:space="preserve">When you </w:t>
      </w:r>
      <w:proofErr w:type="gramStart"/>
      <w:r>
        <w:t>get</w:t>
      </w:r>
      <w:proofErr w:type="gramEnd"/>
      <w:r>
        <w:t xml:space="preserve"> the event asking for your I/O Capabilities, you need to respond by changing the event data.</w:t>
      </w:r>
      <w:r w:rsidR="00E4441B">
        <w:t xml:space="preserve">  By default</w:t>
      </w:r>
      <w:r w:rsidR="00EA4AB7">
        <w:t>,</w:t>
      </w:r>
      <w:r w:rsidR="00E4441B">
        <w:t xml:space="preserve"> the BT Designer </w:t>
      </w:r>
      <w:r w:rsidR="00EA4AB7">
        <w:t xml:space="preserve">gives you an incomplete </w:t>
      </w:r>
      <w:r w:rsidR="00066708">
        <w:t xml:space="preserve">filling of the structure.  You need to add </w:t>
      </w:r>
      <w:r w:rsidR="00E4441B">
        <w:t xml:space="preserve"> </w:t>
      </w:r>
    </w:p>
    <w:p w14:paraId="790EABB5" w14:textId="557DC5AD" w:rsidR="00731977" w:rsidRDefault="00081139" w:rsidP="00B3642C">
      <w:r w:rsidRPr="00081139">
        <w:drawing>
          <wp:inline distT="0" distB="0" distL="0" distR="0" wp14:anchorId="551564F3" wp14:editId="103D9DB4">
            <wp:extent cx="5943600" cy="974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74090"/>
                    </a:xfrm>
                    <a:prstGeom prst="rect">
                      <a:avLst/>
                    </a:prstGeom>
                  </pic:spPr>
                </pic:pic>
              </a:graphicData>
            </a:graphic>
          </wp:inline>
        </w:drawing>
      </w:r>
    </w:p>
    <w:p w14:paraId="26D7B3C5" w14:textId="4C530A26" w:rsidR="00081139" w:rsidRDefault="00081139" w:rsidP="00B3642C">
      <w:r>
        <w:t>When the pairing process is complete you can print a message, or more likely initialize some variable for that session.</w:t>
      </w:r>
    </w:p>
    <w:p w14:paraId="61C48C9B" w14:textId="21D70A4B" w:rsidR="00081139" w:rsidRPr="002C5B06" w:rsidRDefault="00081139" w:rsidP="00B3642C">
      <w:r w:rsidRPr="00081139">
        <w:drawing>
          <wp:inline distT="0" distB="0" distL="0" distR="0" wp14:anchorId="51B2A933" wp14:editId="7C42E96E">
            <wp:extent cx="5943600" cy="830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30580"/>
                    </a:xfrm>
                    <a:prstGeom prst="rect">
                      <a:avLst/>
                    </a:prstGeom>
                  </pic:spPr>
                </pic:pic>
              </a:graphicData>
            </a:graphic>
          </wp:inline>
        </w:drawing>
      </w:r>
    </w:p>
    <w:p w14:paraId="7DE4319F" w14:textId="4B987587" w:rsidR="007A424F" w:rsidRDefault="007A424F" w:rsidP="007A424F">
      <w:pPr>
        <w:pStyle w:val="Heading2"/>
      </w:pPr>
      <w:bookmarkStart w:id="24" w:name="_Ref516402727"/>
      <w:bookmarkStart w:id="25" w:name="_Toc516403805"/>
      <w:r>
        <w:t>Handle Bonding</w:t>
      </w:r>
      <w:bookmarkEnd w:id="24"/>
      <w:bookmarkEnd w:id="25"/>
    </w:p>
    <w:p w14:paraId="47A3F5E5" w14:textId="71522B14" w:rsidR="002C5B06" w:rsidRDefault="005C019A" w:rsidP="005C019A">
      <w:r>
        <w:t>T</w:t>
      </w:r>
      <w:r w:rsidR="002C5B06">
        <w:t>o handle Bonding</w:t>
      </w:r>
      <w:r>
        <w:t xml:space="preserve">, </w:t>
      </w:r>
      <w:r w:rsidR="002C5B06">
        <w:t>you need to</w:t>
      </w:r>
      <w:r>
        <w:t xml:space="preserve"> act on the BTM </w:t>
      </w:r>
      <w:r>
        <w:t>Events that request</w:t>
      </w:r>
      <w:r>
        <w:t xml:space="preserve"> you to find the saved link key for a specific BD Address (</w:t>
      </w:r>
      <w:r w:rsidRPr="002C5B06">
        <w:t>BTM_PAIRED_DEVICE_LINK_KEYS_REQUEST_EVT</w:t>
      </w:r>
      <w:r>
        <w:t xml:space="preserve">) and </w:t>
      </w:r>
      <w:r>
        <w:lastRenderedPageBreak/>
        <w:t>to save the Link Key when it is created or updated for a specific address (</w:t>
      </w:r>
      <w:r w:rsidRPr="005C019A">
        <w:t>BTM_PAIRED_DEVICE_LINK_KEYS_UPDATE_EVT</w:t>
      </w:r>
      <w:r>
        <w:t>)</w:t>
      </w:r>
    </w:p>
    <w:p w14:paraId="5CC84006" w14:textId="6A822BED" w:rsidR="006E23C3" w:rsidRDefault="005C019A" w:rsidP="005C019A">
      <w:r>
        <w:t xml:space="preserve">This is best done by reserving a block of the NVRAM </w:t>
      </w:r>
      <w:r w:rsidR="00C54E3F">
        <w:t xml:space="preserve">VS 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p>
    <w:p w14:paraId="0D6C5CE8" w14:textId="2CCF385F" w:rsidR="00D54DE4" w:rsidRDefault="00D54DE4" w:rsidP="005C019A">
      <w:r>
        <w:t xml:space="preserve">The BT Designer provides a template for the keys request event.  In order to use it change the #if to </w:t>
      </w:r>
      <w:proofErr w:type="gramStart"/>
      <w:r>
        <w:t>1..</w:t>
      </w:r>
      <w:proofErr w:type="gramEnd"/>
      <w:r>
        <w:t xml:space="preserve"> You also need to provide the function &lt;</w:t>
      </w:r>
      <w:proofErr w:type="spellStart"/>
      <w:r>
        <w:t>appname</w:t>
      </w:r>
      <w:proofErr w:type="spellEnd"/>
      <w:r>
        <w:t>&gt;_</w:t>
      </w:r>
      <w:proofErr w:type="spellStart"/>
      <w:r>
        <w:t>read_link_keys</w:t>
      </w:r>
      <w:proofErr w:type="spellEnd"/>
    </w:p>
    <w:p w14:paraId="1EDC0B1A" w14:textId="22892C2C" w:rsidR="006E23C3" w:rsidRDefault="00D54DE4" w:rsidP="005C019A">
      <w:r w:rsidRPr="00D54DE4">
        <w:drawing>
          <wp:inline distT="0" distB="0" distL="0" distR="0" wp14:anchorId="03706330" wp14:editId="69F666B6">
            <wp:extent cx="5943600" cy="193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31670"/>
                    </a:xfrm>
                    <a:prstGeom prst="rect">
                      <a:avLst/>
                    </a:prstGeom>
                  </pic:spPr>
                </pic:pic>
              </a:graphicData>
            </a:graphic>
          </wp:inline>
        </w:drawing>
      </w:r>
      <w:r w:rsidR="006E23C3">
        <w:t xml:space="preserve"> </w:t>
      </w:r>
    </w:p>
    <w:p w14:paraId="0BF27651" w14:textId="732001AB" w:rsidR="00E06BC4" w:rsidRDefault="00D54DE4" w:rsidP="005C019A">
      <w:r>
        <w:t xml:space="preserve">You need to make the </w:t>
      </w:r>
      <w:proofErr w:type="spellStart"/>
      <w:r>
        <w:t>read_link_keys</w:t>
      </w:r>
      <w:proofErr w:type="spellEnd"/>
      <w:r>
        <w:t xml:space="preserve"> and </w:t>
      </w:r>
      <w:proofErr w:type="spellStart"/>
      <w:r>
        <w:t>write_link_keys</w:t>
      </w:r>
      <w:proofErr w:type="spellEnd"/>
      <w:r>
        <w:t xml:space="preserve"> function.  They both support only one set of saved link keys, and they use an entire VSID row.</w:t>
      </w:r>
    </w:p>
    <w:p w14:paraId="2DECEFB0" w14:textId="3B22B53E" w:rsidR="00D54DE4" w:rsidRDefault="00D54DE4" w:rsidP="005C019A">
      <w:r w:rsidRPr="00D54DE4">
        <w:drawing>
          <wp:inline distT="0" distB="0" distL="0" distR="0" wp14:anchorId="1E614213" wp14:editId="468E58F3">
            <wp:extent cx="5943600" cy="2786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6380"/>
                    </a:xfrm>
                    <a:prstGeom prst="rect">
                      <a:avLst/>
                    </a:prstGeom>
                  </pic:spPr>
                </pic:pic>
              </a:graphicData>
            </a:graphic>
          </wp:inline>
        </w:drawing>
      </w:r>
    </w:p>
    <w:p w14:paraId="0048F787" w14:textId="10EBE0AB" w:rsidR="00D54DE4" w:rsidRDefault="00D54DE4" w:rsidP="005C019A">
      <w:r>
        <w:t xml:space="preserve">After you add these two function you need to make a forward declaration for </w:t>
      </w:r>
      <w:proofErr w:type="gramStart"/>
      <w:r>
        <w:t>both of them</w:t>
      </w:r>
      <w:proofErr w:type="gramEnd"/>
      <w:r>
        <w:t xml:space="preserve"> at the top of the file.</w:t>
      </w:r>
    </w:p>
    <w:p w14:paraId="28E522CD" w14:textId="7DFCD269" w:rsidR="00D54DE4" w:rsidRDefault="00D54DE4" w:rsidP="005C019A">
      <w:r w:rsidRPr="00D54DE4">
        <w:lastRenderedPageBreak/>
        <w:drawing>
          <wp:inline distT="0" distB="0" distL="0" distR="0" wp14:anchorId="672111E2" wp14:editId="6B862B63">
            <wp:extent cx="5943600" cy="64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43890"/>
                    </a:xfrm>
                    <a:prstGeom prst="rect">
                      <a:avLst/>
                    </a:prstGeom>
                  </pic:spPr>
                </pic:pic>
              </a:graphicData>
            </a:graphic>
          </wp:inline>
        </w:drawing>
      </w:r>
    </w:p>
    <w:p w14:paraId="3D8FDC26" w14:textId="61791743" w:rsidR="00D54DE4" w:rsidRDefault="00D54DE4" w:rsidP="005C019A">
      <w:r>
        <w:t>The BT Designer does not provide a template for the save keys event.  So, you need to add the case for that event, which simply calls the write function you already created.</w:t>
      </w:r>
    </w:p>
    <w:p w14:paraId="3B94AB54" w14:textId="08E5726B" w:rsidR="00D54DE4" w:rsidRDefault="00D54DE4" w:rsidP="005C019A">
      <w:r w:rsidRPr="00D54DE4">
        <w:drawing>
          <wp:inline distT="0" distB="0" distL="0" distR="0" wp14:anchorId="65631FE7" wp14:editId="604C12C6">
            <wp:extent cx="5943600" cy="695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95325"/>
                    </a:xfrm>
                    <a:prstGeom prst="rect">
                      <a:avLst/>
                    </a:prstGeom>
                  </pic:spPr>
                </pic:pic>
              </a:graphicData>
            </a:graphic>
          </wp:inline>
        </w:drawing>
      </w:r>
    </w:p>
    <w:p w14:paraId="1FC99B34" w14:textId="56752D0A" w:rsidR="007A424F" w:rsidRDefault="007A424F" w:rsidP="007A424F">
      <w:pPr>
        <w:pStyle w:val="Heading2"/>
      </w:pPr>
      <w:bookmarkStart w:id="26" w:name="_Ref516402647"/>
      <w:bookmarkStart w:id="27" w:name="_Toc516403806"/>
      <w:r>
        <w:t>Serial Port Profile</w:t>
      </w:r>
      <w:bookmarkEnd w:id="26"/>
      <w:bookmarkEnd w:id="27"/>
    </w:p>
    <w:p w14:paraId="4AE511F4" w14:textId="6B5ADDDF" w:rsidR="006666EC" w:rsidRDefault="00D54CE2" w:rsidP="00D54CE2">
      <w:r>
        <w:t xml:space="preserve">The WICED Bluetooth SDK contains all the code to implement the SPP server. To make it work you need to initialize the </w:t>
      </w:r>
      <w:proofErr w:type="spellStart"/>
      <w:r>
        <w:t>spp</w:t>
      </w:r>
      <w:proofErr w:type="spellEnd"/>
      <w:r>
        <w:t xml:space="preserve"> server and provide callbacks for starting and stopping connection, and receiving data. </w:t>
      </w:r>
      <w:r w:rsidR="002B5CFC">
        <w:t xml:space="preserve"> </w:t>
      </w:r>
      <w:r>
        <w:t xml:space="preserve">After you have created your SPP project with the BT Designer tool, you can open the </w:t>
      </w:r>
      <w:proofErr w:type="spellStart"/>
      <w:r>
        <w:t>snip.bt.spp</w:t>
      </w:r>
      <w:proofErr w:type="spellEnd"/>
      <w:r>
        <w:t xml:space="preserve"> example to copy the additional block</w:t>
      </w:r>
      <w:r w:rsidR="002B5CFC">
        <w:t>s</w:t>
      </w:r>
      <w:r>
        <w:t xml:space="preserve"> of code that you need.</w:t>
      </w:r>
      <w:r w:rsidR="006666EC">
        <w:t xml:space="preserve">  </w:t>
      </w:r>
      <w:r w:rsidR="000C6A4A">
        <w:t>Typically,</w:t>
      </w:r>
      <w:r w:rsidR="006666EC">
        <w:t xml:space="preserve"> I create a separate files </w:t>
      </w:r>
      <w:proofErr w:type="spellStart"/>
      <w:r w:rsidR="006666EC">
        <w:t>spp.h</w:t>
      </w:r>
      <w:proofErr w:type="spellEnd"/>
      <w:r w:rsidR="006666EC">
        <w:t xml:space="preserve"> and </w:t>
      </w:r>
      <w:proofErr w:type="spellStart"/>
      <w:r w:rsidR="006666EC">
        <w:t>spp.c</w:t>
      </w:r>
      <w:proofErr w:type="spellEnd"/>
      <w:r w:rsidR="006666EC">
        <w:t xml:space="preserve"> to handle all the SPP server functionality.</w:t>
      </w:r>
    </w:p>
    <w:p w14:paraId="19E622B1" w14:textId="06CEDF5F" w:rsidR="006666EC" w:rsidRDefault="00ED491E" w:rsidP="00D54CE2">
      <w:r>
        <w:t xml:space="preserve">This leads you to two changes that need to happen to the makefile.mk.  First you need to add the </w:t>
      </w:r>
      <w:proofErr w:type="spellStart"/>
      <w:r>
        <w:t>spp_</w:t>
      </w:r>
      <w:proofErr w:type="gramStart"/>
      <w:r>
        <w:t>lib.a</w:t>
      </w:r>
      <w:proofErr w:type="spellEnd"/>
      <w:proofErr w:type="gramEnd"/>
      <w:r>
        <w:t xml:space="preserve"> so that you can link against the SPP functions.  </w:t>
      </w:r>
      <w:r w:rsidR="007046C7">
        <w:t>And, w</w:t>
      </w:r>
      <w:r w:rsidR="006666EC">
        <w:t>hen you add new files to your project you need to add them to the file makefile.mk</w:t>
      </w:r>
      <w:r>
        <w:t>.</w:t>
      </w:r>
    </w:p>
    <w:p w14:paraId="65C209EE" w14:textId="601E86B1" w:rsidR="006666EC" w:rsidRDefault="0021251E" w:rsidP="00D54CE2">
      <w:r w:rsidRPr="0021251E">
        <w:drawing>
          <wp:inline distT="0" distB="0" distL="0" distR="0" wp14:anchorId="0E22249F" wp14:editId="58CEB8C9">
            <wp:extent cx="5943600" cy="2265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5045"/>
                    </a:xfrm>
                    <a:prstGeom prst="rect">
                      <a:avLst/>
                    </a:prstGeom>
                  </pic:spPr>
                </pic:pic>
              </a:graphicData>
            </a:graphic>
          </wp:inline>
        </w:drawing>
      </w:r>
    </w:p>
    <w:p w14:paraId="0D93E458" w14:textId="2709587D" w:rsidR="0021251E" w:rsidRDefault="0021251E" w:rsidP="00D54CE2">
      <w:r>
        <w:t xml:space="preserve">In </w:t>
      </w:r>
      <w:proofErr w:type="spellStart"/>
      <w:r>
        <w:t>spp.h</w:t>
      </w:r>
      <w:proofErr w:type="spellEnd"/>
      <w:r>
        <w:t xml:space="preserve"> I </w:t>
      </w:r>
      <w:r w:rsidR="007046C7">
        <w:t>provide a function prototype</w:t>
      </w:r>
      <w:r>
        <w:t xml:space="preserve"> </w:t>
      </w:r>
      <w:r w:rsidR="007046C7">
        <w:t>for a</w:t>
      </w:r>
      <w:r>
        <w:t xml:space="preserve"> public interface for the server.</w:t>
      </w:r>
    </w:p>
    <w:p w14:paraId="2C948336" w14:textId="79D34FB4" w:rsidR="007046C7" w:rsidRDefault="007046C7" w:rsidP="00D54CE2">
      <w:r w:rsidRPr="007046C7">
        <w:drawing>
          <wp:inline distT="0" distB="0" distL="0" distR="0" wp14:anchorId="3AA5A267" wp14:editId="7F54268D">
            <wp:extent cx="2527300" cy="1016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7300" cy="1016000"/>
                    </a:xfrm>
                    <a:prstGeom prst="rect">
                      <a:avLst/>
                    </a:prstGeom>
                  </pic:spPr>
                </pic:pic>
              </a:graphicData>
            </a:graphic>
          </wp:inline>
        </w:drawing>
      </w:r>
    </w:p>
    <w:p w14:paraId="79442908" w14:textId="7486DF06" w:rsidR="007046C7" w:rsidRDefault="007046C7" w:rsidP="00D54CE2">
      <w:r>
        <w:t xml:space="preserve">In </w:t>
      </w:r>
      <w:proofErr w:type="spellStart"/>
      <w:r>
        <w:t>spp.c</w:t>
      </w:r>
      <w:proofErr w:type="spellEnd"/>
      <w:r>
        <w:t xml:space="preserve"> you need add #defines to get all the required functions</w:t>
      </w:r>
    </w:p>
    <w:p w14:paraId="3932F123" w14:textId="53D7B33B" w:rsidR="007046C7" w:rsidRDefault="007046C7" w:rsidP="00D54CE2">
      <w:r w:rsidRPr="007046C7">
        <w:lastRenderedPageBreak/>
        <w:drawing>
          <wp:inline distT="0" distB="0" distL="0" distR="0" wp14:anchorId="1503C3F7" wp14:editId="4C8192ED">
            <wp:extent cx="3746500" cy="11938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6500" cy="1193800"/>
                    </a:xfrm>
                    <a:prstGeom prst="rect">
                      <a:avLst/>
                    </a:prstGeom>
                  </pic:spPr>
                </pic:pic>
              </a:graphicData>
            </a:graphic>
          </wp:inline>
        </w:drawing>
      </w:r>
    </w:p>
    <w:p w14:paraId="698856CF" w14:textId="77777777" w:rsidR="007046C7" w:rsidRDefault="007046C7" w:rsidP="00D54CE2">
      <w:r>
        <w:t xml:space="preserve">Then you declare a variable called </w:t>
      </w:r>
      <w:proofErr w:type="spellStart"/>
      <w:r>
        <w:t>spp_handle</w:t>
      </w:r>
      <w:proofErr w:type="spellEnd"/>
      <w:r>
        <w:t xml:space="preserve"> to hold the current handle of the SPP </w:t>
      </w:r>
      <w:proofErr w:type="gramStart"/>
      <w:r>
        <w:t>connection..</w:t>
      </w:r>
      <w:proofErr w:type="gramEnd"/>
      <w:r>
        <w:t xml:space="preserve"> You also need to make forward declarations for the SPP handler functions.</w:t>
      </w:r>
    </w:p>
    <w:p w14:paraId="21EE70C8" w14:textId="6D76BA98" w:rsidR="007046C7" w:rsidRDefault="007046C7" w:rsidP="00D54CE2">
      <w:r>
        <w:t xml:space="preserve">The structure </w:t>
      </w:r>
      <w:proofErr w:type="spellStart"/>
      <w:r>
        <w:t>wiced_bt_spp_reg_t</w:t>
      </w:r>
      <w:proofErr w:type="spellEnd"/>
      <w:r>
        <w:t xml:space="preserve"> holds </w:t>
      </w:r>
      <w:proofErr w:type="gramStart"/>
      <w:r>
        <w:t>all of</w:t>
      </w:r>
      <w:proofErr w:type="gramEnd"/>
      <w:r>
        <w:t xml:space="preserve"> the configuration information for the SPP Server.  </w:t>
      </w:r>
      <w:r w:rsidRPr="007046C7">
        <w:drawing>
          <wp:inline distT="0" distB="0" distL="0" distR="0" wp14:anchorId="0500FFC0" wp14:editId="47D5A0D8">
            <wp:extent cx="5943600" cy="190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06905"/>
                    </a:xfrm>
                    <a:prstGeom prst="rect">
                      <a:avLst/>
                    </a:prstGeom>
                  </pic:spPr>
                </pic:pic>
              </a:graphicData>
            </a:graphic>
          </wp:inline>
        </w:drawing>
      </w:r>
    </w:p>
    <w:p w14:paraId="25FB6917" w14:textId="7FA44644" w:rsidR="007046C7" w:rsidRDefault="007046C7" w:rsidP="00D54CE2">
      <w:r>
        <w:t>To startup the SPP server call the startup function with the configuration you defined above.</w:t>
      </w:r>
    </w:p>
    <w:p w14:paraId="38FB5CD1" w14:textId="715FDBBA" w:rsidR="007046C7" w:rsidRDefault="007046C7" w:rsidP="00D54CE2">
      <w:r w:rsidRPr="007046C7">
        <w:drawing>
          <wp:inline distT="0" distB="0" distL="0" distR="0" wp14:anchorId="057D72AC" wp14:editId="38A4ECF4">
            <wp:extent cx="3937000" cy="124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7000" cy="1244600"/>
                    </a:xfrm>
                    <a:prstGeom prst="rect">
                      <a:avLst/>
                    </a:prstGeom>
                  </pic:spPr>
                </pic:pic>
              </a:graphicData>
            </a:graphic>
          </wp:inline>
        </w:drawing>
      </w:r>
    </w:p>
    <w:p w14:paraId="2AC92F39" w14:textId="3EFBC48A" w:rsidR="00D54CE2" w:rsidRDefault="00D54CE2" w:rsidP="00D54CE2">
      <w:r>
        <w:t>The connection up and down callback simply information via the BT Trace and set/unset a global variable that keeps track of the SPP handle.</w:t>
      </w:r>
    </w:p>
    <w:p w14:paraId="778E8DC1" w14:textId="1AED98C4" w:rsidR="00D54CE2" w:rsidRDefault="00D54CE2" w:rsidP="00D54CE2">
      <w:r w:rsidRPr="00D54CE2">
        <w:lastRenderedPageBreak/>
        <w:drawing>
          <wp:inline distT="0" distB="0" distL="0" distR="0" wp14:anchorId="280A5313" wp14:editId="57E58214">
            <wp:extent cx="5943600" cy="2914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4015"/>
                    </a:xfrm>
                    <a:prstGeom prst="rect">
                      <a:avLst/>
                    </a:prstGeom>
                  </pic:spPr>
                </pic:pic>
              </a:graphicData>
            </a:graphic>
          </wp:inline>
        </w:drawing>
      </w:r>
    </w:p>
    <w:p w14:paraId="5C289DB5" w14:textId="6D961AA6" w:rsidR="007046C7" w:rsidRDefault="007046C7" w:rsidP="00D54CE2">
      <w:r>
        <w:t>When you receive data just dump it out onto the screen.</w:t>
      </w:r>
    </w:p>
    <w:p w14:paraId="5FAC3C67" w14:textId="064CC1FB" w:rsidR="007046C7" w:rsidRDefault="007046C7" w:rsidP="00D54CE2">
      <w:r w:rsidRPr="007046C7">
        <w:drawing>
          <wp:inline distT="0" distB="0" distL="0" distR="0" wp14:anchorId="49BA7CF2" wp14:editId="7D7273F1">
            <wp:extent cx="5943600" cy="2917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7190"/>
                    </a:xfrm>
                    <a:prstGeom prst="rect">
                      <a:avLst/>
                    </a:prstGeom>
                  </pic:spPr>
                </pic:pic>
              </a:graphicData>
            </a:graphic>
          </wp:inline>
        </w:drawing>
      </w:r>
    </w:p>
    <w:p w14:paraId="2AD6E761" w14:textId="17B079D8" w:rsidR="007046C7" w:rsidRDefault="007046C7" w:rsidP="00D54CE2">
      <w:r>
        <w:t>The last thing that you need to do is initialize the SPP server in your &lt;</w:t>
      </w:r>
      <w:proofErr w:type="spellStart"/>
      <w:r>
        <w:t>appname</w:t>
      </w:r>
      <w:proofErr w:type="spellEnd"/>
      <w:r>
        <w:t>&gt;_</w:t>
      </w:r>
      <w:proofErr w:type="spellStart"/>
      <w:r>
        <w:t>app_init</w:t>
      </w:r>
      <w:proofErr w:type="spellEnd"/>
      <w:r>
        <w:t xml:space="preserve"> function</w:t>
      </w:r>
    </w:p>
    <w:p w14:paraId="683F1494" w14:textId="72655D42" w:rsidR="007046C7" w:rsidRDefault="007046C7" w:rsidP="00D54CE2">
      <w:r w:rsidRPr="007046C7">
        <w:drawing>
          <wp:inline distT="0" distB="0" distL="0" distR="0" wp14:anchorId="35B7B1D3" wp14:editId="632DC770">
            <wp:extent cx="3175000" cy="63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5000" cy="635000"/>
                    </a:xfrm>
                    <a:prstGeom prst="rect">
                      <a:avLst/>
                    </a:prstGeom>
                  </pic:spPr>
                </pic:pic>
              </a:graphicData>
            </a:graphic>
          </wp:inline>
        </w:drawing>
      </w:r>
    </w:p>
    <w:p w14:paraId="21596FF0" w14:textId="77777777" w:rsidR="00A9263E" w:rsidRDefault="00A9263E" w:rsidP="00EE2197">
      <w:pPr>
        <w:pStyle w:val="Heading1"/>
      </w:pPr>
      <w:bookmarkStart w:id="28" w:name="_Toc516403807"/>
      <w:r>
        <w:lastRenderedPageBreak/>
        <w:t>Exercises</w:t>
      </w:r>
      <w:bookmarkEnd w:id="28"/>
    </w:p>
    <w:p w14:paraId="1CC1B242" w14:textId="49474ED5" w:rsidR="00081139" w:rsidRDefault="00174ABD" w:rsidP="00081139">
      <w:pPr>
        <w:pStyle w:val="Exercise"/>
      </w:pPr>
      <w:bookmarkStart w:id="29" w:name="_Toc516403808"/>
      <w:r>
        <w:t>Create a Serial Port Profile Project</w:t>
      </w:r>
      <w:bookmarkEnd w:id="29"/>
    </w:p>
    <w:p w14:paraId="4FA82D80" w14:textId="58EDB88A" w:rsidR="00081139" w:rsidRDefault="00081139" w:rsidP="00174ABD">
      <w:r>
        <w:t>For this example, you will need to do:</w:t>
      </w:r>
    </w:p>
    <w:p w14:paraId="35DE1C88" w14:textId="06E2BC09" w:rsidR="00174ABD" w:rsidRDefault="00174ABD" w:rsidP="00081139">
      <w:pPr>
        <w:pStyle w:val="ListParagraph"/>
        <w:numPr>
          <w:ilvl w:val="0"/>
          <w:numId w:val="23"/>
        </w:numPr>
      </w:pPr>
      <w:r>
        <w:t xml:space="preserve">Create a new project using the BT Designer as documented in </w:t>
      </w:r>
      <w:r w:rsidR="00081139">
        <w:t>se</w:t>
      </w:r>
      <w:r>
        <w:t xml:space="preserve">ction </w:t>
      </w:r>
      <w:r>
        <w:fldChar w:fldCharType="begin"/>
      </w:r>
      <w:r>
        <w:instrText xml:space="preserve"> REF _Ref516393423 \r \h </w:instrText>
      </w:r>
      <w:r>
        <w:fldChar w:fldCharType="separate"/>
      </w:r>
      <w:r>
        <w:t xml:space="preserve">5A.5 </w:t>
      </w:r>
      <w:r>
        <w:fldChar w:fldCharType="end"/>
      </w:r>
    </w:p>
    <w:p w14:paraId="7CE7B843" w14:textId="3337D70A"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t xml:space="preserve">5A.7.3 </w:t>
      </w:r>
      <w:r>
        <w:fldChar w:fldCharType="end"/>
      </w:r>
    </w:p>
    <w:p w14:paraId="435463FC" w14:textId="0507D902"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t xml:space="preserve">5A.7.4 </w:t>
      </w:r>
      <w:r>
        <w:fldChar w:fldCharType="end"/>
      </w:r>
    </w:p>
    <w:p w14:paraId="532651D1" w14:textId="77777777" w:rsidR="00081139" w:rsidRDefault="00081139" w:rsidP="00081139">
      <w:pPr>
        <w:pStyle w:val="ListParagraph"/>
        <w:numPr>
          <w:ilvl w:val="0"/>
          <w:numId w:val="23"/>
        </w:numPr>
      </w:pPr>
      <w:r>
        <w:t xml:space="preserve">Update the project with the SPP configuration as documented in section </w:t>
      </w:r>
      <w:r>
        <w:fldChar w:fldCharType="begin"/>
      </w:r>
      <w:r>
        <w:instrText xml:space="preserve"> REF _Ref516402647 \r \h </w:instrText>
      </w:r>
      <w:r>
        <w:fldChar w:fldCharType="separate"/>
      </w:r>
      <w:r>
        <w:t xml:space="preserve">5A.7.5 </w:t>
      </w:r>
      <w:r>
        <w:fldChar w:fldCharType="end"/>
      </w:r>
    </w:p>
    <w:p w14:paraId="59A9E97D" w14:textId="29277027" w:rsidR="00174ABD" w:rsidRDefault="00081139" w:rsidP="00081139">
      <w:r>
        <w:t>Once your project seems to be working, you can attach to it using Windows, Mac or Android.</w:t>
      </w:r>
    </w:p>
    <w:p w14:paraId="714F95F8" w14:textId="153948C0" w:rsidR="00174ABD" w:rsidRPr="00081139" w:rsidRDefault="00174ABD" w:rsidP="00174ABD">
      <w:pPr>
        <w:rPr>
          <w:b/>
          <w:u w:val="single"/>
        </w:rPr>
      </w:pPr>
      <w:r w:rsidRPr="00081139">
        <w:rPr>
          <w:b/>
          <w:u w:val="single"/>
        </w:rPr>
        <w:t>PC Instructions</w:t>
      </w:r>
    </w:p>
    <w:p w14:paraId="63EBA787" w14:textId="68987EA5" w:rsidR="000C2608" w:rsidRDefault="000C2608" w:rsidP="00174ABD">
      <w:r>
        <w:t>For Windows 10 the easiest thing to do is install the “Bluetooth Serial Terminal” from the Microsoft App Store.</w:t>
      </w:r>
    </w:p>
    <w:p w14:paraId="69DF0411" w14:textId="5A3588DC" w:rsidR="009C1E8B" w:rsidRDefault="000C2608" w:rsidP="00174ABD">
      <w:r w:rsidRPr="000C2608">
        <w:drawing>
          <wp:inline distT="0" distB="0" distL="0" distR="0" wp14:anchorId="52D050FD" wp14:editId="6C35B849">
            <wp:extent cx="5943600" cy="3773805"/>
            <wp:effectExtent l="0" t="0" r="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73805"/>
                    </a:xfrm>
                    <a:prstGeom prst="rect">
                      <a:avLst/>
                    </a:prstGeom>
                  </pic:spPr>
                </pic:pic>
              </a:graphicData>
            </a:graphic>
          </wp:inline>
        </w:drawing>
      </w:r>
    </w:p>
    <w:p w14:paraId="2BABFEBB" w14:textId="51D4CC39" w:rsidR="009C1E8B" w:rsidRDefault="000C2608" w:rsidP="00174ABD">
      <w:r>
        <w:t>Once that is done you click “Refresh List” until you can see your project, in this case “</w:t>
      </w:r>
      <w:proofErr w:type="spellStart"/>
      <w:r>
        <w:t>TestClassicSpp</w:t>
      </w:r>
      <w:proofErr w:type="spellEnd"/>
      <w:r>
        <w:t>”.  Then Press “Connect”.  Now you can type strings in the Transmit window to send to the WICED SPP Project.</w:t>
      </w:r>
    </w:p>
    <w:p w14:paraId="4C9F5384" w14:textId="0812050D" w:rsidR="00081139" w:rsidRDefault="009C1E8B" w:rsidP="00174ABD">
      <w:r w:rsidRPr="009C1E8B">
        <w:lastRenderedPageBreak/>
        <w:drawing>
          <wp:inline distT="0" distB="0" distL="0" distR="0" wp14:anchorId="3658800A" wp14:editId="6C8949BF">
            <wp:extent cx="5943600" cy="5076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076825"/>
                    </a:xfrm>
                    <a:prstGeom prst="rect">
                      <a:avLst/>
                    </a:prstGeom>
                  </pic:spPr>
                </pic:pic>
              </a:graphicData>
            </a:graphic>
          </wp:inline>
        </w:drawing>
      </w:r>
    </w:p>
    <w:p w14:paraId="1753CF9D" w14:textId="6BAB9719" w:rsidR="00081139" w:rsidRDefault="00174ABD" w:rsidP="00174ABD">
      <w:r w:rsidRPr="00081139">
        <w:rPr>
          <w:b/>
          <w:u w:val="single"/>
        </w:rPr>
        <w:t>Android Instructions</w:t>
      </w:r>
    </w:p>
    <w:p w14:paraId="24D3B1BC" w14:textId="0F56FCBD" w:rsidR="000E6611" w:rsidRDefault="000C2608" w:rsidP="00174ABD">
      <w:r>
        <w:t xml:space="preserve">On an Android </w:t>
      </w:r>
      <w:r w:rsidR="000E6611">
        <w:t>phone,</w:t>
      </w:r>
      <w:r>
        <w:t xml:space="preserve"> you can install “</w:t>
      </w:r>
      <w:r w:rsidR="009E66ED">
        <w:t>Serial Bluetooth Terminal” from the Google Play Store.</w:t>
      </w:r>
      <w:r w:rsidR="000E6611">
        <w:t xml:space="preserve">  </w:t>
      </w:r>
      <w:r w:rsidR="00372CF7">
        <w:t xml:space="preserve">Install “Serial” from Decisive Tactics onto your Mac.  </w:t>
      </w:r>
      <w:r w:rsidR="000E6611">
        <w:t>You can get it i</w:t>
      </w:r>
      <w:r w:rsidR="00FC77F1">
        <w:t xml:space="preserve">n the App Store.  When you run the </w:t>
      </w:r>
      <w:proofErr w:type="gramStart"/>
      <w:r w:rsidR="00FC77F1">
        <w:t>App</w:t>
      </w:r>
      <w:proofErr w:type="gramEnd"/>
      <w:r w:rsidR="00FC77F1">
        <w:t xml:space="preserve"> you will need to pair with your development kit.  To do that press the thing in the upper left.  Then Click on devices.</w:t>
      </w:r>
    </w:p>
    <w:p w14:paraId="03DE2152" w14:textId="685649D8" w:rsidR="000E6611" w:rsidRDefault="000E6611" w:rsidP="00174ABD">
      <w:r>
        <w:rPr>
          <w:noProof/>
        </w:rPr>
        <w:lastRenderedPageBreak/>
        <w:drawing>
          <wp:inline distT="0" distB="0" distL="0" distR="0" wp14:anchorId="1FB3AE94" wp14:editId="222E60F6">
            <wp:extent cx="1799237" cy="3200400"/>
            <wp:effectExtent l="0" t="0" r="4445" b="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4F8953DB" wp14:editId="4973A966">
            <wp:extent cx="1799237" cy="3200400"/>
            <wp:effectExtent l="0" t="0" r="4445" b="0"/>
            <wp:docPr id="54" name="Picture 54" descr="../../../../../Downloads/2018-06-10/Screenshot_20180610-1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6-10/Screenshot_20180610-1514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331F07C2" wp14:editId="487968C8">
            <wp:extent cx="1799237" cy="3200400"/>
            <wp:effectExtent l="0" t="0" r="4445"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172AAAF1" w14:textId="2D963342" w:rsidR="00FC77F1" w:rsidRDefault="00FC77F1" w:rsidP="00174ABD">
      <w:r>
        <w:t>Click on “+ Pair new device”.  Then find your development kit and add it.</w:t>
      </w:r>
    </w:p>
    <w:p w14:paraId="74B5892F" w14:textId="2BC52A3E" w:rsidR="000E6611" w:rsidRDefault="000E6611" w:rsidP="00174ABD">
      <w:r>
        <w:rPr>
          <w:noProof/>
        </w:rPr>
        <w:drawing>
          <wp:inline distT="0" distB="0" distL="0" distR="0" wp14:anchorId="258F9B49" wp14:editId="33695422">
            <wp:extent cx="1799237" cy="3200400"/>
            <wp:effectExtent l="0" t="0" r="4445" b="0"/>
            <wp:docPr id="56" name="Picture 56" descr="../../../../../Downloads/2018-06-10/Screenshot_20180610-1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18-06-10/Screenshot_20180610-1514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0CF06E00" wp14:editId="62C4CA3E">
            <wp:extent cx="1799237" cy="3200400"/>
            <wp:effectExtent l="0" t="0" r="4445" b="0"/>
            <wp:docPr id="58" name="Picture 58" descr="../../../../../Downloads/2018-06-10/Screenshot_20180610-1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8-06-10/Screenshot_20180610-1514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48B1FD7B" wp14:editId="3FA06FA1">
            <wp:extent cx="1799237" cy="3200400"/>
            <wp:effectExtent l="0" t="0" r="4445" b="0"/>
            <wp:docPr id="59" name="Picture 59" descr="../../../../../Downloads/2018-06-10/Screenshot_20180610-1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18-06-10/Screenshot_20180610-1514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7639354D" w14:textId="5C9DD8D5" w:rsidR="00FC77F1" w:rsidRDefault="00FC77F1" w:rsidP="00174ABD">
      <w:r>
        <w:t xml:space="preserve">After you are connected press the back arrow where you will see that your device is connected.  Then press the back arrow again to see the blank terminal window.  Next you next to press the plug icon to </w:t>
      </w:r>
      <w:proofErr w:type="gramStart"/>
      <w:r>
        <w:t>actually make</w:t>
      </w:r>
      <w:proofErr w:type="gramEnd"/>
      <w:r>
        <w:t xml:space="preserve"> a connection to your development kit.</w:t>
      </w:r>
    </w:p>
    <w:p w14:paraId="59CC5872" w14:textId="77777777" w:rsidR="000E6611" w:rsidRDefault="000E6611" w:rsidP="00174ABD"/>
    <w:p w14:paraId="18DAC0AF" w14:textId="608D02CD" w:rsidR="000E6611" w:rsidRDefault="000E6611" w:rsidP="00174ABD">
      <w:r>
        <w:rPr>
          <w:noProof/>
        </w:rPr>
        <w:lastRenderedPageBreak/>
        <w:drawing>
          <wp:inline distT="0" distB="0" distL="0" distR="0" wp14:anchorId="2AA9A9EA" wp14:editId="0866383E">
            <wp:extent cx="1799237" cy="3200400"/>
            <wp:effectExtent l="0" t="0" r="4445" b="0"/>
            <wp:docPr id="60" name="Picture 60" descr="../../../../../Downloads/2018-06-10/Screenshot_20180610-1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18-06-10/Screenshot_20180610-1515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2B714407" wp14:editId="7C6DCE73">
            <wp:extent cx="1799237" cy="3200400"/>
            <wp:effectExtent l="0" t="0" r="4445"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65A18E59" wp14:editId="694C0A91">
            <wp:extent cx="1799237" cy="3200400"/>
            <wp:effectExtent l="0" t="0" r="4445" b="0"/>
            <wp:docPr id="62" name="Picture 62" descr="../../../../../Downloads/2018-06-10/Screenshot_20180610-15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6-10/Screenshot_20180610-1515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5F62D516" w14:textId="1C038F52" w:rsidR="00FC77F1" w:rsidRDefault="00FC77F1" w:rsidP="00174ABD">
      <w:r>
        <w:t>Now you can send data to the SPP.  When you press the plug again, it will disconnect.  You can then go back to the Device screen and forget (aka delete the Bonding information) for your project.</w:t>
      </w:r>
    </w:p>
    <w:p w14:paraId="35B922DB" w14:textId="6D95845B" w:rsidR="000E6611" w:rsidRDefault="000E6611" w:rsidP="00174ABD">
      <w:r>
        <w:rPr>
          <w:noProof/>
        </w:rPr>
        <w:lastRenderedPageBreak/>
        <w:drawing>
          <wp:inline distT="0" distB="0" distL="0" distR="0" wp14:anchorId="79C4EBAB" wp14:editId="12D39FAE">
            <wp:extent cx="1799237" cy="3200400"/>
            <wp:effectExtent l="0" t="0" r="4445" b="0"/>
            <wp:docPr id="63" name="Picture 63" descr="../../../../../Downloads/2018-06-10/Screenshot_20180610-1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8-06-10/Screenshot_20180610-1515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0B59A28C" wp14:editId="7C0985CD">
            <wp:extent cx="1799237" cy="3200400"/>
            <wp:effectExtent l="0" t="0" r="4445" b="0"/>
            <wp:docPr id="64" name="Picture 64" descr="../../../../../Downloads/2018-06-10/Screenshot_20180610-1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018-06-10/Screenshot_20180610-1515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5F108B71" wp14:editId="3AFEAA37">
            <wp:extent cx="1799237" cy="3200400"/>
            <wp:effectExtent l="0" t="0" r="4445" b="0"/>
            <wp:docPr id="65" name="Picture 65" descr="../../../../../Downloads/2018-06-10/Screenshot_20180610-15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018-06-10/Screenshot_20180610-1516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7CE29A77" wp14:editId="42F95D4D">
            <wp:extent cx="1799237" cy="3200400"/>
            <wp:effectExtent l="0" t="0" r="4445" b="0"/>
            <wp:docPr id="66" name="Picture 66" descr="../../../../../Downloads/2018-06-10/Screenshot_20180610-15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2018-06-10/Screenshot_20180610-1516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45D27401" w14:textId="77777777" w:rsidR="000E6611" w:rsidRDefault="000E6611" w:rsidP="00174ABD"/>
    <w:p w14:paraId="066DF488" w14:textId="77777777" w:rsidR="000E6611" w:rsidRDefault="000E6611" w:rsidP="000E6611">
      <w:pPr>
        <w:rPr>
          <w:b/>
          <w:u w:val="single"/>
        </w:rPr>
      </w:pPr>
      <w:r w:rsidRPr="00081139">
        <w:rPr>
          <w:b/>
          <w:u w:val="single"/>
        </w:rPr>
        <w:t>Mac Instructions</w:t>
      </w:r>
    </w:p>
    <w:p w14:paraId="1B1EC4BB" w14:textId="73E06A55" w:rsidR="000E6611" w:rsidRDefault="00FC77F1" w:rsidP="00174ABD">
      <w:r>
        <w:t>Install the program “Serial” from the App Store.</w:t>
      </w:r>
    </w:p>
    <w:p w14:paraId="428305C4" w14:textId="2E4C273E" w:rsidR="00372CF7" w:rsidRDefault="00372CF7" w:rsidP="00174ABD">
      <w:r w:rsidRPr="00372CF7">
        <w:lastRenderedPageBreak/>
        <w:drawing>
          <wp:inline distT="0" distB="0" distL="0" distR="0" wp14:anchorId="3A8A4267" wp14:editId="65222AD4">
            <wp:extent cx="4660900" cy="6007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0900" cy="6007100"/>
                    </a:xfrm>
                    <a:prstGeom prst="rect">
                      <a:avLst/>
                    </a:prstGeom>
                  </pic:spPr>
                </pic:pic>
              </a:graphicData>
            </a:graphic>
          </wp:inline>
        </w:drawing>
      </w:r>
    </w:p>
    <w:p w14:paraId="6AD1F6CE" w14:textId="03A58978" w:rsidR="00372CF7" w:rsidRPr="00372CF7" w:rsidRDefault="00372CF7" w:rsidP="00174ABD">
      <w:r>
        <w:t xml:space="preserve">Once you have programmed the development kit you need to connect to the board.  </w:t>
      </w:r>
      <w:r w:rsidR="00FC77F1">
        <w:t>In the Serial program c</w:t>
      </w:r>
      <w:r>
        <w:t xml:space="preserve">hoose File </w:t>
      </w:r>
      <w:r>
        <w:sym w:font="Wingdings" w:char="F0E0"/>
      </w:r>
      <w:r>
        <w:t>Open Bluetooth</w:t>
      </w:r>
    </w:p>
    <w:p w14:paraId="0C251A9E" w14:textId="57989100" w:rsidR="00081139" w:rsidRDefault="009F78A3" w:rsidP="00174ABD">
      <w:r w:rsidRPr="009F78A3">
        <w:lastRenderedPageBreak/>
        <w:drawing>
          <wp:inline distT="0" distB="0" distL="0" distR="0" wp14:anchorId="12FF84F8" wp14:editId="6F9CDB02">
            <wp:extent cx="4419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2540000"/>
                    </a:xfrm>
                    <a:prstGeom prst="rect">
                      <a:avLst/>
                    </a:prstGeom>
                  </pic:spPr>
                </pic:pic>
              </a:graphicData>
            </a:graphic>
          </wp:inline>
        </w:drawing>
      </w:r>
    </w:p>
    <w:p w14:paraId="7028A91F" w14:textId="4163AA4B" w:rsidR="00372CF7" w:rsidRDefault="00372CF7" w:rsidP="00174ABD">
      <w:r>
        <w:t>Then find you project and press “Select”.  This will pair to the development kit and open a window.</w:t>
      </w:r>
    </w:p>
    <w:p w14:paraId="72D170DC" w14:textId="77777777" w:rsidR="003C21B6" w:rsidRDefault="003C21B6" w:rsidP="00174ABD"/>
    <w:p w14:paraId="67E39DA2" w14:textId="74F04EC2" w:rsidR="003C21B6" w:rsidRDefault="003C21B6" w:rsidP="00174ABD">
      <w:r w:rsidRPr="003C21B6">
        <w:lastRenderedPageBreak/>
        <w:drawing>
          <wp:inline distT="0" distB="0" distL="0" distR="0" wp14:anchorId="420A5559" wp14:editId="4CE509C1">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21530"/>
                    </a:xfrm>
                    <a:prstGeom prst="rect">
                      <a:avLst/>
                    </a:prstGeom>
                  </pic:spPr>
                </pic:pic>
              </a:graphicData>
            </a:graphic>
          </wp:inline>
        </w:drawing>
      </w:r>
    </w:p>
    <w:p w14:paraId="3C14252D" w14:textId="4687437A" w:rsidR="003C21B6" w:rsidRDefault="00372CF7" w:rsidP="00174ABD">
      <w:r>
        <w:t>You will be asked to confirm the connection.</w:t>
      </w:r>
    </w:p>
    <w:p w14:paraId="6F8ACF6A" w14:textId="4262A7F5" w:rsidR="009F78A3" w:rsidRDefault="003E3F76" w:rsidP="00174ABD">
      <w:r w:rsidRPr="003E3F76">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01545"/>
                    </a:xfrm>
                    <a:prstGeom prst="rect">
                      <a:avLst/>
                    </a:prstGeom>
                  </pic:spPr>
                </pic:pic>
              </a:graphicData>
            </a:graphic>
          </wp:inline>
        </w:drawing>
      </w:r>
    </w:p>
    <w:p w14:paraId="4E34775C" w14:textId="05BF298C" w:rsidR="00372CF7" w:rsidRDefault="00372CF7" w:rsidP="00174ABD">
      <w:r>
        <w:t>Once it is connected, everything you type will appear in the console window of the WICED Development kit.  Below you can see that I typed “</w:t>
      </w:r>
      <w:proofErr w:type="spellStart"/>
      <w:r>
        <w:t>asdf</w:t>
      </w:r>
      <w:proofErr w:type="spellEnd"/>
      <w:r>
        <w:t>”</w:t>
      </w:r>
    </w:p>
    <w:p w14:paraId="343D5E0E" w14:textId="77777777" w:rsidR="00372CF7" w:rsidRDefault="00372CF7" w:rsidP="00174ABD"/>
    <w:p w14:paraId="0B78FA1D" w14:textId="3820A7A2" w:rsidR="00372CF7" w:rsidRDefault="00372CF7" w:rsidP="00174ABD">
      <w:r w:rsidRPr="00372CF7">
        <w:lastRenderedPageBreak/>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7415"/>
                    </a:xfrm>
                    <a:prstGeom prst="rect">
                      <a:avLst/>
                    </a:prstGeom>
                  </pic:spPr>
                </pic:pic>
              </a:graphicData>
            </a:graphic>
          </wp:inline>
        </w:drawing>
      </w:r>
    </w:p>
    <w:p w14:paraId="3C8ACDEA" w14:textId="68D60C84" w:rsidR="00372CF7" w:rsidRDefault="00372CF7" w:rsidP="00174ABD">
      <w:r>
        <w:t xml:space="preserve">To </w:t>
      </w:r>
      <w:proofErr w:type="spellStart"/>
      <w:r>
        <w:t>unpair</w:t>
      </w:r>
      <w:proofErr w:type="spellEnd"/>
      <w:r>
        <w:t xml:space="preserve"> your development kit, select the Bluetooth symbol and pick “Open Bluetooth Preferences”</w:t>
      </w:r>
    </w:p>
    <w:p w14:paraId="7E55EF94" w14:textId="57CC1CA2" w:rsidR="00372CF7" w:rsidRDefault="00372CF7" w:rsidP="00174ABD">
      <w:r w:rsidRPr="00372CF7">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5600" cy="1892300"/>
                    </a:xfrm>
                    <a:prstGeom prst="rect">
                      <a:avLst/>
                    </a:prstGeom>
                  </pic:spPr>
                </pic:pic>
              </a:graphicData>
            </a:graphic>
          </wp:inline>
        </w:drawing>
      </w:r>
    </w:p>
    <w:p w14:paraId="4CC1B52E" w14:textId="6848ADFE" w:rsidR="00372CF7" w:rsidRDefault="00372CF7" w:rsidP="00174ABD">
      <w:r>
        <w:lastRenderedPageBreak/>
        <w:t>Then click the “x”</w:t>
      </w:r>
      <w:r w:rsidRPr="00372CF7">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70325"/>
                    </a:xfrm>
                    <a:prstGeom prst="rect">
                      <a:avLst/>
                    </a:prstGeom>
                  </pic:spPr>
                </pic:pic>
              </a:graphicData>
            </a:graphic>
          </wp:inline>
        </w:drawing>
      </w:r>
    </w:p>
    <w:p w14:paraId="472FA70D" w14:textId="4747E0EF" w:rsidR="00372CF7" w:rsidRDefault="00372CF7" w:rsidP="00174ABD">
      <w:r>
        <w:t>And it will confirm that you want to remove the Bonding information from the Mac BT Stack.</w:t>
      </w:r>
    </w:p>
    <w:p w14:paraId="132DE390" w14:textId="14869ED4" w:rsidR="00372CF7" w:rsidRPr="00081139" w:rsidRDefault="00372CF7" w:rsidP="00174ABD">
      <w:r w:rsidRPr="00372CF7">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71625"/>
                    </a:xfrm>
                    <a:prstGeom prst="rect">
                      <a:avLst/>
                    </a:prstGeom>
                  </pic:spPr>
                </pic:pic>
              </a:graphicData>
            </a:graphic>
          </wp:inline>
        </w:drawing>
      </w:r>
    </w:p>
    <w:p w14:paraId="0BF77DA4" w14:textId="1B171DF3" w:rsidR="00174ABD" w:rsidRDefault="00174ABD" w:rsidP="00174ABD">
      <w:pPr>
        <w:pStyle w:val="Exercise"/>
      </w:pPr>
      <w:bookmarkStart w:id="30" w:name="_Toc516403809"/>
      <w:r>
        <w:t>Improve Security by Adding IO Capabilities</w:t>
      </w:r>
      <w:bookmarkEnd w:id="30"/>
    </w:p>
    <w:p w14:paraId="31F97A28" w14:textId="57DB0F96" w:rsidR="00174ABD" w:rsidRDefault="00174ABD" w:rsidP="00174ABD">
      <w:pPr>
        <w:pStyle w:val="Exercise"/>
      </w:pPr>
      <w:bookmarkStart w:id="31" w:name="_Toc516403810"/>
      <w:r>
        <w:t>Add multiple Device Bonding Capability</w:t>
      </w:r>
      <w:bookmarkEnd w:id="31"/>
    </w:p>
    <w:sectPr w:rsidR="00174ABD">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64E97C" w14:textId="77777777" w:rsidR="00BE7E5B" w:rsidRDefault="00BE7E5B" w:rsidP="00DF6D18">
      <w:r>
        <w:separator/>
      </w:r>
    </w:p>
  </w:endnote>
  <w:endnote w:type="continuationSeparator" w:id="0">
    <w:p w14:paraId="19890AF6" w14:textId="77777777" w:rsidR="00BE7E5B" w:rsidRDefault="00BE7E5B"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Monaco">
    <w:altName w:val="Calibri"/>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174ABD" w:rsidRDefault="00174ABD" w:rsidP="00547CF1">
            <w:pPr>
              <w:pStyle w:val="Footer"/>
              <w:spacing w:after="0"/>
            </w:pPr>
          </w:p>
          <w:p w14:paraId="4C29FDE6" w14:textId="48CD3AFD" w:rsidR="00174ABD" w:rsidRDefault="00174ABD" w:rsidP="00E60124">
            <w:pPr>
              <w:pStyle w:val="Footer"/>
              <w:spacing w:after="0"/>
            </w:pPr>
            <w:r>
              <w:t>Chapter 5 Classic Bluetooth</w:t>
            </w:r>
            <w:r>
              <w:tab/>
            </w:r>
            <w:r>
              <w:tab/>
              <w:t xml:space="preserve">Page </w:t>
            </w:r>
            <w:r>
              <w:fldChar w:fldCharType="begin"/>
            </w:r>
            <w:r>
              <w:instrText xml:space="preserve"> PAGE </w:instrText>
            </w:r>
            <w:r>
              <w:fldChar w:fldCharType="separate"/>
            </w:r>
            <w:r w:rsidR="007521FF">
              <w:rPr>
                <w:noProof/>
              </w:rPr>
              <w:t>1</w:t>
            </w:r>
            <w:r>
              <w:fldChar w:fldCharType="end"/>
            </w:r>
            <w:r>
              <w:t xml:space="preserve"> of </w:t>
            </w:r>
            <w:fldSimple w:instr=" NUMPAGES  ">
              <w:r w:rsidR="007521FF">
                <w:rPr>
                  <w:noProof/>
                </w:rPr>
                <w:t>35</w:t>
              </w:r>
            </w:fldSimple>
          </w:p>
        </w:sdtContent>
      </w:sdt>
    </w:sdtContent>
  </w:sdt>
  <w:p w14:paraId="75581528" w14:textId="77777777" w:rsidR="00174ABD" w:rsidRDefault="00174ABD"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246FD6" w14:textId="77777777" w:rsidR="00BE7E5B" w:rsidRDefault="00BE7E5B" w:rsidP="00DF6D18">
      <w:r>
        <w:separator/>
      </w:r>
    </w:p>
  </w:footnote>
  <w:footnote w:type="continuationSeparator" w:id="0">
    <w:p w14:paraId="399CA386" w14:textId="77777777" w:rsidR="00BE7E5B" w:rsidRDefault="00BE7E5B"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174ABD" w:rsidRDefault="00174ABD">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FEA68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19700CD"/>
    <w:multiLevelType w:val="multilevel"/>
    <w:tmpl w:val="4412F918"/>
    <w:lvl w:ilvl="0">
      <w:start w:val="1"/>
      <w:numFmt w:val="decimal"/>
      <w:lvlText w:val="7C.%1"/>
      <w:lvlJc w:val="left"/>
      <w:pPr>
        <w:ind w:left="720" w:hanging="720"/>
      </w:pPr>
      <w:rPr>
        <w:rFonts w:hint="default"/>
      </w:rPr>
    </w:lvl>
    <w:lvl w:ilvl="1">
      <w:start w:val="1"/>
      <w:numFmt w:val="decimal"/>
      <w:pStyle w:val="Exercise"/>
      <w:suff w:val="space"/>
      <w:lvlText w:val="Exercise - 5A.%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62103F"/>
    <w:multiLevelType w:val="multilevel"/>
    <w:tmpl w:val="197E44E0"/>
    <w:lvl w:ilvl="0">
      <w:start w:val="1"/>
      <w:numFmt w:val="decimal"/>
      <w:pStyle w:val="Heading1"/>
      <w:lvlText w:val="5A.%1 "/>
      <w:lvlJc w:val="left"/>
      <w:pPr>
        <w:ind w:left="-360" w:firstLine="360"/>
      </w:pPr>
      <w:rPr>
        <w:rFonts w:hint="default"/>
      </w:rPr>
    </w:lvl>
    <w:lvl w:ilvl="1">
      <w:start w:val="1"/>
      <w:numFmt w:val="decimal"/>
      <w:pStyle w:val="Heading2"/>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CE6D9D"/>
    <w:multiLevelType w:val="hybridMultilevel"/>
    <w:tmpl w:val="BFA4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9"/>
  </w:num>
  <w:num w:numId="3">
    <w:abstractNumId w:val="5"/>
  </w:num>
  <w:num w:numId="4">
    <w:abstractNumId w:val="21"/>
  </w:num>
  <w:num w:numId="5">
    <w:abstractNumId w:val="3"/>
  </w:num>
  <w:num w:numId="6">
    <w:abstractNumId w:val="18"/>
  </w:num>
  <w:num w:numId="7">
    <w:abstractNumId w:val="4"/>
  </w:num>
  <w:num w:numId="8">
    <w:abstractNumId w:val="0"/>
  </w:num>
  <w:num w:numId="9">
    <w:abstractNumId w:val="8"/>
  </w:num>
  <w:num w:numId="10">
    <w:abstractNumId w:val="2"/>
  </w:num>
  <w:num w:numId="11">
    <w:abstractNumId w:val="15"/>
  </w:num>
  <w:num w:numId="12">
    <w:abstractNumId w:val="11"/>
  </w:num>
  <w:num w:numId="13">
    <w:abstractNumId w:val="16"/>
  </w:num>
  <w:num w:numId="14">
    <w:abstractNumId w:val="10"/>
  </w:num>
  <w:num w:numId="15">
    <w:abstractNumId w:val="13"/>
  </w:num>
  <w:num w:numId="16">
    <w:abstractNumId w:val="7"/>
  </w:num>
  <w:num w:numId="17">
    <w:abstractNumId w:val="12"/>
  </w:num>
  <w:num w:numId="18">
    <w:abstractNumId w:val="20"/>
  </w:num>
  <w:num w:numId="19">
    <w:abstractNumId w:val="1"/>
  </w:num>
  <w:num w:numId="20">
    <w:abstractNumId w:val="14"/>
  </w:num>
  <w:num w:numId="21">
    <w:abstractNumId w:val="6"/>
  </w:num>
  <w:num w:numId="22">
    <w:abstractNumId w:val="19"/>
  </w:num>
  <w:num w:numId="23">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11D8"/>
    <w:rsid w:val="0002304A"/>
    <w:rsid w:val="00027B1E"/>
    <w:rsid w:val="00027E46"/>
    <w:rsid w:val="00031825"/>
    <w:rsid w:val="000322CB"/>
    <w:rsid w:val="00042342"/>
    <w:rsid w:val="00044C80"/>
    <w:rsid w:val="00045AC8"/>
    <w:rsid w:val="00047DA1"/>
    <w:rsid w:val="00051E3C"/>
    <w:rsid w:val="0005324C"/>
    <w:rsid w:val="00056B7C"/>
    <w:rsid w:val="00061455"/>
    <w:rsid w:val="00066118"/>
    <w:rsid w:val="000662EB"/>
    <w:rsid w:val="00066708"/>
    <w:rsid w:val="00074015"/>
    <w:rsid w:val="000744CA"/>
    <w:rsid w:val="000805CB"/>
    <w:rsid w:val="00081139"/>
    <w:rsid w:val="0008193F"/>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50"/>
    <w:rsid w:val="000F2E84"/>
    <w:rsid w:val="000F4EBA"/>
    <w:rsid w:val="001029D3"/>
    <w:rsid w:val="00102AD4"/>
    <w:rsid w:val="001049B7"/>
    <w:rsid w:val="00110CE4"/>
    <w:rsid w:val="00112EEC"/>
    <w:rsid w:val="00114104"/>
    <w:rsid w:val="0011517F"/>
    <w:rsid w:val="001171D9"/>
    <w:rsid w:val="0012300A"/>
    <w:rsid w:val="00123A56"/>
    <w:rsid w:val="00124E78"/>
    <w:rsid w:val="00126DF9"/>
    <w:rsid w:val="00130E71"/>
    <w:rsid w:val="001318AB"/>
    <w:rsid w:val="00132EF0"/>
    <w:rsid w:val="001369F6"/>
    <w:rsid w:val="00136D1A"/>
    <w:rsid w:val="00137E77"/>
    <w:rsid w:val="00141C26"/>
    <w:rsid w:val="00143776"/>
    <w:rsid w:val="001437EE"/>
    <w:rsid w:val="001448EB"/>
    <w:rsid w:val="00150A73"/>
    <w:rsid w:val="001519BC"/>
    <w:rsid w:val="00152878"/>
    <w:rsid w:val="001542E2"/>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A05BD"/>
    <w:rsid w:val="001A091C"/>
    <w:rsid w:val="001A2540"/>
    <w:rsid w:val="001A3876"/>
    <w:rsid w:val="001A44AD"/>
    <w:rsid w:val="001A6689"/>
    <w:rsid w:val="001B1B56"/>
    <w:rsid w:val="001B22CC"/>
    <w:rsid w:val="001B463A"/>
    <w:rsid w:val="001B5DCC"/>
    <w:rsid w:val="001C2D81"/>
    <w:rsid w:val="001C2E68"/>
    <w:rsid w:val="001C3071"/>
    <w:rsid w:val="001C41CE"/>
    <w:rsid w:val="001C42A2"/>
    <w:rsid w:val="001D092F"/>
    <w:rsid w:val="001D0941"/>
    <w:rsid w:val="001D7E7B"/>
    <w:rsid w:val="001E01B2"/>
    <w:rsid w:val="001E0CD6"/>
    <w:rsid w:val="001E2D81"/>
    <w:rsid w:val="001E3135"/>
    <w:rsid w:val="001E500C"/>
    <w:rsid w:val="001E5730"/>
    <w:rsid w:val="001F2B7E"/>
    <w:rsid w:val="001F4841"/>
    <w:rsid w:val="001F6D0F"/>
    <w:rsid w:val="00202274"/>
    <w:rsid w:val="002025AB"/>
    <w:rsid w:val="002039C6"/>
    <w:rsid w:val="0021251E"/>
    <w:rsid w:val="002141D2"/>
    <w:rsid w:val="00214414"/>
    <w:rsid w:val="00214543"/>
    <w:rsid w:val="00216CA1"/>
    <w:rsid w:val="00216CEC"/>
    <w:rsid w:val="002203F9"/>
    <w:rsid w:val="00221074"/>
    <w:rsid w:val="00223C6D"/>
    <w:rsid w:val="00227150"/>
    <w:rsid w:val="00233F9B"/>
    <w:rsid w:val="00237A0F"/>
    <w:rsid w:val="00242C1E"/>
    <w:rsid w:val="00251B27"/>
    <w:rsid w:val="00254990"/>
    <w:rsid w:val="002563F7"/>
    <w:rsid w:val="00263211"/>
    <w:rsid w:val="00264A13"/>
    <w:rsid w:val="00264AA3"/>
    <w:rsid w:val="00266D14"/>
    <w:rsid w:val="0027359C"/>
    <w:rsid w:val="00274324"/>
    <w:rsid w:val="00276994"/>
    <w:rsid w:val="00277868"/>
    <w:rsid w:val="00280BC8"/>
    <w:rsid w:val="00282233"/>
    <w:rsid w:val="00283B23"/>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5A8F"/>
    <w:rsid w:val="002A6144"/>
    <w:rsid w:val="002A71F2"/>
    <w:rsid w:val="002B5CFC"/>
    <w:rsid w:val="002C1BB1"/>
    <w:rsid w:val="002C2164"/>
    <w:rsid w:val="002C32EA"/>
    <w:rsid w:val="002C3B9E"/>
    <w:rsid w:val="002C468D"/>
    <w:rsid w:val="002C4D6E"/>
    <w:rsid w:val="002C5818"/>
    <w:rsid w:val="002C5B06"/>
    <w:rsid w:val="002C7876"/>
    <w:rsid w:val="002D5D91"/>
    <w:rsid w:val="002D63D5"/>
    <w:rsid w:val="002D6B5C"/>
    <w:rsid w:val="002D75BC"/>
    <w:rsid w:val="002F2390"/>
    <w:rsid w:val="002F274D"/>
    <w:rsid w:val="002F6DCF"/>
    <w:rsid w:val="00301AE7"/>
    <w:rsid w:val="00304FBE"/>
    <w:rsid w:val="00312DFD"/>
    <w:rsid w:val="00313926"/>
    <w:rsid w:val="00313FF1"/>
    <w:rsid w:val="0031405B"/>
    <w:rsid w:val="00315A49"/>
    <w:rsid w:val="00321C35"/>
    <w:rsid w:val="003233E7"/>
    <w:rsid w:val="003275D6"/>
    <w:rsid w:val="00331E67"/>
    <w:rsid w:val="00333E33"/>
    <w:rsid w:val="00342A77"/>
    <w:rsid w:val="003445E6"/>
    <w:rsid w:val="00346151"/>
    <w:rsid w:val="00346EF4"/>
    <w:rsid w:val="003477DB"/>
    <w:rsid w:val="00347F0A"/>
    <w:rsid w:val="00350E39"/>
    <w:rsid w:val="003526CF"/>
    <w:rsid w:val="00353B43"/>
    <w:rsid w:val="00356281"/>
    <w:rsid w:val="0035780A"/>
    <w:rsid w:val="00362F0E"/>
    <w:rsid w:val="003675BB"/>
    <w:rsid w:val="00371B26"/>
    <w:rsid w:val="0037207F"/>
    <w:rsid w:val="00372CF7"/>
    <w:rsid w:val="00374375"/>
    <w:rsid w:val="00376040"/>
    <w:rsid w:val="003817F7"/>
    <w:rsid w:val="00382507"/>
    <w:rsid w:val="003853D7"/>
    <w:rsid w:val="0038642E"/>
    <w:rsid w:val="00392567"/>
    <w:rsid w:val="0039793C"/>
    <w:rsid w:val="00397ACA"/>
    <w:rsid w:val="00397C00"/>
    <w:rsid w:val="003A355F"/>
    <w:rsid w:val="003B0470"/>
    <w:rsid w:val="003B235A"/>
    <w:rsid w:val="003B2C9C"/>
    <w:rsid w:val="003B39BB"/>
    <w:rsid w:val="003B3DDD"/>
    <w:rsid w:val="003B66DF"/>
    <w:rsid w:val="003B7B2A"/>
    <w:rsid w:val="003C21B6"/>
    <w:rsid w:val="003C323F"/>
    <w:rsid w:val="003C3BF9"/>
    <w:rsid w:val="003D14E0"/>
    <w:rsid w:val="003D1DCA"/>
    <w:rsid w:val="003D39DA"/>
    <w:rsid w:val="003E1722"/>
    <w:rsid w:val="003E201B"/>
    <w:rsid w:val="003E2251"/>
    <w:rsid w:val="003E3652"/>
    <w:rsid w:val="003E39EE"/>
    <w:rsid w:val="003E3F76"/>
    <w:rsid w:val="003E6C7C"/>
    <w:rsid w:val="003F05AE"/>
    <w:rsid w:val="003F19A0"/>
    <w:rsid w:val="003F7CA4"/>
    <w:rsid w:val="0040035E"/>
    <w:rsid w:val="004007F8"/>
    <w:rsid w:val="004056D2"/>
    <w:rsid w:val="00406245"/>
    <w:rsid w:val="00410B59"/>
    <w:rsid w:val="004119D6"/>
    <w:rsid w:val="00413DFB"/>
    <w:rsid w:val="00416612"/>
    <w:rsid w:val="0041710C"/>
    <w:rsid w:val="00417EB2"/>
    <w:rsid w:val="00423020"/>
    <w:rsid w:val="00431050"/>
    <w:rsid w:val="004320E0"/>
    <w:rsid w:val="004322E2"/>
    <w:rsid w:val="00435BD7"/>
    <w:rsid w:val="004377C2"/>
    <w:rsid w:val="0044255C"/>
    <w:rsid w:val="0044445E"/>
    <w:rsid w:val="004446D7"/>
    <w:rsid w:val="00445477"/>
    <w:rsid w:val="00445DBC"/>
    <w:rsid w:val="004475C1"/>
    <w:rsid w:val="00450660"/>
    <w:rsid w:val="00450E89"/>
    <w:rsid w:val="00451963"/>
    <w:rsid w:val="00454EBF"/>
    <w:rsid w:val="004566FB"/>
    <w:rsid w:val="00460CD1"/>
    <w:rsid w:val="00461EE0"/>
    <w:rsid w:val="00464E99"/>
    <w:rsid w:val="004676EA"/>
    <w:rsid w:val="0047091C"/>
    <w:rsid w:val="00476B13"/>
    <w:rsid w:val="00480C6E"/>
    <w:rsid w:val="0048212A"/>
    <w:rsid w:val="00482F58"/>
    <w:rsid w:val="004865E3"/>
    <w:rsid w:val="00486DA4"/>
    <w:rsid w:val="00490C45"/>
    <w:rsid w:val="004932A2"/>
    <w:rsid w:val="004941CE"/>
    <w:rsid w:val="00495FC5"/>
    <w:rsid w:val="004A2CBD"/>
    <w:rsid w:val="004A4D30"/>
    <w:rsid w:val="004A59A0"/>
    <w:rsid w:val="004A6F00"/>
    <w:rsid w:val="004B40D3"/>
    <w:rsid w:val="004B4198"/>
    <w:rsid w:val="004B7E09"/>
    <w:rsid w:val="004C1AEE"/>
    <w:rsid w:val="004C42B6"/>
    <w:rsid w:val="004C42B9"/>
    <w:rsid w:val="004C76D0"/>
    <w:rsid w:val="004D3236"/>
    <w:rsid w:val="004D51FE"/>
    <w:rsid w:val="004D532F"/>
    <w:rsid w:val="004D60D6"/>
    <w:rsid w:val="004F02B0"/>
    <w:rsid w:val="005005B2"/>
    <w:rsid w:val="00501049"/>
    <w:rsid w:val="00502B57"/>
    <w:rsid w:val="005059F6"/>
    <w:rsid w:val="00511167"/>
    <w:rsid w:val="005112DE"/>
    <w:rsid w:val="00512B21"/>
    <w:rsid w:val="00512F59"/>
    <w:rsid w:val="005131C6"/>
    <w:rsid w:val="00513625"/>
    <w:rsid w:val="00514502"/>
    <w:rsid w:val="005202BB"/>
    <w:rsid w:val="00521E29"/>
    <w:rsid w:val="005320F0"/>
    <w:rsid w:val="00533AB8"/>
    <w:rsid w:val="00536D33"/>
    <w:rsid w:val="00536FB2"/>
    <w:rsid w:val="00542D5D"/>
    <w:rsid w:val="00544772"/>
    <w:rsid w:val="0054553E"/>
    <w:rsid w:val="00547CF1"/>
    <w:rsid w:val="00553617"/>
    <w:rsid w:val="005548D0"/>
    <w:rsid w:val="00561426"/>
    <w:rsid w:val="00561998"/>
    <w:rsid w:val="00566882"/>
    <w:rsid w:val="0056799C"/>
    <w:rsid w:val="005706DA"/>
    <w:rsid w:val="005720DC"/>
    <w:rsid w:val="005753E0"/>
    <w:rsid w:val="00583ABA"/>
    <w:rsid w:val="0058531C"/>
    <w:rsid w:val="00591008"/>
    <w:rsid w:val="00591056"/>
    <w:rsid w:val="00593945"/>
    <w:rsid w:val="005A6848"/>
    <w:rsid w:val="005B467B"/>
    <w:rsid w:val="005C019A"/>
    <w:rsid w:val="005C1DD9"/>
    <w:rsid w:val="005C3B08"/>
    <w:rsid w:val="005C585F"/>
    <w:rsid w:val="005D08CE"/>
    <w:rsid w:val="005D168C"/>
    <w:rsid w:val="005D365D"/>
    <w:rsid w:val="005D48B6"/>
    <w:rsid w:val="005E08F8"/>
    <w:rsid w:val="005E248C"/>
    <w:rsid w:val="005E284A"/>
    <w:rsid w:val="005E5743"/>
    <w:rsid w:val="005E5EED"/>
    <w:rsid w:val="005E6163"/>
    <w:rsid w:val="005F0D90"/>
    <w:rsid w:val="005F1AC7"/>
    <w:rsid w:val="005F3959"/>
    <w:rsid w:val="005F643B"/>
    <w:rsid w:val="005F67C7"/>
    <w:rsid w:val="005F73D7"/>
    <w:rsid w:val="00602121"/>
    <w:rsid w:val="006060A5"/>
    <w:rsid w:val="00606C95"/>
    <w:rsid w:val="00612559"/>
    <w:rsid w:val="00625C0B"/>
    <w:rsid w:val="00627290"/>
    <w:rsid w:val="00630ABF"/>
    <w:rsid w:val="00631730"/>
    <w:rsid w:val="00633C0D"/>
    <w:rsid w:val="00635122"/>
    <w:rsid w:val="00636E24"/>
    <w:rsid w:val="00640EA5"/>
    <w:rsid w:val="00651346"/>
    <w:rsid w:val="00653120"/>
    <w:rsid w:val="0065757C"/>
    <w:rsid w:val="006632D0"/>
    <w:rsid w:val="00663360"/>
    <w:rsid w:val="0066455D"/>
    <w:rsid w:val="00666361"/>
    <w:rsid w:val="006666EC"/>
    <w:rsid w:val="00671694"/>
    <w:rsid w:val="00672DB9"/>
    <w:rsid w:val="00673F97"/>
    <w:rsid w:val="00674FA2"/>
    <w:rsid w:val="00680794"/>
    <w:rsid w:val="00680B9F"/>
    <w:rsid w:val="00685301"/>
    <w:rsid w:val="006920C3"/>
    <w:rsid w:val="00693A41"/>
    <w:rsid w:val="00693CB5"/>
    <w:rsid w:val="006944A1"/>
    <w:rsid w:val="00695272"/>
    <w:rsid w:val="00696519"/>
    <w:rsid w:val="0069787F"/>
    <w:rsid w:val="006A1C88"/>
    <w:rsid w:val="006B26ED"/>
    <w:rsid w:val="006B442B"/>
    <w:rsid w:val="006B5FCE"/>
    <w:rsid w:val="006B64FF"/>
    <w:rsid w:val="006B679E"/>
    <w:rsid w:val="006B7E6B"/>
    <w:rsid w:val="006C1488"/>
    <w:rsid w:val="006C3B4F"/>
    <w:rsid w:val="006C3D26"/>
    <w:rsid w:val="006C4A51"/>
    <w:rsid w:val="006D02D0"/>
    <w:rsid w:val="006D2AA7"/>
    <w:rsid w:val="006E044C"/>
    <w:rsid w:val="006E18DC"/>
    <w:rsid w:val="006E23C3"/>
    <w:rsid w:val="006E30B4"/>
    <w:rsid w:val="006E6D6E"/>
    <w:rsid w:val="006E6E02"/>
    <w:rsid w:val="006F5B29"/>
    <w:rsid w:val="007010D1"/>
    <w:rsid w:val="007014FA"/>
    <w:rsid w:val="007019EB"/>
    <w:rsid w:val="007046C7"/>
    <w:rsid w:val="0070483D"/>
    <w:rsid w:val="007077A4"/>
    <w:rsid w:val="007111FC"/>
    <w:rsid w:val="0071136F"/>
    <w:rsid w:val="00714220"/>
    <w:rsid w:val="00717FED"/>
    <w:rsid w:val="00726034"/>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521FF"/>
    <w:rsid w:val="00757332"/>
    <w:rsid w:val="007579F8"/>
    <w:rsid w:val="007662C3"/>
    <w:rsid w:val="00767B54"/>
    <w:rsid w:val="0077231B"/>
    <w:rsid w:val="00772C22"/>
    <w:rsid w:val="00774C33"/>
    <w:rsid w:val="007766DA"/>
    <w:rsid w:val="00776A22"/>
    <w:rsid w:val="00781F8C"/>
    <w:rsid w:val="0078728D"/>
    <w:rsid w:val="00790FD8"/>
    <w:rsid w:val="007951A8"/>
    <w:rsid w:val="00797923"/>
    <w:rsid w:val="007A063C"/>
    <w:rsid w:val="007A1CED"/>
    <w:rsid w:val="007A3330"/>
    <w:rsid w:val="007A424F"/>
    <w:rsid w:val="007A5CA1"/>
    <w:rsid w:val="007B104F"/>
    <w:rsid w:val="007B2653"/>
    <w:rsid w:val="007B2A5F"/>
    <w:rsid w:val="007B3332"/>
    <w:rsid w:val="007B3AD9"/>
    <w:rsid w:val="007B419B"/>
    <w:rsid w:val="007B7C9A"/>
    <w:rsid w:val="007C080A"/>
    <w:rsid w:val="007C256B"/>
    <w:rsid w:val="007C312A"/>
    <w:rsid w:val="007C44CA"/>
    <w:rsid w:val="007C57D6"/>
    <w:rsid w:val="007D0AE0"/>
    <w:rsid w:val="007D1AF7"/>
    <w:rsid w:val="007D1CB0"/>
    <w:rsid w:val="007D376D"/>
    <w:rsid w:val="007D3E4A"/>
    <w:rsid w:val="007D4CE5"/>
    <w:rsid w:val="007D5BA4"/>
    <w:rsid w:val="007D7E33"/>
    <w:rsid w:val="007E0232"/>
    <w:rsid w:val="007E0686"/>
    <w:rsid w:val="007E3348"/>
    <w:rsid w:val="007E3C47"/>
    <w:rsid w:val="007E472E"/>
    <w:rsid w:val="007E7EF9"/>
    <w:rsid w:val="007F4A73"/>
    <w:rsid w:val="007F6AE7"/>
    <w:rsid w:val="00800A4D"/>
    <w:rsid w:val="00800E27"/>
    <w:rsid w:val="00814053"/>
    <w:rsid w:val="00821879"/>
    <w:rsid w:val="0082303C"/>
    <w:rsid w:val="0083585C"/>
    <w:rsid w:val="0083745C"/>
    <w:rsid w:val="00840ADF"/>
    <w:rsid w:val="00846077"/>
    <w:rsid w:val="008470CF"/>
    <w:rsid w:val="008530F8"/>
    <w:rsid w:val="0085410D"/>
    <w:rsid w:val="00855385"/>
    <w:rsid w:val="008563F7"/>
    <w:rsid w:val="00857DC2"/>
    <w:rsid w:val="00862D39"/>
    <w:rsid w:val="0086417C"/>
    <w:rsid w:val="00864681"/>
    <w:rsid w:val="00865EE2"/>
    <w:rsid w:val="00866A4D"/>
    <w:rsid w:val="008712AA"/>
    <w:rsid w:val="00871379"/>
    <w:rsid w:val="00874CB8"/>
    <w:rsid w:val="00874F79"/>
    <w:rsid w:val="0087567B"/>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B74"/>
    <w:rsid w:val="008C4BAB"/>
    <w:rsid w:val="008C6866"/>
    <w:rsid w:val="008C79A1"/>
    <w:rsid w:val="008D312E"/>
    <w:rsid w:val="008D5948"/>
    <w:rsid w:val="008E6F74"/>
    <w:rsid w:val="008F2076"/>
    <w:rsid w:val="008F2911"/>
    <w:rsid w:val="008F2ACF"/>
    <w:rsid w:val="008F5AEE"/>
    <w:rsid w:val="008F5B4D"/>
    <w:rsid w:val="008F5BC3"/>
    <w:rsid w:val="008F7CA8"/>
    <w:rsid w:val="00901874"/>
    <w:rsid w:val="0090327D"/>
    <w:rsid w:val="00904100"/>
    <w:rsid w:val="00904296"/>
    <w:rsid w:val="00904777"/>
    <w:rsid w:val="009101D2"/>
    <w:rsid w:val="00914CE3"/>
    <w:rsid w:val="009161A4"/>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6E0D"/>
    <w:rsid w:val="00967981"/>
    <w:rsid w:val="0097160E"/>
    <w:rsid w:val="0097481C"/>
    <w:rsid w:val="009757B8"/>
    <w:rsid w:val="009766E0"/>
    <w:rsid w:val="00981F4D"/>
    <w:rsid w:val="009827E2"/>
    <w:rsid w:val="009839C1"/>
    <w:rsid w:val="0098674F"/>
    <w:rsid w:val="009911C7"/>
    <w:rsid w:val="009915BE"/>
    <w:rsid w:val="009920A7"/>
    <w:rsid w:val="00992354"/>
    <w:rsid w:val="00993763"/>
    <w:rsid w:val="009A021F"/>
    <w:rsid w:val="009A31CF"/>
    <w:rsid w:val="009B4083"/>
    <w:rsid w:val="009C1E8B"/>
    <w:rsid w:val="009C6633"/>
    <w:rsid w:val="009D0495"/>
    <w:rsid w:val="009D20B9"/>
    <w:rsid w:val="009D3084"/>
    <w:rsid w:val="009D3C67"/>
    <w:rsid w:val="009D4DE9"/>
    <w:rsid w:val="009D5C49"/>
    <w:rsid w:val="009D5E32"/>
    <w:rsid w:val="009E216F"/>
    <w:rsid w:val="009E63E9"/>
    <w:rsid w:val="009E66ED"/>
    <w:rsid w:val="009F16EB"/>
    <w:rsid w:val="009F78A3"/>
    <w:rsid w:val="00A10458"/>
    <w:rsid w:val="00A11A32"/>
    <w:rsid w:val="00A12BAC"/>
    <w:rsid w:val="00A13F49"/>
    <w:rsid w:val="00A26FCE"/>
    <w:rsid w:val="00A3194F"/>
    <w:rsid w:val="00A407C7"/>
    <w:rsid w:val="00A40B5D"/>
    <w:rsid w:val="00A436B8"/>
    <w:rsid w:val="00A44C5A"/>
    <w:rsid w:val="00A45584"/>
    <w:rsid w:val="00A516A8"/>
    <w:rsid w:val="00A522E5"/>
    <w:rsid w:val="00A53628"/>
    <w:rsid w:val="00A5442C"/>
    <w:rsid w:val="00A600C7"/>
    <w:rsid w:val="00A6223A"/>
    <w:rsid w:val="00A64512"/>
    <w:rsid w:val="00A72F63"/>
    <w:rsid w:val="00A74A92"/>
    <w:rsid w:val="00A821E1"/>
    <w:rsid w:val="00A83D51"/>
    <w:rsid w:val="00A86314"/>
    <w:rsid w:val="00A8704B"/>
    <w:rsid w:val="00A90DB2"/>
    <w:rsid w:val="00A9102D"/>
    <w:rsid w:val="00A91A09"/>
    <w:rsid w:val="00A922E4"/>
    <w:rsid w:val="00A9263E"/>
    <w:rsid w:val="00A93947"/>
    <w:rsid w:val="00AA042F"/>
    <w:rsid w:val="00AA0C06"/>
    <w:rsid w:val="00AA285A"/>
    <w:rsid w:val="00AA45E8"/>
    <w:rsid w:val="00AA519C"/>
    <w:rsid w:val="00AA5E5F"/>
    <w:rsid w:val="00AA6CE6"/>
    <w:rsid w:val="00AB2297"/>
    <w:rsid w:val="00AB46C7"/>
    <w:rsid w:val="00AB46DC"/>
    <w:rsid w:val="00AB5B28"/>
    <w:rsid w:val="00AB5EC7"/>
    <w:rsid w:val="00AB7E62"/>
    <w:rsid w:val="00AD0BC5"/>
    <w:rsid w:val="00AD162F"/>
    <w:rsid w:val="00AD2619"/>
    <w:rsid w:val="00AD4245"/>
    <w:rsid w:val="00AE0CB0"/>
    <w:rsid w:val="00AE27CC"/>
    <w:rsid w:val="00AE66A3"/>
    <w:rsid w:val="00AF0CA5"/>
    <w:rsid w:val="00AF263D"/>
    <w:rsid w:val="00AF3DDD"/>
    <w:rsid w:val="00AF61C9"/>
    <w:rsid w:val="00B005F5"/>
    <w:rsid w:val="00B007E5"/>
    <w:rsid w:val="00B02BDF"/>
    <w:rsid w:val="00B055B4"/>
    <w:rsid w:val="00B05BEF"/>
    <w:rsid w:val="00B06237"/>
    <w:rsid w:val="00B14B57"/>
    <w:rsid w:val="00B15977"/>
    <w:rsid w:val="00B21E0F"/>
    <w:rsid w:val="00B2240E"/>
    <w:rsid w:val="00B263DF"/>
    <w:rsid w:val="00B30C71"/>
    <w:rsid w:val="00B337D1"/>
    <w:rsid w:val="00B35DA0"/>
    <w:rsid w:val="00B3642C"/>
    <w:rsid w:val="00B36CA4"/>
    <w:rsid w:val="00B4033B"/>
    <w:rsid w:val="00B4162C"/>
    <w:rsid w:val="00B41E2C"/>
    <w:rsid w:val="00B430B7"/>
    <w:rsid w:val="00B448B5"/>
    <w:rsid w:val="00B4538F"/>
    <w:rsid w:val="00B457AA"/>
    <w:rsid w:val="00B50D89"/>
    <w:rsid w:val="00B50F42"/>
    <w:rsid w:val="00B62221"/>
    <w:rsid w:val="00B62A10"/>
    <w:rsid w:val="00B6608A"/>
    <w:rsid w:val="00B708C2"/>
    <w:rsid w:val="00B73DF5"/>
    <w:rsid w:val="00B745DC"/>
    <w:rsid w:val="00B7795F"/>
    <w:rsid w:val="00B8159B"/>
    <w:rsid w:val="00B82558"/>
    <w:rsid w:val="00B830FC"/>
    <w:rsid w:val="00B8344E"/>
    <w:rsid w:val="00B85D2F"/>
    <w:rsid w:val="00B86973"/>
    <w:rsid w:val="00B86DD9"/>
    <w:rsid w:val="00B86F7E"/>
    <w:rsid w:val="00B91B2D"/>
    <w:rsid w:val="00B920F0"/>
    <w:rsid w:val="00BA1161"/>
    <w:rsid w:val="00BA2472"/>
    <w:rsid w:val="00BA39B7"/>
    <w:rsid w:val="00BB1C79"/>
    <w:rsid w:val="00BB2361"/>
    <w:rsid w:val="00BB374E"/>
    <w:rsid w:val="00BB5DED"/>
    <w:rsid w:val="00BC0609"/>
    <w:rsid w:val="00BC0B4C"/>
    <w:rsid w:val="00BC23D3"/>
    <w:rsid w:val="00BC3F3A"/>
    <w:rsid w:val="00BD1CB5"/>
    <w:rsid w:val="00BD3EF6"/>
    <w:rsid w:val="00BD4AFF"/>
    <w:rsid w:val="00BE426A"/>
    <w:rsid w:val="00BE523A"/>
    <w:rsid w:val="00BE6D08"/>
    <w:rsid w:val="00BE7123"/>
    <w:rsid w:val="00BE7E5B"/>
    <w:rsid w:val="00BF4692"/>
    <w:rsid w:val="00BF6BBA"/>
    <w:rsid w:val="00BF71DE"/>
    <w:rsid w:val="00C028DA"/>
    <w:rsid w:val="00C05D66"/>
    <w:rsid w:val="00C073D6"/>
    <w:rsid w:val="00C14929"/>
    <w:rsid w:val="00C16A12"/>
    <w:rsid w:val="00C2234C"/>
    <w:rsid w:val="00C31525"/>
    <w:rsid w:val="00C32436"/>
    <w:rsid w:val="00C34469"/>
    <w:rsid w:val="00C368EB"/>
    <w:rsid w:val="00C37040"/>
    <w:rsid w:val="00C407CB"/>
    <w:rsid w:val="00C40C41"/>
    <w:rsid w:val="00C431EC"/>
    <w:rsid w:val="00C463AE"/>
    <w:rsid w:val="00C46AF0"/>
    <w:rsid w:val="00C475F8"/>
    <w:rsid w:val="00C523F7"/>
    <w:rsid w:val="00C53A42"/>
    <w:rsid w:val="00C53D77"/>
    <w:rsid w:val="00C54E3F"/>
    <w:rsid w:val="00C61F72"/>
    <w:rsid w:val="00C6331A"/>
    <w:rsid w:val="00C63E70"/>
    <w:rsid w:val="00C644F6"/>
    <w:rsid w:val="00C64A5F"/>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4B9"/>
    <w:rsid w:val="00CB208C"/>
    <w:rsid w:val="00CB3ED0"/>
    <w:rsid w:val="00CB5250"/>
    <w:rsid w:val="00CB58D8"/>
    <w:rsid w:val="00CB618C"/>
    <w:rsid w:val="00CC0918"/>
    <w:rsid w:val="00CC0C6F"/>
    <w:rsid w:val="00CC1442"/>
    <w:rsid w:val="00CC7A86"/>
    <w:rsid w:val="00CC7FAD"/>
    <w:rsid w:val="00CD0AE9"/>
    <w:rsid w:val="00CD2198"/>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10A63"/>
    <w:rsid w:val="00D15072"/>
    <w:rsid w:val="00D15F8A"/>
    <w:rsid w:val="00D20091"/>
    <w:rsid w:val="00D22FC4"/>
    <w:rsid w:val="00D23661"/>
    <w:rsid w:val="00D23BFF"/>
    <w:rsid w:val="00D24F2C"/>
    <w:rsid w:val="00D256B8"/>
    <w:rsid w:val="00D26768"/>
    <w:rsid w:val="00D363F6"/>
    <w:rsid w:val="00D41A4E"/>
    <w:rsid w:val="00D4208B"/>
    <w:rsid w:val="00D432C5"/>
    <w:rsid w:val="00D46148"/>
    <w:rsid w:val="00D508EE"/>
    <w:rsid w:val="00D5336A"/>
    <w:rsid w:val="00D54AF3"/>
    <w:rsid w:val="00D54CE2"/>
    <w:rsid w:val="00D54DE4"/>
    <w:rsid w:val="00D55167"/>
    <w:rsid w:val="00D5680E"/>
    <w:rsid w:val="00D57446"/>
    <w:rsid w:val="00D60F56"/>
    <w:rsid w:val="00D63517"/>
    <w:rsid w:val="00D645DF"/>
    <w:rsid w:val="00D70DE2"/>
    <w:rsid w:val="00D755D5"/>
    <w:rsid w:val="00D7774C"/>
    <w:rsid w:val="00D77D76"/>
    <w:rsid w:val="00D81EF4"/>
    <w:rsid w:val="00D82992"/>
    <w:rsid w:val="00D84944"/>
    <w:rsid w:val="00D924AD"/>
    <w:rsid w:val="00D95C4D"/>
    <w:rsid w:val="00D964E4"/>
    <w:rsid w:val="00DA3B3F"/>
    <w:rsid w:val="00DA58E9"/>
    <w:rsid w:val="00DB0D93"/>
    <w:rsid w:val="00DB139D"/>
    <w:rsid w:val="00DB76D0"/>
    <w:rsid w:val="00DC09F3"/>
    <w:rsid w:val="00DC4E75"/>
    <w:rsid w:val="00DC5D3C"/>
    <w:rsid w:val="00DC6680"/>
    <w:rsid w:val="00DC6D65"/>
    <w:rsid w:val="00DC7DEF"/>
    <w:rsid w:val="00DD070E"/>
    <w:rsid w:val="00DD24A9"/>
    <w:rsid w:val="00DD334C"/>
    <w:rsid w:val="00DD4AD8"/>
    <w:rsid w:val="00DE180B"/>
    <w:rsid w:val="00DE32B1"/>
    <w:rsid w:val="00DE58AC"/>
    <w:rsid w:val="00DE6E01"/>
    <w:rsid w:val="00DF3DC7"/>
    <w:rsid w:val="00DF6D18"/>
    <w:rsid w:val="00E0043D"/>
    <w:rsid w:val="00E043FD"/>
    <w:rsid w:val="00E05EFF"/>
    <w:rsid w:val="00E06BC4"/>
    <w:rsid w:val="00E106AA"/>
    <w:rsid w:val="00E1216F"/>
    <w:rsid w:val="00E14ABA"/>
    <w:rsid w:val="00E22B23"/>
    <w:rsid w:val="00E24C99"/>
    <w:rsid w:val="00E2667F"/>
    <w:rsid w:val="00E26C02"/>
    <w:rsid w:val="00E316DF"/>
    <w:rsid w:val="00E358FB"/>
    <w:rsid w:val="00E413F9"/>
    <w:rsid w:val="00E4441B"/>
    <w:rsid w:val="00E46913"/>
    <w:rsid w:val="00E46CD5"/>
    <w:rsid w:val="00E51099"/>
    <w:rsid w:val="00E535B0"/>
    <w:rsid w:val="00E53A81"/>
    <w:rsid w:val="00E5458C"/>
    <w:rsid w:val="00E55300"/>
    <w:rsid w:val="00E560BF"/>
    <w:rsid w:val="00E60124"/>
    <w:rsid w:val="00E63761"/>
    <w:rsid w:val="00E66428"/>
    <w:rsid w:val="00E6667D"/>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518"/>
    <w:rsid w:val="00EF1688"/>
    <w:rsid w:val="00EF4590"/>
    <w:rsid w:val="00EF4F08"/>
    <w:rsid w:val="00F00192"/>
    <w:rsid w:val="00F02629"/>
    <w:rsid w:val="00F02F1D"/>
    <w:rsid w:val="00F0602D"/>
    <w:rsid w:val="00F06EC1"/>
    <w:rsid w:val="00F07983"/>
    <w:rsid w:val="00F07F32"/>
    <w:rsid w:val="00F11252"/>
    <w:rsid w:val="00F119C2"/>
    <w:rsid w:val="00F13174"/>
    <w:rsid w:val="00F135C9"/>
    <w:rsid w:val="00F149FB"/>
    <w:rsid w:val="00F20734"/>
    <w:rsid w:val="00F22996"/>
    <w:rsid w:val="00F25363"/>
    <w:rsid w:val="00F25415"/>
    <w:rsid w:val="00F277BD"/>
    <w:rsid w:val="00F27CBB"/>
    <w:rsid w:val="00F30FF7"/>
    <w:rsid w:val="00F322B8"/>
    <w:rsid w:val="00F335EA"/>
    <w:rsid w:val="00F34740"/>
    <w:rsid w:val="00F35FE3"/>
    <w:rsid w:val="00F37A6B"/>
    <w:rsid w:val="00F37DF0"/>
    <w:rsid w:val="00F417BC"/>
    <w:rsid w:val="00F54F87"/>
    <w:rsid w:val="00F560CE"/>
    <w:rsid w:val="00F6018E"/>
    <w:rsid w:val="00F614D5"/>
    <w:rsid w:val="00F61A9B"/>
    <w:rsid w:val="00F6359C"/>
    <w:rsid w:val="00F63D3B"/>
    <w:rsid w:val="00F64A03"/>
    <w:rsid w:val="00F64B14"/>
    <w:rsid w:val="00F660CB"/>
    <w:rsid w:val="00F672F4"/>
    <w:rsid w:val="00F70F07"/>
    <w:rsid w:val="00F73D45"/>
    <w:rsid w:val="00F7493A"/>
    <w:rsid w:val="00F753E6"/>
    <w:rsid w:val="00F76CB9"/>
    <w:rsid w:val="00F820CA"/>
    <w:rsid w:val="00F82D16"/>
    <w:rsid w:val="00F858EF"/>
    <w:rsid w:val="00F902BB"/>
    <w:rsid w:val="00F9156C"/>
    <w:rsid w:val="00F91C29"/>
    <w:rsid w:val="00F92BDE"/>
    <w:rsid w:val="00F93DAA"/>
    <w:rsid w:val="00F94CE2"/>
    <w:rsid w:val="00F95B22"/>
    <w:rsid w:val="00FA01E5"/>
    <w:rsid w:val="00FA257D"/>
    <w:rsid w:val="00FA2812"/>
    <w:rsid w:val="00FA39BB"/>
    <w:rsid w:val="00FA4651"/>
    <w:rsid w:val="00FA54E1"/>
    <w:rsid w:val="00FB0911"/>
    <w:rsid w:val="00FB551A"/>
    <w:rsid w:val="00FB7D17"/>
    <w:rsid w:val="00FC64E5"/>
    <w:rsid w:val="00FC76AB"/>
    <w:rsid w:val="00FC77F1"/>
    <w:rsid w:val="00FC7C91"/>
    <w:rsid w:val="00FD2FF0"/>
    <w:rsid w:val="00FD3248"/>
    <w:rsid w:val="00FD4600"/>
    <w:rsid w:val="00FD59B1"/>
    <w:rsid w:val="00FD7E6E"/>
    <w:rsid w:val="00FE0EAB"/>
    <w:rsid w:val="00FE176D"/>
    <w:rsid w:val="00FE1D9D"/>
    <w:rsid w:val="00FE36E1"/>
    <w:rsid w:val="00FE4AEA"/>
    <w:rsid w:val="00FE620F"/>
    <w:rsid w:val="00FE7305"/>
    <w:rsid w:val="00FE75D8"/>
    <w:rsid w:val="00FF232A"/>
    <w:rsid w:val="00FF606F"/>
    <w:rsid w:val="00FF692E"/>
    <w:rsid w:val="00FF6D1D"/>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E2197"/>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EE219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E2197"/>
    <w:pPr>
      <w:numPr>
        <w:ilvl w:val="1"/>
      </w:numPr>
      <w:spacing w:before="200"/>
      <w:ind w:left="360"/>
      <w:outlineLvl w:val="1"/>
    </w:pPr>
    <w:rPr>
      <w:bCs w:val="0"/>
      <w:sz w:val="24"/>
      <w:szCs w:val="26"/>
    </w:rPr>
  </w:style>
  <w:style w:type="paragraph" w:styleId="Heading3">
    <w:name w:val="heading 3"/>
    <w:basedOn w:val="Normal"/>
    <w:next w:val="Normal"/>
    <w:link w:val="Heading3Char"/>
    <w:uiPriority w:val="9"/>
    <w:unhideWhenUsed/>
    <w:qFormat/>
    <w:rsid w:val="00EE2197"/>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EE219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EE219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E219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E2197"/>
  </w:style>
  <w:style w:type="character" w:customStyle="1" w:styleId="Heading1Char">
    <w:name w:val="Heading 1 Char"/>
    <w:link w:val="Heading1"/>
    <w:uiPriority w:val="9"/>
    <w:rsid w:val="00EE219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EE2197"/>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EE2197"/>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EE2197"/>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EE2197"/>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EE2197"/>
    <w:pPr>
      <w:ind w:left="720"/>
      <w:contextualSpacing/>
    </w:pPr>
  </w:style>
  <w:style w:type="character" w:styleId="Hyperlink">
    <w:name w:val="Hyperlink"/>
    <w:uiPriority w:val="99"/>
    <w:unhideWhenUsed/>
    <w:rsid w:val="00EE2197"/>
    <w:rPr>
      <w:color w:val="0000FF"/>
      <w:u w:val="single"/>
    </w:rPr>
  </w:style>
  <w:style w:type="paragraph" w:customStyle="1" w:styleId="NumList">
    <w:name w:val="NumList"/>
    <w:qFormat/>
    <w:rsid w:val="00EE219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EE2197"/>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EE2197"/>
    <w:pPr>
      <w:outlineLvl w:val="9"/>
    </w:pPr>
  </w:style>
  <w:style w:type="paragraph" w:styleId="TOC2">
    <w:name w:val="toc 2"/>
    <w:next w:val="Normal"/>
    <w:autoRedefine/>
    <w:uiPriority w:val="39"/>
    <w:unhideWhenUsed/>
    <w:qFormat/>
    <w:rsid w:val="00EE2197"/>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EE2197"/>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EE2197"/>
    <w:pPr>
      <w:ind w:left="480"/>
    </w:pPr>
    <w:rPr>
      <w:i/>
      <w:iCs/>
      <w:sz w:val="22"/>
      <w:szCs w:val="22"/>
    </w:rPr>
  </w:style>
  <w:style w:type="paragraph" w:styleId="Header">
    <w:name w:val="header"/>
    <w:basedOn w:val="Normal"/>
    <w:link w:val="HeaderChar"/>
    <w:uiPriority w:val="99"/>
    <w:unhideWhenUsed/>
    <w:rsid w:val="00EE2197"/>
    <w:pPr>
      <w:tabs>
        <w:tab w:val="center" w:pos="4680"/>
        <w:tab w:val="right" w:pos="9360"/>
      </w:tabs>
    </w:pPr>
  </w:style>
  <w:style w:type="character" w:customStyle="1" w:styleId="HeaderChar">
    <w:name w:val="Header Char"/>
    <w:basedOn w:val="DefaultParagraphFont"/>
    <w:link w:val="Header"/>
    <w:uiPriority w:val="99"/>
    <w:rsid w:val="00EE2197"/>
    <w:rPr>
      <w:rFonts w:ascii="Times New Roman" w:hAnsi="Times New Roman"/>
      <w:sz w:val="24"/>
      <w:szCs w:val="24"/>
    </w:rPr>
  </w:style>
  <w:style w:type="paragraph" w:styleId="Footer">
    <w:name w:val="footer"/>
    <w:basedOn w:val="Normal"/>
    <w:link w:val="FooterChar"/>
    <w:uiPriority w:val="99"/>
    <w:unhideWhenUsed/>
    <w:rsid w:val="00EE2197"/>
    <w:pPr>
      <w:tabs>
        <w:tab w:val="center" w:pos="4680"/>
        <w:tab w:val="right" w:pos="9360"/>
      </w:tabs>
    </w:pPr>
  </w:style>
  <w:style w:type="character" w:customStyle="1" w:styleId="FooterChar">
    <w:name w:val="Footer Char"/>
    <w:basedOn w:val="DefaultParagraphFont"/>
    <w:link w:val="Footer"/>
    <w:uiPriority w:val="99"/>
    <w:rsid w:val="00EE2197"/>
    <w:rPr>
      <w:rFonts w:ascii="Times New Roman" w:hAnsi="Times New Roman"/>
      <w:sz w:val="24"/>
      <w:szCs w:val="24"/>
    </w:rPr>
  </w:style>
  <w:style w:type="paragraph" w:customStyle="1" w:styleId="CCode">
    <w:name w:val="C_Code"/>
    <w:link w:val="CCodeChar"/>
    <w:qFormat/>
    <w:rsid w:val="00EE2197"/>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EE2197"/>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EE2197"/>
    <w:pPr>
      <w:ind w:left="720"/>
    </w:pPr>
    <w:rPr>
      <w:sz w:val="18"/>
      <w:szCs w:val="18"/>
    </w:rPr>
  </w:style>
  <w:style w:type="paragraph" w:styleId="TOC5">
    <w:name w:val="toc 5"/>
    <w:basedOn w:val="Normal"/>
    <w:next w:val="Normal"/>
    <w:autoRedefine/>
    <w:uiPriority w:val="39"/>
    <w:unhideWhenUsed/>
    <w:rsid w:val="00EE2197"/>
    <w:pPr>
      <w:ind w:left="960"/>
    </w:pPr>
    <w:rPr>
      <w:sz w:val="18"/>
      <w:szCs w:val="18"/>
    </w:rPr>
  </w:style>
  <w:style w:type="paragraph" w:styleId="TOC6">
    <w:name w:val="toc 6"/>
    <w:basedOn w:val="Normal"/>
    <w:next w:val="Normal"/>
    <w:autoRedefine/>
    <w:uiPriority w:val="39"/>
    <w:unhideWhenUsed/>
    <w:rsid w:val="00EE2197"/>
    <w:pPr>
      <w:ind w:left="1200"/>
    </w:pPr>
    <w:rPr>
      <w:sz w:val="18"/>
      <w:szCs w:val="18"/>
    </w:rPr>
  </w:style>
  <w:style w:type="paragraph" w:styleId="TOC7">
    <w:name w:val="toc 7"/>
    <w:basedOn w:val="Normal"/>
    <w:next w:val="Normal"/>
    <w:autoRedefine/>
    <w:uiPriority w:val="39"/>
    <w:unhideWhenUsed/>
    <w:rsid w:val="00EE2197"/>
    <w:pPr>
      <w:ind w:left="1440"/>
    </w:pPr>
    <w:rPr>
      <w:sz w:val="18"/>
      <w:szCs w:val="18"/>
    </w:rPr>
  </w:style>
  <w:style w:type="paragraph" w:styleId="TOC8">
    <w:name w:val="toc 8"/>
    <w:basedOn w:val="Normal"/>
    <w:next w:val="Normal"/>
    <w:autoRedefine/>
    <w:uiPriority w:val="39"/>
    <w:unhideWhenUsed/>
    <w:rsid w:val="00EE2197"/>
    <w:pPr>
      <w:ind w:left="1680"/>
    </w:pPr>
    <w:rPr>
      <w:sz w:val="18"/>
      <w:szCs w:val="18"/>
    </w:rPr>
  </w:style>
  <w:style w:type="paragraph" w:styleId="TOC9">
    <w:name w:val="toc 9"/>
    <w:basedOn w:val="Normal"/>
    <w:next w:val="Normal"/>
    <w:autoRedefine/>
    <w:uiPriority w:val="39"/>
    <w:unhideWhenUsed/>
    <w:rsid w:val="00EE2197"/>
    <w:pPr>
      <w:ind w:left="1920"/>
    </w:pPr>
    <w:rPr>
      <w:sz w:val="18"/>
      <w:szCs w:val="18"/>
    </w:rPr>
  </w:style>
  <w:style w:type="table" w:styleId="TableGrid">
    <w:name w:val="Table Grid"/>
    <w:basedOn w:val="TableNormal"/>
    <w:uiPriority w:val="59"/>
    <w:rsid w:val="00EE2197"/>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EE2197"/>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EE2197"/>
    <w:rPr>
      <w:rFonts w:ascii="Tahoma" w:hAnsi="Tahoma" w:cs="Tahoma"/>
      <w:sz w:val="16"/>
      <w:szCs w:val="16"/>
    </w:rPr>
  </w:style>
  <w:style w:type="character" w:customStyle="1" w:styleId="BalloonTextChar">
    <w:name w:val="Balloon Text Char"/>
    <w:link w:val="BalloonText"/>
    <w:uiPriority w:val="99"/>
    <w:semiHidden/>
    <w:rsid w:val="00EE2197"/>
    <w:rPr>
      <w:rFonts w:ascii="Tahoma" w:hAnsi="Tahoma" w:cs="Tahoma"/>
      <w:sz w:val="16"/>
      <w:szCs w:val="16"/>
    </w:rPr>
  </w:style>
  <w:style w:type="paragraph" w:styleId="Caption">
    <w:name w:val="caption"/>
    <w:basedOn w:val="Normal"/>
    <w:next w:val="Normal"/>
    <w:uiPriority w:val="35"/>
    <w:unhideWhenUsed/>
    <w:qFormat/>
    <w:rsid w:val="00EE2197"/>
    <w:rPr>
      <w:b/>
      <w:bCs/>
      <w:color w:val="4F81BD"/>
      <w:sz w:val="18"/>
      <w:szCs w:val="18"/>
    </w:rPr>
  </w:style>
  <w:style w:type="paragraph" w:styleId="DocumentMap">
    <w:name w:val="Document Map"/>
    <w:basedOn w:val="Normal"/>
    <w:link w:val="DocumentMapChar"/>
    <w:uiPriority w:val="99"/>
    <w:semiHidden/>
    <w:unhideWhenUsed/>
    <w:rsid w:val="00EE2197"/>
    <w:rPr>
      <w:rFonts w:ascii="Tahoma" w:hAnsi="Tahoma" w:cs="Tahoma"/>
      <w:sz w:val="16"/>
      <w:szCs w:val="16"/>
    </w:rPr>
  </w:style>
  <w:style w:type="character" w:customStyle="1" w:styleId="DocumentMapChar">
    <w:name w:val="Document Map Char"/>
    <w:link w:val="DocumentMap"/>
    <w:uiPriority w:val="99"/>
    <w:semiHidden/>
    <w:rsid w:val="00EE2197"/>
    <w:rPr>
      <w:rFonts w:ascii="Tahoma" w:hAnsi="Tahoma" w:cs="Tahoma"/>
      <w:sz w:val="16"/>
      <w:szCs w:val="16"/>
    </w:rPr>
  </w:style>
  <w:style w:type="character" w:styleId="PlaceholderText">
    <w:name w:val="Placeholder Text"/>
    <w:uiPriority w:val="99"/>
    <w:semiHidden/>
    <w:rsid w:val="00EE2197"/>
    <w:rPr>
      <w:color w:val="808080"/>
    </w:rPr>
  </w:style>
  <w:style w:type="character" w:styleId="CommentReference">
    <w:name w:val="annotation reference"/>
    <w:uiPriority w:val="99"/>
    <w:semiHidden/>
    <w:unhideWhenUsed/>
    <w:rsid w:val="00EE2197"/>
    <w:rPr>
      <w:sz w:val="16"/>
      <w:szCs w:val="16"/>
    </w:rPr>
  </w:style>
  <w:style w:type="paragraph" w:styleId="CommentText">
    <w:name w:val="annotation text"/>
    <w:basedOn w:val="Normal"/>
    <w:link w:val="CommentTextChar"/>
    <w:uiPriority w:val="99"/>
    <w:semiHidden/>
    <w:unhideWhenUsed/>
    <w:rsid w:val="00EE2197"/>
    <w:rPr>
      <w:sz w:val="20"/>
      <w:szCs w:val="20"/>
    </w:rPr>
  </w:style>
  <w:style w:type="character" w:customStyle="1" w:styleId="CommentTextChar">
    <w:name w:val="Comment Text Char"/>
    <w:basedOn w:val="DefaultParagraphFont"/>
    <w:link w:val="CommentText"/>
    <w:uiPriority w:val="99"/>
    <w:semiHidden/>
    <w:rsid w:val="00EE219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2197"/>
    <w:rPr>
      <w:b/>
      <w:bCs/>
    </w:rPr>
  </w:style>
  <w:style w:type="character" w:customStyle="1" w:styleId="CommentSubjectChar">
    <w:name w:val="Comment Subject Char"/>
    <w:link w:val="CommentSubject"/>
    <w:uiPriority w:val="99"/>
    <w:semiHidden/>
    <w:rsid w:val="00EE2197"/>
    <w:rPr>
      <w:rFonts w:ascii="Times New Roman" w:hAnsi="Times New Roman"/>
      <w:b/>
      <w:bCs/>
      <w:sz w:val="20"/>
      <w:szCs w:val="20"/>
    </w:rPr>
  </w:style>
  <w:style w:type="character" w:styleId="FollowedHyperlink">
    <w:name w:val="FollowedHyperlink"/>
    <w:basedOn w:val="DefaultParagraphFont"/>
    <w:uiPriority w:val="99"/>
    <w:semiHidden/>
    <w:unhideWhenUsed/>
    <w:rsid w:val="00EE2197"/>
    <w:rPr>
      <w:color w:val="954F72" w:themeColor="followedHyperlink"/>
      <w:u w:val="single"/>
    </w:rPr>
  </w:style>
  <w:style w:type="paragraph" w:customStyle="1" w:styleId="p1">
    <w:name w:val="p1"/>
    <w:basedOn w:val="Normal"/>
    <w:rsid w:val="00EE2197"/>
    <w:pPr>
      <w:shd w:val="clear" w:color="auto" w:fill="FFFFFF"/>
    </w:pPr>
    <w:rPr>
      <w:rFonts w:ascii="Menlo" w:hAnsi="Menlo" w:cs="Menlo"/>
      <w:color w:val="000000"/>
      <w:sz w:val="17"/>
      <w:szCs w:val="17"/>
    </w:rPr>
  </w:style>
  <w:style w:type="character" w:customStyle="1" w:styleId="s1">
    <w:name w:val="s1"/>
    <w:basedOn w:val="DefaultParagraphFont"/>
    <w:rsid w:val="00EE2197"/>
  </w:style>
  <w:style w:type="paragraph" w:customStyle="1" w:styleId="Exercise">
    <w:name w:val="Exercise"/>
    <w:basedOn w:val="Heading2"/>
    <w:qFormat/>
    <w:rsid w:val="00174ABD"/>
    <w:pPr>
      <w:numPr>
        <w:numId w:val="3"/>
      </w:numPr>
    </w:pPr>
  </w:style>
  <w:style w:type="character" w:customStyle="1" w:styleId="apple-converted-space">
    <w:name w:val="apple-converted-space"/>
    <w:basedOn w:val="DefaultParagraphFont"/>
    <w:rsid w:val="00EE2197"/>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
    <w:name w:val="Unresolved Mention"/>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header" Target="header1.xml"/><Relationship Id="rId69" Type="http://schemas.openxmlformats.org/officeDocument/2006/relationships/footer" Target="footer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youtube.com/watch?v=l7Og1DuMu3k&amp;list=RDl7Og1DuMu3k&amp;t=18"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h/Documents/iotexpert-projects/WBT101/labmanual/English/WBT101-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ACC3F1-2276-C048-B09A-C1D900396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WBT101-Template.dotx</Template>
  <TotalTime>1953</TotalTime>
  <Pages>35</Pages>
  <Words>3876</Words>
  <Characters>19346</Characters>
  <Application>Microsoft Macintosh Word</Application>
  <DocSecurity>0</DocSecurity>
  <Lines>411</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15</cp:revision>
  <cp:lastPrinted>2018-05-30T13:19:00Z</cp:lastPrinted>
  <dcterms:created xsi:type="dcterms:W3CDTF">2018-06-02T12:47:00Z</dcterms:created>
  <dcterms:modified xsi:type="dcterms:W3CDTF">2018-06-10T19:40:00Z</dcterms:modified>
</cp:coreProperties>
</file>
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B2BFA" w14:textId="11720F6E" w:rsidR="00EA1736" w:rsidRPr="00C6331A" w:rsidRDefault="00EA1736" w:rsidP="00C6331A">
      <w:pPr>
        <w:rPr>
          <w:rStyle w:val="BookTitle"/>
        </w:rPr>
      </w:pPr>
      <w:bookmarkStart w:id="0" w:name="_Hlk484770630"/>
      <w:bookmarkEnd w:id="0"/>
      <w:r w:rsidRPr="00C6331A">
        <w:rPr>
          <w:rStyle w:val="BookTitle"/>
        </w:rPr>
        <w:t xml:space="preserve">Chapter </w:t>
      </w:r>
      <w:r w:rsidR="007F6AE7">
        <w:rPr>
          <w:rStyle w:val="BookTitle"/>
        </w:rPr>
        <w:t>5</w:t>
      </w:r>
      <w:r w:rsidR="00F63D3B">
        <w:rPr>
          <w:rStyle w:val="BookTitle"/>
        </w:rPr>
        <w:t>A</w:t>
      </w:r>
      <w:r w:rsidRPr="00C6331A">
        <w:rPr>
          <w:rStyle w:val="BookTitle"/>
        </w:rPr>
        <w:t xml:space="preserve">: </w:t>
      </w:r>
      <w:r w:rsidR="00D645DF">
        <w:rPr>
          <w:rStyle w:val="BookTitle"/>
        </w:rPr>
        <w:t>Classic Bluetooth</w:t>
      </w:r>
      <w:r w:rsidR="00D5680E">
        <w:rPr>
          <w:rStyle w:val="BookTitle"/>
        </w:rPr>
        <w:t xml:space="preserve"> – The Wireless Serial Port</w:t>
      </w:r>
    </w:p>
    <w:p w14:paraId="72E1681F" w14:textId="7A11FF51" w:rsidR="00C6331A" w:rsidRDefault="00C6331A" w:rsidP="00C6331A">
      <w:r>
        <w:t>Time</w:t>
      </w:r>
      <w:r w:rsidR="00A45584">
        <w:t>:</w:t>
      </w:r>
      <w:r>
        <w:t xml:space="preserve"> </w:t>
      </w:r>
      <w:r w:rsidR="009E216F" w:rsidRPr="00A45584">
        <w:t>3</w:t>
      </w:r>
      <w:r w:rsidR="005257A1">
        <w:t xml:space="preserve"> ¾ </w:t>
      </w:r>
      <w:bookmarkStart w:id="1" w:name="_GoBack"/>
      <w:bookmarkEnd w:id="1"/>
      <w:r w:rsidRPr="00A45584">
        <w:t>Hours</w:t>
      </w:r>
    </w:p>
    <w:p w14:paraId="7B2BFF7E" w14:textId="2AACCF21" w:rsidR="00EA1736" w:rsidRPr="00CB5250" w:rsidRDefault="00EA1736" w:rsidP="00C6331A">
      <w:r w:rsidRPr="00CB5250">
        <w:t xml:space="preserve">At the end of </w:t>
      </w:r>
      <w:r w:rsidR="00695272" w:rsidRPr="00CB5250">
        <w:t>this chapter</w:t>
      </w:r>
      <w:r w:rsidRPr="00CB5250">
        <w:t xml:space="preserve"> you will understand </w:t>
      </w:r>
      <w:r w:rsidR="00CB5250" w:rsidRPr="00CB5250">
        <w:t xml:space="preserve">the basics of </w:t>
      </w:r>
      <w:r w:rsidR="00D645DF" w:rsidRPr="00CB5250">
        <w:t xml:space="preserve">Classic </w:t>
      </w:r>
      <w:r w:rsidR="00CB5250" w:rsidRPr="00CB5250">
        <w:t xml:space="preserve">Bluetooth and how to create </w:t>
      </w:r>
      <w:r w:rsidR="00D63517">
        <w:t xml:space="preserve">a </w:t>
      </w:r>
      <w:r w:rsidR="0077231B">
        <w:t xml:space="preserve">simple </w:t>
      </w:r>
      <w:r w:rsidR="00D645DF">
        <w:t xml:space="preserve">Classic </w:t>
      </w:r>
      <w:r w:rsidR="00CB5250" w:rsidRPr="00CB5250">
        <w:t xml:space="preserve">Bluetooth project </w:t>
      </w:r>
      <w:r w:rsidR="0077231B">
        <w:t>o</w:t>
      </w:r>
      <w:r w:rsidR="00CB5250" w:rsidRPr="00CB5250">
        <w:t>n WICED devices.</w:t>
      </w:r>
      <w:r w:rsidR="00D63517">
        <w:t xml:space="preserve">  This section is focused on the simplest Bluetooth connection, one Master </w:t>
      </w:r>
      <w:r w:rsidR="0077231B">
        <w:t xml:space="preserve">(Android, Mac or PC) </w:t>
      </w:r>
      <w:r w:rsidR="00D63517">
        <w:t>and one Slave</w:t>
      </w:r>
      <w:r w:rsidR="0077231B">
        <w:t xml:space="preserve"> (your WICED Bluetooth Device)</w:t>
      </w:r>
      <w:r w:rsidR="00D63517">
        <w:t>.</w:t>
      </w:r>
      <w:r w:rsidR="00482F58">
        <w:t xml:space="preserve">  By the end you should understand Inquiry, Page, Pair, Bond, SDP</w:t>
      </w:r>
      <w:r w:rsidR="00174ABD">
        <w:t>, L2CAP, RFCOMM</w:t>
      </w:r>
      <w:r w:rsidR="00482F58">
        <w:t xml:space="preserve"> and </w:t>
      </w:r>
      <w:r w:rsidR="00DC2697">
        <w:t>the Serial Port Profile (</w:t>
      </w:r>
      <w:r w:rsidR="00482F58">
        <w:t>SPP</w:t>
      </w:r>
      <w:r w:rsidR="00DC2697">
        <w:t>)</w:t>
      </w:r>
      <w:r w:rsidR="00482F58">
        <w:t>.</w:t>
      </w:r>
    </w:p>
    <w:p w14:paraId="19853ED8" w14:textId="5D2C2B79" w:rsidR="00DC2697" w:rsidRDefault="00C6331A">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DC2697">
        <w:rPr>
          <w:noProof/>
        </w:rPr>
        <w:t>9.1</w:t>
      </w:r>
      <w:r w:rsidR="00DC2697">
        <w:rPr>
          <w:rFonts w:asciiTheme="minorHAnsi" w:eastAsiaTheme="minorEastAsia" w:hAnsiTheme="minorHAnsi"/>
          <w:b w:val="0"/>
          <w:bCs w:val="0"/>
          <w:caps w:val="0"/>
          <w:noProof/>
        </w:rPr>
        <w:tab/>
      </w:r>
      <w:r w:rsidR="00DC2697">
        <w:rPr>
          <w:noProof/>
        </w:rPr>
        <w:t>WICED Bluetooth Classic System Lifecycle</w:t>
      </w:r>
      <w:r w:rsidR="00DC2697">
        <w:rPr>
          <w:noProof/>
        </w:rPr>
        <w:tab/>
      </w:r>
      <w:r w:rsidR="00DC2697">
        <w:rPr>
          <w:noProof/>
        </w:rPr>
        <w:fldChar w:fldCharType="begin"/>
      </w:r>
      <w:r w:rsidR="00DC2697">
        <w:rPr>
          <w:noProof/>
        </w:rPr>
        <w:instrText xml:space="preserve"> PAGEREF _Toc516411320 \h </w:instrText>
      </w:r>
      <w:r w:rsidR="00DC2697">
        <w:rPr>
          <w:noProof/>
        </w:rPr>
      </w:r>
      <w:r w:rsidR="00DC2697">
        <w:rPr>
          <w:noProof/>
        </w:rPr>
        <w:fldChar w:fldCharType="separate"/>
      </w:r>
      <w:r w:rsidR="00DC2697">
        <w:rPr>
          <w:noProof/>
        </w:rPr>
        <w:t>2</w:t>
      </w:r>
      <w:r w:rsidR="00DC2697">
        <w:rPr>
          <w:noProof/>
        </w:rPr>
        <w:fldChar w:fldCharType="end"/>
      </w:r>
    </w:p>
    <w:p w14:paraId="27C8B6F7" w14:textId="442FE070" w:rsidR="00DC2697" w:rsidRDefault="00DC2697">
      <w:pPr>
        <w:pStyle w:val="TOC2"/>
        <w:rPr>
          <w:rFonts w:asciiTheme="minorHAnsi" w:eastAsiaTheme="minorEastAsia" w:hAnsiTheme="minorHAnsi"/>
          <w:smallCaps w:val="0"/>
          <w:noProof/>
          <w:sz w:val="22"/>
        </w:rPr>
      </w:pPr>
      <w:r>
        <w:rPr>
          <w:noProof/>
        </w:rPr>
        <w:t>9.1.1 Inquiry</w:t>
      </w:r>
      <w:r>
        <w:rPr>
          <w:noProof/>
        </w:rPr>
        <w:tab/>
      </w:r>
      <w:r>
        <w:rPr>
          <w:noProof/>
        </w:rPr>
        <w:fldChar w:fldCharType="begin"/>
      </w:r>
      <w:r>
        <w:rPr>
          <w:noProof/>
        </w:rPr>
        <w:instrText xml:space="preserve"> PAGEREF _Toc516411321 \h </w:instrText>
      </w:r>
      <w:r>
        <w:rPr>
          <w:noProof/>
        </w:rPr>
      </w:r>
      <w:r>
        <w:rPr>
          <w:noProof/>
        </w:rPr>
        <w:fldChar w:fldCharType="separate"/>
      </w:r>
      <w:r>
        <w:rPr>
          <w:noProof/>
        </w:rPr>
        <w:t>3</w:t>
      </w:r>
      <w:r>
        <w:rPr>
          <w:noProof/>
        </w:rPr>
        <w:fldChar w:fldCharType="end"/>
      </w:r>
    </w:p>
    <w:p w14:paraId="5A1FFB0B" w14:textId="77EBF645" w:rsidR="00DC2697" w:rsidRDefault="00DC2697">
      <w:pPr>
        <w:pStyle w:val="TOC2"/>
        <w:rPr>
          <w:rFonts w:asciiTheme="minorHAnsi" w:eastAsiaTheme="minorEastAsia" w:hAnsiTheme="minorHAnsi"/>
          <w:smallCaps w:val="0"/>
          <w:noProof/>
          <w:sz w:val="22"/>
        </w:rPr>
      </w:pPr>
      <w:r>
        <w:rPr>
          <w:noProof/>
        </w:rPr>
        <w:t>9.1.2 Page / Connect</w:t>
      </w:r>
      <w:r>
        <w:rPr>
          <w:noProof/>
        </w:rPr>
        <w:tab/>
      </w:r>
      <w:r>
        <w:rPr>
          <w:noProof/>
        </w:rPr>
        <w:fldChar w:fldCharType="begin"/>
      </w:r>
      <w:r>
        <w:rPr>
          <w:noProof/>
        </w:rPr>
        <w:instrText xml:space="preserve"> PAGEREF _Toc516411322 \h </w:instrText>
      </w:r>
      <w:r>
        <w:rPr>
          <w:noProof/>
        </w:rPr>
      </w:r>
      <w:r>
        <w:rPr>
          <w:noProof/>
        </w:rPr>
        <w:fldChar w:fldCharType="separate"/>
      </w:r>
      <w:r>
        <w:rPr>
          <w:noProof/>
        </w:rPr>
        <w:t>4</w:t>
      </w:r>
      <w:r>
        <w:rPr>
          <w:noProof/>
        </w:rPr>
        <w:fldChar w:fldCharType="end"/>
      </w:r>
    </w:p>
    <w:p w14:paraId="17EEC29E" w14:textId="12B4B737" w:rsidR="00DC2697" w:rsidRDefault="00DC2697">
      <w:pPr>
        <w:pStyle w:val="TOC2"/>
        <w:rPr>
          <w:rFonts w:asciiTheme="minorHAnsi" w:eastAsiaTheme="minorEastAsia" w:hAnsiTheme="minorHAnsi"/>
          <w:smallCaps w:val="0"/>
          <w:noProof/>
          <w:sz w:val="22"/>
        </w:rPr>
      </w:pPr>
      <w:r>
        <w:rPr>
          <w:noProof/>
        </w:rPr>
        <w:t>9.1.3 Pair &amp; Bond</w:t>
      </w:r>
      <w:r>
        <w:rPr>
          <w:noProof/>
        </w:rPr>
        <w:tab/>
      </w:r>
      <w:r>
        <w:rPr>
          <w:noProof/>
        </w:rPr>
        <w:fldChar w:fldCharType="begin"/>
      </w:r>
      <w:r>
        <w:rPr>
          <w:noProof/>
        </w:rPr>
        <w:instrText xml:space="preserve"> PAGEREF _Toc516411323 \h </w:instrText>
      </w:r>
      <w:r>
        <w:rPr>
          <w:noProof/>
        </w:rPr>
      </w:r>
      <w:r>
        <w:rPr>
          <w:noProof/>
        </w:rPr>
        <w:fldChar w:fldCharType="separate"/>
      </w:r>
      <w:r>
        <w:rPr>
          <w:noProof/>
        </w:rPr>
        <w:t>4</w:t>
      </w:r>
      <w:r>
        <w:rPr>
          <w:noProof/>
        </w:rPr>
        <w:fldChar w:fldCharType="end"/>
      </w:r>
    </w:p>
    <w:p w14:paraId="3DACF746" w14:textId="6E5F00D3" w:rsidR="00DC2697" w:rsidRDefault="00DC2697">
      <w:pPr>
        <w:pStyle w:val="TOC2"/>
        <w:rPr>
          <w:rFonts w:asciiTheme="minorHAnsi" w:eastAsiaTheme="minorEastAsia" w:hAnsiTheme="minorHAnsi"/>
          <w:smallCaps w:val="0"/>
          <w:noProof/>
          <w:sz w:val="22"/>
        </w:rPr>
      </w:pPr>
      <w:r>
        <w:rPr>
          <w:noProof/>
        </w:rPr>
        <w:t>9.1.4 Discover the Services using Service Discovery Protocol (SDP)</w:t>
      </w:r>
      <w:r>
        <w:rPr>
          <w:noProof/>
        </w:rPr>
        <w:tab/>
      </w:r>
      <w:r>
        <w:rPr>
          <w:noProof/>
        </w:rPr>
        <w:fldChar w:fldCharType="begin"/>
      </w:r>
      <w:r>
        <w:rPr>
          <w:noProof/>
        </w:rPr>
        <w:instrText xml:space="preserve"> PAGEREF _Toc516411324 \h </w:instrText>
      </w:r>
      <w:r>
        <w:rPr>
          <w:noProof/>
        </w:rPr>
      </w:r>
      <w:r>
        <w:rPr>
          <w:noProof/>
        </w:rPr>
        <w:fldChar w:fldCharType="separate"/>
      </w:r>
      <w:r>
        <w:rPr>
          <w:noProof/>
        </w:rPr>
        <w:t>4</w:t>
      </w:r>
      <w:r>
        <w:rPr>
          <w:noProof/>
        </w:rPr>
        <w:fldChar w:fldCharType="end"/>
      </w:r>
    </w:p>
    <w:p w14:paraId="2F970409" w14:textId="57D2F7F9" w:rsidR="00DC2697" w:rsidRDefault="00DC2697">
      <w:pPr>
        <w:pStyle w:val="TOC2"/>
        <w:rPr>
          <w:rFonts w:asciiTheme="minorHAnsi" w:eastAsiaTheme="minorEastAsia" w:hAnsiTheme="minorHAnsi"/>
          <w:smallCaps w:val="0"/>
          <w:noProof/>
          <w:sz w:val="22"/>
        </w:rPr>
      </w:pPr>
      <w:r>
        <w:rPr>
          <w:noProof/>
        </w:rPr>
        <w:t>9.1.5 Exchange Data with the Serial Port Profile</w:t>
      </w:r>
      <w:r>
        <w:rPr>
          <w:noProof/>
        </w:rPr>
        <w:tab/>
      </w:r>
      <w:r>
        <w:rPr>
          <w:noProof/>
        </w:rPr>
        <w:fldChar w:fldCharType="begin"/>
      </w:r>
      <w:r>
        <w:rPr>
          <w:noProof/>
        </w:rPr>
        <w:instrText xml:space="preserve"> PAGEREF _Toc516411325 \h </w:instrText>
      </w:r>
      <w:r>
        <w:rPr>
          <w:noProof/>
        </w:rPr>
      </w:r>
      <w:r>
        <w:rPr>
          <w:noProof/>
        </w:rPr>
        <w:fldChar w:fldCharType="separate"/>
      </w:r>
      <w:r>
        <w:rPr>
          <w:noProof/>
        </w:rPr>
        <w:t>5</w:t>
      </w:r>
      <w:r>
        <w:rPr>
          <w:noProof/>
        </w:rPr>
        <w:fldChar w:fldCharType="end"/>
      </w:r>
    </w:p>
    <w:p w14:paraId="4F828B4F" w14:textId="35B180A5" w:rsidR="00DC2697" w:rsidRDefault="00DC2697">
      <w:pPr>
        <w:pStyle w:val="TOC1"/>
        <w:rPr>
          <w:rFonts w:asciiTheme="minorHAnsi" w:eastAsiaTheme="minorEastAsia" w:hAnsiTheme="minorHAnsi"/>
          <w:b w:val="0"/>
          <w:bCs w:val="0"/>
          <w:caps w:val="0"/>
          <w:noProof/>
        </w:rPr>
      </w:pPr>
      <w:r>
        <w:rPr>
          <w:noProof/>
        </w:rPr>
        <w:t>9.2</w:t>
      </w:r>
      <w:r>
        <w:rPr>
          <w:rFonts w:asciiTheme="minorHAnsi" w:eastAsiaTheme="minorEastAsia" w:hAnsiTheme="minorHAnsi"/>
          <w:b w:val="0"/>
          <w:bCs w:val="0"/>
          <w:caps w:val="0"/>
          <w:noProof/>
        </w:rPr>
        <w:tab/>
      </w:r>
      <w:r>
        <w:rPr>
          <w:noProof/>
        </w:rPr>
        <w:t>Secure Simple Pairing</w:t>
      </w:r>
      <w:r>
        <w:rPr>
          <w:noProof/>
        </w:rPr>
        <w:tab/>
      </w:r>
      <w:r>
        <w:rPr>
          <w:noProof/>
        </w:rPr>
        <w:fldChar w:fldCharType="begin"/>
      </w:r>
      <w:r>
        <w:rPr>
          <w:noProof/>
        </w:rPr>
        <w:instrText xml:space="preserve"> PAGEREF _Toc516411326 \h </w:instrText>
      </w:r>
      <w:r>
        <w:rPr>
          <w:noProof/>
        </w:rPr>
      </w:r>
      <w:r>
        <w:rPr>
          <w:noProof/>
        </w:rPr>
        <w:fldChar w:fldCharType="separate"/>
      </w:r>
      <w:r>
        <w:rPr>
          <w:noProof/>
        </w:rPr>
        <w:t>5</w:t>
      </w:r>
      <w:r>
        <w:rPr>
          <w:noProof/>
        </w:rPr>
        <w:fldChar w:fldCharType="end"/>
      </w:r>
    </w:p>
    <w:p w14:paraId="5E273ED2" w14:textId="0A384D5E" w:rsidR="00DC2697" w:rsidRDefault="00DC2697">
      <w:pPr>
        <w:pStyle w:val="TOC1"/>
        <w:rPr>
          <w:rFonts w:asciiTheme="minorHAnsi" w:eastAsiaTheme="minorEastAsia" w:hAnsiTheme="minorHAnsi"/>
          <w:b w:val="0"/>
          <w:bCs w:val="0"/>
          <w:caps w:val="0"/>
          <w:noProof/>
        </w:rPr>
      </w:pPr>
      <w:r>
        <w:rPr>
          <w:noProof/>
        </w:rPr>
        <w:t>9.3</w:t>
      </w:r>
      <w:r>
        <w:rPr>
          <w:rFonts w:asciiTheme="minorHAnsi" w:eastAsiaTheme="minorEastAsia" w:hAnsiTheme="minorHAnsi"/>
          <w:b w:val="0"/>
          <w:bCs w:val="0"/>
          <w:caps w:val="0"/>
          <w:noProof/>
        </w:rPr>
        <w:tab/>
      </w:r>
      <w:r>
        <w:rPr>
          <w:noProof/>
        </w:rPr>
        <w:t>Service Discovery Protocol (SDP)</w:t>
      </w:r>
      <w:r>
        <w:rPr>
          <w:noProof/>
        </w:rPr>
        <w:tab/>
      </w:r>
      <w:r>
        <w:rPr>
          <w:noProof/>
        </w:rPr>
        <w:fldChar w:fldCharType="begin"/>
      </w:r>
      <w:r>
        <w:rPr>
          <w:noProof/>
        </w:rPr>
        <w:instrText xml:space="preserve"> PAGEREF _Toc516411327 \h </w:instrText>
      </w:r>
      <w:r>
        <w:rPr>
          <w:noProof/>
        </w:rPr>
      </w:r>
      <w:r>
        <w:rPr>
          <w:noProof/>
        </w:rPr>
        <w:fldChar w:fldCharType="separate"/>
      </w:r>
      <w:r>
        <w:rPr>
          <w:noProof/>
        </w:rPr>
        <w:t>5</w:t>
      </w:r>
      <w:r>
        <w:rPr>
          <w:noProof/>
        </w:rPr>
        <w:fldChar w:fldCharType="end"/>
      </w:r>
    </w:p>
    <w:p w14:paraId="22A1F86D" w14:textId="502EE8AD" w:rsidR="00DC2697" w:rsidRDefault="00DC2697">
      <w:pPr>
        <w:pStyle w:val="TOC1"/>
        <w:rPr>
          <w:rFonts w:asciiTheme="minorHAnsi" w:eastAsiaTheme="minorEastAsia" w:hAnsiTheme="minorHAnsi"/>
          <w:b w:val="0"/>
          <w:bCs w:val="0"/>
          <w:caps w:val="0"/>
          <w:noProof/>
        </w:rPr>
      </w:pPr>
      <w:r>
        <w:rPr>
          <w:noProof/>
        </w:rPr>
        <w:t>9.4</w:t>
      </w:r>
      <w:r>
        <w:rPr>
          <w:rFonts w:asciiTheme="minorHAnsi" w:eastAsiaTheme="minorEastAsia" w:hAnsiTheme="minorHAnsi"/>
          <w:b w:val="0"/>
          <w:bCs w:val="0"/>
          <w:caps w:val="0"/>
          <w:noProof/>
        </w:rPr>
        <w:tab/>
      </w:r>
      <w:r>
        <w:rPr>
          <w:noProof/>
        </w:rPr>
        <w:t>L2CAP, RFCOMM &amp; the Serial Port Profile</w:t>
      </w:r>
      <w:r>
        <w:rPr>
          <w:noProof/>
        </w:rPr>
        <w:tab/>
      </w:r>
      <w:r>
        <w:rPr>
          <w:noProof/>
        </w:rPr>
        <w:fldChar w:fldCharType="begin"/>
      </w:r>
      <w:r>
        <w:rPr>
          <w:noProof/>
        </w:rPr>
        <w:instrText xml:space="preserve"> PAGEREF _Toc516411328 \h </w:instrText>
      </w:r>
      <w:r>
        <w:rPr>
          <w:noProof/>
        </w:rPr>
      </w:r>
      <w:r>
        <w:rPr>
          <w:noProof/>
        </w:rPr>
        <w:fldChar w:fldCharType="separate"/>
      </w:r>
      <w:r>
        <w:rPr>
          <w:noProof/>
        </w:rPr>
        <w:t>6</w:t>
      </w:r>
      <w:r>
        <w:rPr>
          <w:noProof/>
        </w:rPr>
        <w:fldChar w:fldCharType="end"/>
      </w:r>
    </w:p>
    <w:p w14:paraId="3AC423EC" w14:textId="24263CE2" w:rsidR="00DC2697" w:rsidRDefault="00DC2697">
      <w:pPr>
        <w:pStyle w:val="TOC2"/>
        <w:rPr>
          <w:rFonts w:asciiTheme="minorHAnsi" w:eastAsiaTheme="minorEastAsia" w:hAnsiTheme="minorHAnsi"/>
          <w:smallCaps w:val="0"/>
          <w:noProof/>
          <w:sz w:val="22"/>
        </w:rPr>
      </w:pPr>
      <w:r>
        <w:rPr>
          <w:noProof/>
        </w:rPr>
        <w:t>9.4.1 L2CAP</w:t>
      </w:r>
      <w:r>
        <w:rPr>
          <w:noProof/>
        </w:rPr>
        <w:tab/>
      </w:r>
      <w:r>
        <w:rPr>
          <w:noProof/>
        </w:rPr>
        <w:fldChar w:fldCharType="begin"/>
      </w:r>
      <w:r>
        <w:rPr>
          <w:noProof/>
        </w:rPr>
        <w:instrText xml:space="preserve"> PAGEREF _Toc516411329 \h </w:instrText>
      </w:r>
      <w:r>
        <w:rPr>
          <w:noProof/>
        </w:rPr>
      </w:r>
      <w:r>
        <w:rPr>
          <w:noProof/>
        </w:rPr>
        <w:fldChar w:fldCharType="separate"/>
      </w:r>
      <w:r>
        <w:rPr>
          <w:noProof/>
        </w:rPr>
        <w:t>6</w:t>
      </w:r>
      <w:r>
        <w:rPr>
          <w:noProof/>
        </w:rPr>
        <w:fldChar w:fldCharType="end"/>
      </w:r>
    </w:p>
    <w:p w14:paraId="11A2E2AA" w14:textId="09FE7C19" w:rsidR="00DC2697" w:rsidRDefault="00DC2697">
      <w:pPr>
        <w:pStyle w:val="TOC2"/>
        <w:rPr>
          <w:rFonts w:asciiTheme="minorHAnsi" w:eastAsiaTheme="minorEastAsia" w:hAnsiTheme="minorHAnsi"/>
          <w:smallCaps w:val="0"/>
          <w:noProof/>
          <w:sz w:val="22"/>
        </w:rPr>
      </w:pPr>
      <w:r>
        <w:rPr>
          <w:noProof/>
        </w:rPr>
        <w:t>9.4.2 RFCOMM</w:t>
      </w:r>
      <w:r>
        <w:rPr>
          <w:noProof/>
        </w:rPr>
        <w:tab/>
      </w:r>
      <w:r>
        <w:rPr>
          <w:noProof/>
        </w:rPr>
        <w:fldChar w:fldCharType="begin"/>
      </w:r>
      <w:r>
        <w:rPr>
          <w:noProof/>
        </w:rPr>
        <w:instrText xml:space="preserve"> PAGEREF _Toc516411330 \h </w:instrText>
      </w:r>
      <w:r>
        <w:rPr>
          <w:noProof/>
        </w:rPr>
      </w:r>
      <w:r>
        <w:rPr>
          <w:noProof/>
        </w:rPr>
        <w:fldChar w:fldCharType="separate"/>
      </w:r>
      <w:r>
        <w:rPr>
          <w:noProof/>
        </w:rPr>
        <w:t>7</w:t>
      </w:r>
      <w:r>
        <w:rPr>
          <w:noProof/>
        </w:rPr>
        <w:fldChar w:fldCharType="end"/>
      </w:r>
    </w:p>
    <w:p w14:paraId="30DE43A3" w14:textId="2A9E5B32" w:rsidR="00DC2697" w:rsidRDefault="00DC2697">
      <w:pPr>
        <w:pStyle w:val="TOC2"/>
        <w:rPr>
          <w:rFonts w:asciiTheme="minorHAnsi" w:eastAsiaTheme="minorEastAsia" w:hAnsiTheme="minorHAnsi"/>
          <w:smallCaps w:val="0"/>
          <w:noProof/>
          <w:sz w:val="22"/>
        </w:rPr>
      </w:pPr>
      <w:r>
        <w:rPr>
          <w:noProof/>
        </w:rPr>
        <w:t>9.4.3 Serial Port Profile</w:t>
      </w:r>
      <w:r>
        <w:rPr>
          <w:noProof/>
        </w:rPr>
        <w:tab/>
      </w:r>
      <w:r>
        <w:rPr>
          <w:noProof/>
        </w:rPr>
        <w:fldChar w:fldCharType="begin"/>
      </w:r>
      <w:r>
        <w:rPr>
          <w:noProof/>
        </w:rPr>
        <w:instrText xml:space="preserve"> PAGEREF _Toc516411331 \h </w:instrText>
      </w:r>
      <w:r>
        <w:rPr>
          <w:noProof/>
        </w:rPr>
      </w:r>
      <w:r>
        <w:rPr>
          <w:noProof/>
        </w:rPr>
        <w:fldChar w:fldCharType="separate"/>
      </w:r>
      <w:r>
        <w:rPr>
          <w:noProof/>
        </w:rPr>
        <w:t>7</w:t>
      </w:r>
      <w:r>
        <w:rPr>
          <w:noProof/>
        </w:rPr>
        <w:fldChar w:fldCharType="end"/>
      </w:r>
    </w:p>
    <w:p w14:paraId="59D5A0AD" w14:textId="78D7022D" w:rsidR="00DC2697" w:rsidRDefault="00DC2697">
      <w:pPr>
        <w:pStyle w:val="TOC1"/>
        <w:rPr>
          <w:rFonts w:asciiTheme="minorHAnsi" w:eastAsiaTheme="minorEastAsia" w:hAnsiTheme="minorHAnsi"/>
          <w:b w:val="0"/>
          <w:bCs w:val="0"/>
          <w:caps w:val="0"/>
          <w:noProof/>
        </w:rPr>
      </w:pPr>
      <w:r>
        <w:rPr>
          <w:noProof/>
        </w:rPr>
        <w:t>9.5</w:t>
      </w:r>
      <w:r>
        <w:rPr>
          <w:rFonts w:asciiTheme="minorHAnsi" w:eastAsiaTheme="minorEastAsia" w:hAnsiTheme="minorHAnsi"/>
          <w:b w:val="0"/>
          <w:bCs w:val="0"/>
          <w:caps w:val="0"/>
          <w:noProof/>
        </w:rPr>
        <w:tab/>
      </w:r>
      <w:r>
        <w:rPr>
          <w:noProof/>
        </w:rPr>
        <w:t>WICED Bluetooth Designer</w:t>
      </w:r>
      <w:r>
        <w:rPr>
          <w:noProof/>
        </w:rPr>
        <w:tab/>
      </w:r>
      <w:r>
        <w:rPr>
          <w:noProof/>
        </w:rPr>
        <w:fldChar w:fldCharType="begin"/>
      </w:r>
      <w:r>
        <w:rPr>
          <w:noProof/>
        </w:rPr>
        <w:instrText xml:space="preserve"> PAGEREF _Toc516411332 \h </w:instrText>
      </w:r>
      <w:r>
        <w:rPr>
          <w:noProof/>
        </w:rPr>
      </w:r>
      <w:r>
        <w:rPr>
          <w:noProof/>
        </w:rPr>
        <w:fldChar w:fldCharType="separate"/>
      </w:r>
      <w:r>
        <w:rPr>
          <w:noProof/>
        </w:rPr>
        <w:t>7</w:t>
      </w:r>
      <w:r>
        <w:rPr>
          <w:noProof/>
        </w:rPr>
        <w:fldChar w:fldCharType="end"/>
      </w:r>
    </w:p>
    <w:p w14:paraId="7381EC3B" w14:textId="16818200" w:rsidR="00DC2697" w:rsidRDefault="00DC2697">
      <w:pPr>
        <w:pStyle w:val="TOC2"/>
        <w:rPr>
          <w:rFonts w:asciiTheme="minorHAnsi" w:eastAsiaTheme="minorEastAsia" w:hAnsiTheme="minorHAnsi"/>
          <w:smallCaps w:val="0"/>
          <w:noProof/>
          <w:sz w:val="22"/>
        </w:rPr>
      </w:pPr>
      <w:r>
        <w:rPr>
          <w:noProof/>
        </w:rPr>
        <w:t>9.5.1 WICED Studio 6.2 – BT Designer Bugs</w:t>
      </w:r>
      <w:r>
        <w:rPr>
          <w:noProof/>
        </w:rPr>
        <w:tab/>
      </w:r>
      <w:r>
        <w:rPr>
          <w:noProof/>
        </w:rPr>
        <w:fldChar w:fldCharType="begin"/>
      </w:r>
      <w:r>
        <w:rPr>
          <w:noProof/>
        </w:rPr>
        <w:instrText xml:space="preserve"> PAGEREF _Toc516411333 \h </w:instrText>
      </w:r>
      <w:r>
        <w:rPr>
          <w:noProof/>
        </w:rPr>
      </w:r>
      <w:r>
        <w:rPr>
          <w:noProof/>
        </w:rPr>
        <w:fldChar w:fldCharType="separate"/>
      </w:r>
      <w:r>
        <w:rPr>
          <w:noProof/>
        </w:rPr>
        <w:t>16</w:t>
      </w:r>
      <w:r>
        <w:rPr>
          <w:noProof/>
        </w:rPr>
        <w:fldChar w:fldCharType="end"/>
      </w:r>
    </w:p>
    <w:p w14:paraId="5A50760A" w14:textId="0B6AFC6A" w:rsidR="00DC2697" w:rsidRDefault="00DC2697">
      <w:pPr>
        <w:pStyle w:val="TOC1"/>
        <w:rPr>
          <w:rFonts w:asciiTheme="minorHAnsi" w:eastAsiaTheme="minorEastAsia" w:hAnsiTheme="minorHAnsi"/>
          <w:b w:val="0"/>
          <w:bCs w:val="0"/>
          <w:caps w:val="0"/>
          <w:noProof/>
        </w:rPr>
      </w:pPr>
      <w:r>
        <w:rPr>
          <w:noProof/>
        </w:rPr>
        <w:t>9.6</w:t>
      </w:r>
      <w:r>
        <w:rPr>
          <w:rFonts w:asciiTheme="minorHAnsi" w:eastAsiaTheme="minorEastAsia" w:hAnsiTheme="minorHAnsi"/>
          <w:b w:val="0"/>
          <w:bCs w:val="0"/>
          <w:caps w:val="0"/>
          <w:noProof/>
        </w:rPr>
        <w:tab/>
      </w:r>
      <w:r>
        <w:rPr>
          <w:noProof/>
        </w:rPr>
        <w:t>WICED Bluetooth Stack Events</w:t>
      </w:r>
      <w:r>
        <w:rPr>
          <w:noProof/>
        </w:rPr>
        <w:tab/>
      </w:r>
      <w:r>
        <w:rPr>
          <w:noProof/>
        </w:rPr>
        <w:fldChar w:fldCharType="begin"/>
      </w:r>
      <w:r>
        <w:rPr>
          <w:noProof/>
        </w:rPr>
        <w:instrText xml:space="preserve"> PAGEREF _Toc516411334 \h </w:instrText>
      </w:r>
      <w:r>
        <w:rPr>
          <w:noProof/>
        </w:rPr>
      </w:r>
      <w:r>
        <w:rPr>
          <w:noProof/>
        </w:rPr>
        <w:fldChar w:fldCharType="separate"/>
      </w:r>
      <w:r>
        <w:rPr>
          <w:noProof/>
        </w:rPr>
        <w:t>16</w:t>
      </w:r>
      <w:r>
        <w:rPr>
          <w:noProof/>
        </w:rPr>
        <w:fldChar w:fldCharType="end"/>
      </w:r>
    </w:p>
    <w:p w14:paraId="5BCD38F8" w14:textId="2860FCA7" w:rsidR="00DC2697" w:rsidRDefault="00DC2697">
      <w:pPr>
        <w:pStyle w:val="TOC1"/>
        <w:rPr>
          <w:rFonts w:asciiTheme="minorHAnsi" w:eastAsiaTheme="minorEastAsia" w:hAnsiTheme="minorHAnsi"/>
          <w:b w:val="0"/>
          <w:bCs w:val="0"/>
          <w:caps w:val="0"/>
          <w:noProof/>
        </w:rPr>
      </w:pPr>
      <w:r>
        <w:rPr>
          <w:noProof/>
        </w:rPr>
        <w:t>9.7</w:t>
      </w:r>
      <w:r>
        <w:rPr>
          <w:rFonts w:asciiTheme="minorHAnsi" w:eastAsiaTheme="minorEastAsia" w:hAnsiTheme="minorHAnsi"/>
          <w:b w:val="0"/>
          <w:bCs w:val="0"/>
          <w:caps w:val="0"/>
          <w:noProof/>
        </w:rPr>
        <w:tab/>
      </w:r>
      <w:r>
        <w:rPr>
          <w:noProof/>
        </w:rPr>
        <w:t>WICED Classic Bluetooth Firmware Architecture</w:t>
      </w:r>
      <w:r>
        <w:rPr>
          <w:noProof/>
        </w:rPr>
        <w:tab/>
      </w:r>
      <w:r>
        <w:rPr>
          <w:noProof/>
        </w:rPr>
        <w:fldChar w:fldCharType="begin"/>
      </w:r>
      <w:r>
        <w:rPr>
          <w:noProof/>
        </w:rPr>
        <w:instrText xml:space="preserve"> PAGEREF _Toc516411335 \h </w:instrText>
      </w:r>
      <w:r>
        <w:rPr>
          <w:noProof/>
        </w:rPr>
      </w:r>
      <w:r>
        <w:rPr>
          <w:noProof/>
        </w:rPr>
        <w:fldChar w:fldCharType="separate"/>
      </w:r>
      <w:r>
        <w:rPr>
          <w:noProof/>
        </w:rPr>
        <w:t>17</w:t>
      </w:r>
      <w:r>
        <w:rPr>
          <w:noProof/>
        </w:rPr>
        <w:fldChar w:fldCharType="end"/>
      </w:r>
    </w:p>
    <w:p w14:paraId="6B0F6C0A" w14:textId="18965C77" w:rsidR="00DC2697" w:rsidRDefault="00DC2697">
      <w:pPr>
        <w:pStyle w:val="TOC2"/>
        <w:rPr>
          <w:rFonts w:asciiTheme="minorHAnsi" w:eastAsiaTheme="minorEastAsia" w:hAnsiTheme="minorHAnsi"/>
          <w:smallCaps w:val="0"/>
          <w:noProof/>
          <w:sz w:val="22"/>
        </w:rPr>
      </w:pPr>
      <w:r>
        <w:rPr>
          <w:noProof/>
        </w:rPr>
        <w:t>9.7.1 Initialization Functions</w:t>
      </w:r>
      <w:r>
        <w:rPr>
          <w:noProof/>
        </w:rPr>
        <w:tab/>
      </w:r>
      <w:r>
        <w:rPr>
          <w:noProof/>
        </w:rPr>
        <w:fldChar w:fldCharType="begin"/>
      </w:r>
      <w:r>
        <w:rPr>
          <w:noProof/>
        </w:rPr>
        <w:instrText xml:space="preserve"> PAGEREF _Toc516411336 \h </w:instrText>
      </w:r>
      <w:r>
        <w:rPr>
          <w:noProof/>
        </w:rPr>
      </w:r>
      <w:r>
        <w:rPr>
          <w:noProof/>
        </w:rPr>
        <w:fldChar w:fldCharType="separate"/>
      </w:r>
      <w:r>
        <w:rPr>
          <w:noProof/>
        </w:rPr>
        <w:t>18</w:t>
      </w:r>
      <w:r>
        <w:rPr>
          <w:noProof/>
        </w:rPr>
        <w:fldChar w:fldCharType="end"/>
      </w:r>
    </w:p>
    <w:p w14:paraId="49B0B5B1" w14:textId="6A472983" w:rsidR="00DC2697" w:rsidRDefault="00DC2697">
      <w:pPr>
        <w:pStyle w:val="TOC2"/>
        <w:rPr>
          <w:rFonts w:asciiTheme="minorHAnsi" w:eastAsiaTheme="minorEastAsia" w:hAnsiTheme="minorHAnsi"/>
          <w:smallCaps w:val="0"/>
          <w:noProof/>
          <w:sz w:val="22"/>
        </w:rPr>
      </w:pPr>
      <w:r>
        <w:rPr>
          <w:noProof/>
        </w:rPr>
        <w:t>9.7.2 SDP Database</w:t>
      </w:r>
      <w:r>
        <w:rPr>
          <w:noProof/>
        </w:rPr>
        <w:tab/>
      </w:r>
      <w:r>
        <w:rPr>
          <w:noProof/>
        </w:rPr>
        <w:fldChar w:fldCharType="begin"/>
      </w:r>
      <w:r>
        <w:rPr>
          <w:noProof/>
        </w:rPr>
        <w:instrText xml:space="preserve"> PAGEREF _Toc516411337 \h </w:instrText>
      </w:r>
      <w:r>
        <w:rPr>
          <w:noProof/>
        </w:rPr>
      </w:r>
      <w:r>
        <w:rPr>
          <w:noProof/>
        </w:rPr>
        <w:fldChar w:fldCharType="separate"/>
      </w:r>
      <w:r>
        <w:rPr>
          <w:noProof/>
        </w:rPr>
        <w:t>18</w:t>
      </w:r>
      <w:r>
        <w:rPr>
          <w:noProof/>
        </w:rPr>
        <w:fldChar w:fldCharType="end"/>
      </w:r>
    </w:p>
    <w:p w14:paraId="1B371D19" w14:textId="7DAADF90" w:rsidR="00DC2697" w:rsidRDefault="00DC2697">
      <w:pPr>
        <w:pStyle w:val="TOC2"/>
        <w:rPr>
          <w:rFonts w:asciiTheme="minorHAnsi" w:eastAsiaTheme="minorEastAsia" w:hAnsiTheme="minorHAnsi"/>
          <w:smallCaps w:val="0"/>
          <w:noProof/>
          <w:sz w:val="22"/>
        </w:rPr>
      </w:pPr>
      <w:r>
        <w:rPr>
          <w:noProof/>
        </w:rPr>
        <w:t>9.7.3 Handle Pairing</w:t>
      </w:r>
      <w:r>
        <w:rPr>
          <w:noProof/>
        </w:rPr>
        <w:tab/>
      </w:r>
      <w:r>
        <w:rPr>
          <w:noProof/>
        </w:rPr>
        <w:fldChar w:fldCharType="begin"/>
      </w:r>
      <w:r>
        <w:rPr>
          <w:noProof/>
        </w:rPr>
        <w:instrText xml:space="preserve"> PAGEREF _Toc516411338 \h </w:instrText>
      </w:r>
      <w:r>
        <w:rPr>
          <w:noProof/>
        </w:rPr>
      </w:r>
      <w:r>
        <w:rPr>
          <w:noProof/>
        </w:rPr>
        <w:fldChar w:fldCharType="separate"/>
      </w:r>
      <w:r>
        <w:rPr>
          <w:noProof/>
        </w:rPr>
        <w:t>20</w:t>
      </w:r>
      <w:r>
        <w:rPr>
          <w:noProof/>
        </w:rPr>
        <w:fldChar w:fldCharType="end"/>
      </w:r>
    </w:p>
    <w:p w14:paraId="2C63FABC" w14:textId="42228206" w:rsidR="00DC2697" w:rsidRDefault="00DC2697">
      <w:pPr>
        <w:pStyle w:val="TOC2"/>
        <w:rPr>
          <w:rFonts w:asciiTheme="minorHAnsi" w:eastAsiaTheme="minorEastAsia" w:hAnsiTheme="minorHAnsi"/>
          <w:smallCaps w:val="0"/>
          <w:noProof/>
          <w:sz w:val="22"/>
        </w:rPr>
      </w:pPr>
      <w:r>
        <w:rPr>
          <w:noProof/>
        </w:rPr>
        <w:t>9.7.4 Handle Bonding</w:t>
      </w:r>
      <w:r>
        <w:rPr>
          <w:noProof/>
        </w:rPr>
        <w:tab/>
      </w:r>
      <w:r>
        <w:rPr>
          <w:noProof/>
        </w:rPr>
        <w:fldChar w:fldCharType="begin"/>
      </w:r>
      <w:r>
        <w:rPr>
          <w:noProof/>
        </w:rPr>
        <w:instrText xml:space="preserve"> PAGEREF _Toc516411339 \h </w:instrText>
      </w:r>
      <w:r>
        <w:rPr>
          <w:noProof/>
        </w:rPr>
      </w:r>
      <w:r>
        <w:rPr>
          <w:noProof/>
        </w:rPr>
        <w:fldChar w:fldCharType="separate"/>
      </w:r>
      <w:r>
        <w:rPr>
          <w:noProof/>
        </w:rPr>
        <w:t>21</w:t>
      </w:r>
      <w:r>
        <w:rPr>
          <w:noProof/>
        </w:rPr>
        <w:fldChar w:fldCharType="end"/>
      </w:r>
    </w:p>
    <w:p w14:paraId="1296D00C" w14:textId="18B6B357" w:rsidR="00DC2697" w:rsidRDefault="00DC2697">
      <w:pPr>
        <w:pStyle w:val="TOC2"/>
        <w:rPr>
          <w:rFonts w:asciiTheme="minorHAnsi" w:eastAsiaTheme="minorEastAsia" w:hAnsiTheme="minorHAnsi"/>
          <w:smallCaps w:val="0"/>
          <w:noProof/>
          <w:sz w:val="22"/>
        </w:rPr>
      </w:pPr>
      <w:r>
        <w:rPr>
          <w:noProof/>
        </w:rPr>
        <w:t>9.7.5 Serial Port Profile</w:t>
      </w:r>
      <w:r>
        <w:rPr>
          <w:noProof/>
        </w:rPr>
        <w:tab/>
      </w:r>
      <w:r>
        <w:rPr>
          <w:noProof/>
        </w:rPr>
        <w:fldChar w:fldCharType="begin"/>
      </w:r>
      <w:r>
        <w:rPr>
          <w:noProof/>
        </w:rPr>
        <w:instrText xml:space="preserve"> PAGEREF _Toc516411340 \h </w:instrText>
      </w:r>
      <w:r>
        <w:rPr>
          <w:noProof/>
        </w:rPr>
      </w:r>
      <w:r>
        <w:rPr>
          <w:noProof/>
        </w:rPr>
        <w:fldChar w:fldCharType="separate"/>
      </w:r>
      <w:r>
        <w:rPr>
          <w:noProof/>
        </w:rPr>
        <w:t>23</w:t>
      </w:r>
      <w:r>
        <w:rPr>
          <w:noProof/>
        </w:rPr>
        <w:fldChar w:fldCharType="end"/>
      </w:r>
    </w:p>
    <w:p w14:paraId="3EB8165B" w14:textId="1108E2F9" w:rsidR="00DC2697" w:rsidRDefault="00DC2697">
      <w:pPr>
        <w:pStyle w:val="TOC1"/>
        <w:rPr>
          <w:rFonts w:asciiTheme="minorHAnsi" w:eastAsiaTheme="minorEastAsia" w:hAnsiTheme="minorHAnsi"/>
          <w:b w:val="0"/>
          <w:bCs w:val="0"/>
          <w:caps w:val="0"/>
          <w:noProof/>
        </w:rPr>
      </w:pPr>
      <w:r>
        <w:rPr>
          <w:noProof/>
        </w:rPr>
        <w:t>9.8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_Toc516411341 \h </w:instrText>
      </w:r>
      <w:r>
        <w:rPr>
          <w:noProof/>
        </w:rPr>
      </w:r>
      <w:r>
        <w:rPr>
          <w:noProof/>
        </w:rPr>
        <w:fldChar w:fldCharType="separate"/>
      </w:r>
      <w:r>
        <w:rPr>
          <w:noProof/>
        </w:rPr>
        <w:t>26</w:t>
      </w:r>
      <w:r>
        <w:rPr>
          <w:noProof/>
        </w:rPr>
        <w:fldChar w:fldCharType="end"/>
      </w:r>
    </w:p>
    <w:p w14:paraId="373E6B2A" w14:textId="1FD98E86" w:rsidR="00DC2697" w:rsidRDefault="00DC2697">
      <w:pPr>
        <w:pStyle w:val="TOC2"/>
        <w:rPr>
          <w:rFonts w:asciiTheme="minorHAnsi" w:eastAsiaTheme="minorEastAsia" w:hAnsiTheme="minorHAnsi"/>
          <w:smallCaps w:val="0"/>
          <w:noProof/>
          <w:sz w:val="22"/>
        </w:rPr>
      </w:pPr>
      <w:r>
        <w:rPr>
          <w:noProof/>
        </w:rPr>
        <w:t>Exercise - 5A.1 Create a Serial Port Profile Project</w:t>
      </w:r>
      <w:r>
        <w:rPr>
          <w:noProof/>
        </w:rPr>
        <w:tab/>
      </w:r>
      <w:r>
        <w:rPr>
          <w:noProof/>
        </w:rPr>
        <w:fldChar w:fldCharType="begin"/>
      </w:r>
      <w:r>
        <w:rPr>
          <w:noProof/>
        </w:rPr>
        <w:instrText xml:space="preserve"> PAGEREF _Toc516411342 \h </w:instrText>
      </w:r>
      <w:r>
        <w:rPr>
          <w:noProof/>
        </w:rPr>
      </w:r>
      <w:r>
        <w:rPr>
          <w:noProof/>
        </w:rPr>
        <w:fldChar w:fldCharType="separate"/>
      </w:r>
      <w:r>
        <w:rPr>
          <w:noProof/>
        </w:rPr>
        <w:t>26</w:t>
      </w:r>
      <w:r>
        <w:rPr>
          <w:noProof/>
        </w:rPr>
        <w:fldChar w:fldCharType="end"/>
      </w:r>
    </w:p>
    <w:p w14:paraId="70A1F662" w14:textId="27A22522" w:rsidR="00DC2697" w:rsidRDefault="00DC2697">
      <w:pPr>
        <w:pStyle w:val="TOC2"/>
        <w:rPr>
          <w:rFonts w:asciiTheme="minorHAnsi" w:eastAsiaTheme="minorEastAsia" w:hAnsiTheme="minorHAnsi"/>
          <w:smallCaps w:val="0"/>
          <w:noProof/>
          <w:sz w:val="22"/>
        </w:rPr>
      </w:pPr>
      <w:r>
        <w:rPr>
          <w:noProof/>
        </w:rPr>
        <w:t>Exercise - 5A.2 Improve Security by Adding IO Capabilities</w:t>
      </w:r>
      <w:r>
        <w:rPr>
          <w:noProof/>
        </w:rPr>
        <w:tab/>
      </w:r>
      <w:r>
        <w:rPr>
          <w:noProof/>
        </w:rPr>
        <w:fldChar w:fldCharType="begin"/>
      </w:r>
      <w:r>
        <w:rPr>
          <w:noProof/>
        </w:rPr>
        <w:instrText xml:space="preserve"> PAGEREF _Toc516411343 \h </w:instrText>
      </w:r>
      <w:r>
        <w:rPr>
          <w:noProof/>
        </w:rPr>
      </w:r>
      <w:r>
        <w:rPr>
          <w:noProof/>
        </w:rPr>
        <w:fldChar w:fldCharType="separate"/>
      </w:r>
      <w:r>
        <w:rPr>
          <w:noProof/>
        </w:rPr>
        <w:t>35</w:t>
      </w:r>
      <w:r>
        <w:rPr>
          <w:noProof/>
        </w:rPr>
        <w:fldChar w:fldCharType="end"/>
      </w:r>
    </w:p>
    <w:p w14:paraId="1075FC6C" w14:textId="72619C84" w:rsidR="00DC2697" w:rsidRDefault="00DC2697">
      <w:pPr>
        <w:pStyle w:val="TOC2"/>
        <w:rPr>
          <w:rFonts w:asciiTheme="minorHAnsi" w:eastAsiaTheme="minorEastAsia" w:hAnsiTheme="minorHAnsi"/>
          <w:smallCaps w:val="0"/>
          <w:noProof/>
          <w:sz w:val="22"/>
        </w:rPr>
      </w:pPr>
      <w:r>
        <w:rPr>
          <w:noProof/>
        </w:rPr>
        <w:t>Exercise - 5A.3 Add Multiple Device Bonding Capability</w:t>
      </w:r>
      <w:r>
        <w:rPr>
          <w:noProof/>
        </w:rPr>
        <w:tab/>
      </w:r>
      <w:r>
        <w:rPr>
          <w:noProof/>
        </w:rPr>
        <w:fldChar w:fldCharType="begin"/>
      </w:r>
      <w:r>
        <w:rPr>
          <w:noProof/>
        </w:rPr>
        <w:instrText xml:space="preserve"> PAGEREF _Toc516411344 \h </w:instrText>
      </w:r>
      <w:r>
        <w:rPr>
          <w:noProof/>
        </w:rPr>
      </w:r>
      <w:r>
        <w:rPr>
          <w:noProof/>
        </w:rPr>
        <w:fldChar w:fldCharType="separate"/>
      </w:r>
      <w:r>
        <w:rPr>
          <w:noProof/>
        </w:rPr>
        <w:t>35</w:t>
      </w:r>
      <w:r>
        <w:rPr>
          <w:noProof/>
        </w:rPr>
        <w:fldChar w:fldCharType="end"/>
      </w:r>
    </w:p>
    <w:p w14:paraId="3FA38FC6" w14:textId="70EEF04A" w:rsidR="00C6331A" w:rsidRDefault="00C6331A" w:rsidP="00C6331A">
      <w:r>
        <w:fldChar w:fldCharType="end"/>
      </w:r>
    </w:p>
    <w:p w14:paraId="02E58724" w14:textId="77777777" w:rsidR="00D5680E" w:rsidRDefault="00D5680E">
      <w:pPr>
        <w:spacing w:line="259" w:lineRule="auto"/>
      </w:pPr>
      <w:r>
        <w:rPr>
          <w:b/>
          <w:bCs/>
        </w:rPr>
        <w:br w:type="page"/>
      </w:r>
    </w:p>
    <w:p w14:paraId="243841D0" w14:textId="42243A83" w:rsidR="00461EE0" w:rsidRDefault="00482F58" w:rsidP="00EE2197">
      <w:pPr>
        <w:pStyle w:val="Heading1"/>
      </w:pPr>
      <w:bookmarkStart w:id="2" w:name="_Toc516411320"/>
      <w:r>
        <w:lastRenderedPageBreak/>
        <w:t>WICED Bluetooth Classic</w:t>
      </w:r>
      <w:r w:rsidRPr="00482F58">
        <w:t xml:space="preserve"> System Lifecycle</w:t>
      </w:r>
      <w:bookmarkEnd w:id="2"/>
    </w:p>
    <w:p w14:paraId="5C160759" w14:textId="77777777" w:rsidR="00D5680E" w:rsidRDefault="00482F58" w:rsidP="001834C2">
      <w:r>
        <w:t xml:space="preserve">The Bluetooth Classic Spec has a bewildering amount of complexity.  </w:t>
      </w:r>
      <w:r w:rsidR="00F858EF">
        <w:t>Clearly</w:t>
      </w:r>
      <w:r w:rsidR="00CD0AE9">
        <w:t xml:space="preserve"> </w:t>
      </w:r>
      <w:r>
        <w:t xml:space="preserve">this </w:t>
      </w:r>
      <w:r w:rsidR="00EE00A4">
        <w:t xml:space="preserve">must have been </w:t>
      </w:r>
      <w:r>
        <w:t>one of the motivations for creating the much simpler BLE standard</w:t>
      </w:r>
      <w:r w:rsidR="00CD0AE9">
        <w:t>.</w:t>
      </w:r>
      <w:r>
        <w:t xml:space="preserve">  Like Chapter 4 we will take the approach of creating the simplest example project possible to get things going.  </w:t>
      </w:r>
    </w:p>
    <w:p w14:paraId="29A09491" w14:textId="5A934A3E" w:rsidR="00D5680E" w:rsidRDefault="00D5680E" w:rsidP="00D5680E">
      <w:r>
        <w:t xml:space="preserve">The simplest Bluetooth Classic scenario has two devices, a Master and a Slave.  Slaves are passive – not transmitting – until they hear an </w:t>
      </w:r>
      <w:r w:rsidRPr="00D5680E">
        <w:t>Inquiry</w:t>
      </w:r>
      <w:r>
        <w:t xml:space="preserve"> broadcast from a Master, at which point the Slave broadcasts basic information about itself (Name, BDADDR, Services).  The Master then Pages (connects) to the Slave and they exchange and save Pairing information.  The Master then discovers the Services i.e. capabilities of the Slave.  Finally, a basic wireless Serial Port data exchange connection is created. </w:t>
      </w:r>
    </w:p>
    <w:p w14:paraId="66F7C5E7" w14:textId="752171AC" w:rsidR="00482F58" w:rsidRDefault="00347F0A" w:rsidP="001834C2">
      <w:r>
        <w:t>The</w:t>
      </w:r>
      <w:r w:rsidR="00D5680E">
        <w:t xml:space="preserve"> </w:t>
      </w:r>
      <w:r>
        <w:t>five steps are:</w:t>
      </w:r>
    </w:p>
    <w:p w14:paraId="61757318" w14:textId="072740BA" w:rsidR="00CD0AE9" w:rsidRDefault="00D5680E" w:rsidP="00EE2197">
      <w:pPr>
        <w:pStyle w:val="ListParagraph"/>
        <w:numPr>
          <w:ilvl w:val="0"/>
          <w:numId w:val="4"/>
        </w:numPr>
      </w:pPr>
      <w:r>
        <w:t>Inquiry – Master finds a Slave to Connect</w:t>
      </w:r>
    </w:p>
    <w:p w14:paraId="71CD3D3A" w14:textId="6D052533" w:rsidR="00CD0AE9" w:rsidRDefault="00D5680E" w:rsidP="00EE2197">
      <w:pPr>
        <w:pStyle w:val="ListParagraph"/>
        <w:numPr>
          <w:ilvl w:val="0"/>
          <w:numId w:val="4"/>
        </w:numPr>
      </w:pPr>
      <w:r>
        <w:t>Paging – Master c</w:t>
      </w:r>
      <w:r w:rsidR="00CD0AE9">
        <w:t>onnect</w:t>
      </w:r>
      <w:r>
        <w:t>s to Slave</w:t>
      </w:r>
    </w:p>
    <w:p w14:paraId="69B2CE48" w14:textId="5E8C0D42" w:rsidR="00CD0AE9" w:rsidRDefault="00CD0AE9" w:rsidP="00EE2197">
      <w:pPr>
        <w:pStyle w:val="ListParagraph"/>
        <w:numPr>
          <w:ilvl w:val="0"/>
          <w:numId w:val="4"/>
        </w:numPr>
      </w:pPr>
      <w:r>
        <w:t>Pair &amp; Bond</w:t>
      </w:r>
      <w:r w:rsidR="00D5680E">
        <w:t xml:space="preserve"> – A secure, authenticated connection is created</w:t>
      </w:r>
    </w:p>
    <w:p w14:paraId="0BA095DF" w14:textId="72B1FB07" w:rsidR="00CD0AE9" w:rsidRDefault="00CD0AE9" w:rsidP="00EE2197">
      <w:pPr>
        <w:pStyle w:val="ListParagraph"/>
        <w:numPr>
          <w:ilvl w:val="0"/>
          <w:numId w:val="4"/>
        </w:numPr>
      </w:pPr>
      <w:r>
        <w:t>Service Discovery (SDP)</w:t>
      </w:r>
      <w:r w:rsidR="00D5680E">
        <w:t xml:space="preserve"> – The Master figures out what the Slave can do</w:t>
      </w:r>
    </w:p>
    <w:p w14:paraId="2AA24D33" w14:textId="77777777" w:rsidR="00CD0AE9" w:rsidRDefault="00CD0AE9" w:rsidP="00EE2197">
      <w:pPr>
        <w:pStyle w:val="ListParagraph"/>
        <w:numPr>
          <w:ilvl w:val="0"/>
          <w:numId w:val="4"/>
        </w:numPr>
      </w:pPr>
      <w:r>
        <w:t>Exchange Data using the Serial Port Profile</w:t>
      </w:r>
    </w:p>
    <w:p w14:paraId="1F16A9F1" w14:textId="6E71068F" w:rsidR="002A6144" w:rsidRDefault="002A6144" w:rsidP="002A6144">
      <w:r>
        <w:t xml:space="preserve">The architecture of a Bluetooth Classic device is essentially the same as that of a </w:t>
      </w:r>
      <w:r w:rsidR="00C34469">
        <w:t>BLE device.   It is composed of the same four layers.</w:t>
      </w:r>
    </w:p>
    <w:tbl>
      <w:tblPr>
        <w:tblStyle w:val="TableGrid"/>
        <w:tblW w:w="10098" w:type="dxa"/>
        <w:tblLook w:val="04A0" w:firstRow="1" w:lastRow="0" w:firstColumn="1" w:lastColumn="0" w:noHBand="0" w:noVBand="1"/>
      </w:tblPr>
      <w:tblGrid>
        <w:gridCol w:w="2519"/>
        <w:gridCol w:w="1350"/>
        <w:gridCol w:w="6229"/>
      </w:tblGrid>
      <w:tr w:rsidR="00C34469" w14:paraId="220BFAF7" w14:textId="77777777" w:rsidTr="00C34469">
        <w:trPr>
          <w:trHeight w:val="314"/>
        </w:trPr>
        <w:tc>
          <w:tcPr>
            <w:tcW w:w="2525" w:type="dxa"/>
          </w:tcPr>
          <w:p w14:paraId="297A0EB1" w14:textId="77777777" w:rsidR="002A6144" w:rsidRDefault="002A6144" w:rsidP="002A6144"/>
        </w:tc>
        <w:tc>
          <w:tcPr>
            <w:tcW w:w="1322" w:type="dxa"/>
          </w:tcPr>
          <w:p w14:paraId="33950945" w14:textId="19BD2B25" w:rsidR="002A6144" w:rsidRDefault="002A6144" w:rsidP="002A6144">
            <w:r>
              <w:t>Application</w:t>
            </w:r>
          </w:p>
        </w:tc>
        <w:tc>
          <w:tcPr>
            <w:tcW w:w="6251" w:type="dxa"/>
          </w:tcPr>
          <w:p w14:paraId="77917394" w14:textId="011593FD" w:rsidR="002A6144" w:rsidRDefault="002A6144" w:rsidP="002A6144">
            <w:r>
              <w:t xml:space="preserve">The code that you write to implement your </w:t>
            </w:r>
            <w:r w:rsidR="00C34469">
              <w:t xml:space="preserve">system </w:t>
            </w:r>
            <w:r>
              <w:t>functionality</w:t>
            </w:r>
          </w:p>
        </w:tc>
      </w:tr>
      <w:tr w:rsidR="00C34469" w14:paraId="56523E8E" w14:textId="77777777" w:rsidTr="00C34469">
        <w:trPr>
          <w:trHeight w:val="326"/>
        </w:trPr>
        <w:tc>
          <w:tcPr>
            <w:tcW w:w="2525" w:type="dxa"/>
            <w:vMerge w:val="restart"/>
          </w:tcPr>
          <w:p w14:paraId="6DEB0A58" w14:textId="3636DA61" w:rsidR="002A6144" w:rsidRDefault="002A6144" w:rsidP="00C34469">
            <w:pPr>
              <w:jc w:val="center"/>
            </w:pPr>
            <w:r>
              <w:t>Bluetooth Classic Stack</w:t>
            </w:r>
          </w:p>
        </w:tc>
        <w:tc>
          <w:tcPr>
            <w:tcW w:w="1322" w:type="dxa"/>
          </w:tcPr>
          <w:p w14:paraId="40A7957F" w14:textId="092CE603" w:rsidR="002A6144" w:rsidRDefault="002A6144" w:rsidP="002A6144">
            <w:r>
              <w:t>Host</w:t>
            </w:r>
          </w:p>
        </w:tc>
        <w:tc>
          <w:tcPr>
            <w:tcW w:w="6251" w:type="dxa"/>
          </w:tcPr>
          <w:p w14:paraId="781EF2B7" w14:textId="37151AC7" w:rsidR="002A6144" w:rsidRDefault="00C9163B" w:rsidP="002A6144">
            <w:r>
              <w:t xml:space="preserve">Provides multiple connection paths with to the application each with its own properties (reliable, </w:t>
            </w:r>
            <w:r w:rsidR="00141C26">
              <w:t xml:space="preserve">ordered, </w:t>
            </w:r>
            <w:r>
              <w:t xml:space="preserve">time critical </w:t>
            </w:r>
            <w:proofErr w:type="spellStart"/>
            <w:r>
              <w:t>etc</w:t>
            </w:r>
            <w:proofErr w:type="spellEnd"/>
            <w:r>
              <w:t>).  It also provides Services to the local and remote application</w:t>
            </w:r>
          </w:p>
        </w:tc>
      </w:tr>
      <w:tr w:rsidR="00C34469" w14:paraId="48082D9E" w14:textId="77777777" w:rsidTr="00C34469">
        <w:trPr>
          <w:trHeight w:val="156"/>
        </w:trPr>
        <w:tc>
          <w:tcPr>
            <w:tcW w:w="2525" w:type="dxa"/>
            <w:vMerge/>
          </w:tcPr>
          <w:p w14:paraId="20395898" w14:textId="77777777" w:rsidR="002A6144" w:rsidRDefault="002A6144" w:rsidP="002A6144"/>
        </w:tc>
        <w:tc>
          <w:tcPr>
            <w:tcW w:w="1322" w:type="dxa"/>
          </w:tcPr>
          <w:p w14:paraId="2C36B2F7" w14:textId="1A80C414" w:rsidR="002A6144" w:rsidRDefault="002A6144" w:rsidP="002A6144">
            <w:r>
              <w:t>Controller</w:t>
            </w:r>
          </w:p>
        </w:tc>
        <w:tc>
          <w:tcPr>
            <w:tcW w:w="6251" w:type="dxa"/>
          </w:tcPr>
          <w:p w14:paraId="497C7E5A" w14:textId="22A004DC" w:rsidR="002A6144" w:rsidRDefault="00C34469" w:rsidP="002A6144">
            <w:r>
              <w:t>Establishes and maintain links between devices</w:t>
            </w:r>
          </w:p>
        </w:tc>
      </w:tr>
      <w:tr w:rsidR="00C34469" w14:paraId="75834094" w14:textId="77777777" w:rsidTr="00C34469">
        <w:trPr>
          <w:trHeight w:val="326"/>
        </w:trPr>
        <w:tc>
          <w:tcPr>
            <w:tcW w:w="2525" w:type="dxa"/>
          </w:tcPr>
          <w:p w14:paraId="0807D29D" w14:textId="1EBB4DEA" w:rsidR="002A6144" w:rsidRDefault="00D256B8" w:rsidP="00D256B8">
            <w:pPr>
              <w:jc w:val="center"/>
            </w:pPr>
            <w:r>
              <w:t>Hardware</w:t>
            </w:r>
          </w:p>
        </w:tc>
        <w:tc>
          <w:tcPr>
            <w:tcW w:w="1322" w:type="dxa"/>
          </w:tcPr>
          <w:p w14:paraId="7CCAE7F4" w14:textId="58EEF593" w:rsidR="002A6144" w:rsidRDefault="002A6144" w:rsidP="002A6144">
            <w:r>
              <w:t>Radio</w:t>
            </w:r>
          </w:p>
        </w:tc>
        <w:tc>
          <w:tcPr>
            <w:tcW w:w="6251" w:type="dxa"/>
          </w:tcPr>
          <w:p w14:paraId="0F316884" w14:textId="153558E2" w:rsidR="002A6144" w:rsidRDefault="00141C26" w:rsidP="002A6144">
            <w:r>
              <w:t>RF m</w:t>
            </w:r>
            <w:r w:rsidR="00C34469">
              <w:t>agic</w:t>
            </w:r>
            <w:r>
              <w:t xml:space="preserve"> &amp; the best reason to use Cypress chips</w:t>
            </w:r>
          </w:p>
        </w:tc>
      </w:tr>
    </w:tbl>
    <w:p w14:paraId="53CD6936" w14:textId="5675ED4B" w:rsidR="002A6144" w:rsidRDefault="002A6144" w:rsidP="002A6144"/>
    <w:p w14:paraId="2BD3EC91" w14:textId="18C37E08" w:rsidR="00C9163B" w:rsidRDefault="00141C26" w:rsidP="002A6144">
      <w:r>
        <w:t>Here is the overall picture</w:t>
      </w:r>
      <w:r w:rsidR="00C9163B">
        <w:t xml:space="preserve"> of the simplest Bluetooth Classic system.</w:t>
      </w:r>
    </w:p>
    <w:p w14:paraId="3C959597" w14:textId="3B39722E" w:rsidR="00D5680E" w:rsidRDefault="00066118" w:rsidP="00D5680E">
      <w:r w:rsidRPr="00066118">
        <w:rPr>
          <w:noProof/>
        </w:rPr>
        <w:lastRenderedPageBreak/>
        <w:drawing>
          <wp:inline distT="0" distB="0" distL="0" distR="0" wp14:anchorId="25DE2E65" wp14:editId="0225C399">
            <wp:extent cx="5943600" cy="5843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843270"/>
                    </a:xfrm>
                    <a:prstGeom prst="rect">
                      <a:avLst/>
                    </a:prstGeom>
                  </pic:spPr>
                </pic:pic>
              </a:graphicData>
            </a:graphic>
          </wp:inline>
        </w:drawing>
      </w:r>
    </w:p>
    <w:p w14:paraId="005BEAEF" w14:textId="3DACA3C4" w:rsidR="009A31CF" w:rsidRDefault="009A31CF" w:rsidP="00EE2197">
      <w:pPr>
        <w:pStyle w:val="Heading2"/>
      </w:pPr>
      <w:bookmarkStart w:id="3" w:name="_Toc516411321"/>
      <w:r>
        <w:t>Inquiry</w:t>
      </w:r>
      <w:bookmarkEnd w:id="3"/>
    </w:p>
    <w:p w14:paraId="3B9F07A5" w14:textId="0A211067" w:rsidR="002A6144" w:rsidRDefault="00BA1161" w:rsidP="003F7CA4">
      <w:r>
        <w:t xml:space="preserve">The purpose of the Inquiry process is for a Bluetooth Master to find all the Bluetooth Slaves that are within its </w:t>
      </w:r>
      <w:r w:rsidR="00141C26">
        <w:t xml:space="preserve">radio </w:t>
      </w:r>
      <w:r>
        <w:t xml:space="preserve">range </w:t>
      </w:r>
      <w:r w:rsidR="00066118">
        <w:t>that</w:t>
      </w:r>
      <w:r>
        <w:t xml:space="preserve"> might provide some interesting Service.  This is exactly the opposite of BLE where a Peripheral advertises it availability and the BLE Central Scans for those packets.  </w:t>
      </w:r>
    </w:p>
    <w:p w14:paraId="1F1B75FD" w14:textId="71C7D272" w:rsidR="003F7CA4" w:rsidRDefault="00BA1161" w:rsidP="003F7CA4">
      <w:r>
        <w:t xml:space="preserve">A Bluetooth Classic Slave sits in </w:t>
      </w:r>
      <w:r w:rsidR="002A6144">
        <w:t>state called Inquiry</w:t>
      </w:r>
      <w:r w:rsidR="00066118">
        <w:t xml:space="preserve"> Scan</w:t>
      </w:r>
      <w:r>
        <w:t xml:space="preserve"> i.e. </w:t>
      </w:r>
      <w:r w:rsidR="00066118">
        <w:t>a</w:t>
      </w:r>
      <w:r w:rsidR="002A6144">
        <w:t xml:space="preserve"> </w:t>
      </w:r>
      <w:r>
        <w:t xml:space="preserve">listening only state, until it hears a Bluetooth Master broadcast an inquiry request </w:t>
      </w:r>
      <w:r w:rsidR="00066118">
        <w:t>message</w:t>
      </w:r>
      <w:r>
        <w:t>.</w:t>
      </w:r>
      <w:r w:rsidR="002A6144">
        <w:t xml:space="preserve">  </w:t>
      </w:r>
      <w:r w:rsidR="00066118">
        <w:t>The Slave</w:t>
      </w:r>
      <w:r w:rsidR="002A6144">
        <w:t xml:space="preserve"> application is responsible for putting the Stack into the Inquiry </w:t>
      </w:r>
      <w:r w:rsidR="00066118">
        <w:t>Scan state using the correct Stack API.</w:t>
      </w:r>
    </w:p>
    <w:p w14:paraId="39D946E0" w14:textId="157CD92D" w:rsidR="00152878" w:rsidRDefault="00BA1161" w:rsidP="00152878">
      <w:r>
        <w:lastRenderedPageBreak/>
        <w:t xml:space="preserve">Upon hearing an Inquiry request the Slave will broadcast an </w:t>
      </w:r>
      <w:r w:rsidR="00152878">
        <w:t xml:space="preserve">Extended </w:t>
      </w:r>
      <w:r w:rsidR="00F22996">
        <w:t>Inquiry</w:t>
      </w:r>
      <w:r w:rsidR="00152878">
        <w:t xml:space="preserve"> Response (EIR)</w:t>
      </w:r>
      <w:r>
        <w:t xml:space="preserve"> packet that contains its Name, Bluetooth Address (BDADR) and list of Services).</w:t>
      </w:r>
      <w:r w:rsidR="00141C26">
        <w:t xml:space="preserve">  These responses are handled completely by the Controller part of the Stack i.e. your Application is not aware of these Inquiry requests happening.</w:t>
      </w:r>
    </w:p>
    <w:p w14:paraId="4CCB4E3E" w14:textId="737ED76E" w:rsidR="00521E29" w:rsidRDefault="0027359C" w:rsidP="00152878">
      <w:r>
        <w:t>You should be aware that because of</w:t>
      </w:r>
      <w:r w:rsidR="00521E29">
        <w:t xml:space="preserve"> the vagaries of the Bluetooth Radio frequency hopping scheme, these Inquires make take up to 10ish seconds.</w:t>
      </w:r>
    </w:p>
    <w:p w14:paraId="10452342" w14:textId="6AA91189" w:rsidR="00461EE0" w:rsidRDefault="00461EE0" w:rsidP="00EE2197">
      <w:pPr>
        <w:pStyle w:val="Heading2"/>
      </w:pPr>
      <w:bookmarkStart w:id="4" w:name="_Toc516411322"/>
      <w:r>
        <w:t>Page</w:t>
      </w:r>
      <w:r w:rsidR="0077231B">
        <w:t xml:space="preserve"> / Connect</w:t>
      </w:r>
      <w:bookmarkEnd w:id="4"/>
    </w:p>
    <w:p w14:paraId="6C0FDC4C" w14:textId="25BE5DAE" w:rsidR="007E7EF9" w:rsidRDefault="009B4083" w:rsidP="00D63517">
      <w:r>
        <w:t xml:space="preserve">The </w:t>
      </w:r>
      <w:r w:rsidR="00D63517">
        <w:t xml:space="preserve">Paging </w:t>
      </w:r>
      <w:r w:rsidR="00663360">
        <w:t xml:space="preserve">process </w:t>
      </w:r>
      <w:r w:rsidR="00D63517">
        <w:t xml:space="preserve">is used for a Bluetooth </w:t>
      </w:r>
      <w:r w:rsidR="00663360">
        <w:t>M</w:t>
      </w:r>
      <w:r w:rsidR="00D63517">
        <w:t xml:space="preserve">aster to connect to a Bluetooth </w:t>
      </w:r>
      <w:r w:rsidR="00663360">
        <w:t>S</w:t>
      </w:r>
      <w:r w:rsidR="00D63517">
        <w:t xml:space="preserve">lave. The </w:t>
      </w:r>
      <w:r w:rsidR="00663360">
        <w:t>M</w:t>
      </w:r>
      <w:r w:rsidR="00D63517">
        <w:t>aster is the "</w:t>
      </w:r>
      <w:r w:rsidR="00663360">
        <w:t xml:space="preserve">paging” the Slave device (remember </w:t>
      </w:r>
      <w:r w:rsidR="00066118">
        <w:t xml:space="preserve">the </w:t>
      </w:r>
      <w:r w:rsidR="00663360">
        <w:t xml:space="preserve">old school </w:t>
      </w:r>
      <w:hyperlink r:id="rId9" w:history="1">
        <w:r w:rsidR="00663360" w:rsidRPr="00476B13">
          <w:rPr>
            <w:rStyle w:val="Hyperlink"/>
          </w:rPr>
          <w:t>p</w:t>
        </w:r>
        <w:r w:rsidR="00066118">
          <w:rPr>
            <w:rStyle w:val="Hyperlink"/>
          </w:rPr>
          <w:t>ag</w:t>
        </w:r>
        <w:r w:rsidR="00663360" w:rsidRPr="00476B13">
          <w:rPr>
            <w:rStyle w:val="Hyperlink"/>
          </w:rPr>
          <w:t>ers</w:t>
        </w:r>
      </w:hyperlink>
      <w:r w:rsidR="00066118">
        <w:t>?</w:t>
      </w:r>
      <w:r w:rsidR="00663360">
        <w:t>).</w:t>
      </w:r>
      <w:r w:rsidR="00066118">
        <w:t xml:space="preserve"> </w:t>
      </w:r>
    </w:p>
    <w:p w14:paraId="72ACB781" w14:textId="33AFE986" w:rsidR="00066118" w:rsidRDefault="00066118" w:rsidP="00066118">
      <w:r>
        <w:t>A Bluetooth Classic Slave sits in state called Page Scan i.e. a listening only state, until a Bluetooth Master initiates the connection process by sending a Page request. The Slave application is responsible for putting the Stack into the Page Scan state using the correct Stack API.</w:t>
      </w:r>
    </w:p>
    <w:p w14:paraId="488BB5A6" w14:textId="4747D139" w:rsidR="00901874" w:rsidRDefault="00066118" w:rsidP="00066118">
      <w:r>
        <w:t>A Slave can be in both the Page Scan and Inquiry Scan mode at the same time.  Meaning a Master can initiate a connection to a Slave without Inquiring if it already knows of the existence of the Slave from a previous connection.</w:t>
      </w:r>
    </w:p>
    <w:p w14:paraId="2BCD3323" w14:textId="7BD539D5" w:rsidR="0077231B" w:rsidRDefault="0077231B" w:rsidP="00EE2197">
      <w:pPr>
        <w:pStyle w:val="Heading2"/>
      </w:pPr>
      <w:bookmarkStart w:id="5" w:name="_Toc516411323"/>
      <w:r>
        <w:t>Pair &amp; Bond</w:t>
      </w:r>
      <w:bookmarkEnd w:id="5"/>
    </w:p>
    <w:p w14:paraId="22D8F424" w14:textId="77777777" w:rsidR="0027359C" w:rsidRDefault="00C407CB" w:rsidP="007D7E33">
      <w:r>
        <w:t xml:space="preserve">The whole Bluetooth communication </w:t>
      </w:r>
      <w:r w:rsidR="0027359C">
        <w:t xml:space="preserve">system depends on having a shared symmetric encryption key called the Link Key. </w:t>
      </w:r>
      <w:r>
        <w:t>Bluetooth Classic uses a process</w:t>
      </w:r>
      <w:r w:rsidR="0027359C">
        <w:t xml:space="preserve"> called Secure Simple Pairing that exchanges enough information the Link Key to be created.</w:t>
      </w:r>
    </w:p>
    <w:p w14:paraId="4EC9D196" w14:textId="150FC98D" w:rsidR="0027359C" w:rsidRDefault="0027359C" w:rsidP="007D7E33">
      <w:r>
        <w:t xml:space="preserve">The Secure Simple Pairing process was designed to minimize the chances that the communication link could be compromised by an eavesdropper or by a man-in-the-middle.  The process is </w:t>
      </w:r>
      <w:r w:rsidR="008F5AEE">
        <w:t>the same</w:t>
      </w:r>
      <w:r>
        <w:t xml:space="preserve"> as the BLE process minus the Numeric Comparison method.</w:t>
      </w:r>
    </w:p>
    <w:p w14:paraId="018F1371" w14:textId="65735A91" w:rsidR="007D7E33" w:rsidRPr="007D7E33" w:rsidRDefault="0027359C" w:rsidP="007D7E33">
      <w:r>
        <w:t xml:space="preserve">As with BLE, Bonding is just saving the BDADR/Link </w:t>
      </w:r>
      <w:r w:rsidR="008F5AEE">
        <w:t>Key into a non-volatile memory so that it can be reused to speed up the re-initiating of a connection</w:t>
      </w:r>
    </w:p>
    <w:p w14:paraId="339CDDB0" w14:textId="5ACFCBD1" w:rsidR="00CD0AE9" w:rsidRDefault="001853C1" w:rsidP="00EE2197">
      <w:pPr>
        <w:pStyle w:val="Heading2"/>
      </w:pPr>
      <w:bookmarkStart w:id="6" w:name="_Toc516411324"/>
      <w:r>
        <w:t xml:space="preserve">Discover the Services using </w:t>
      </w:r>
      <w:r w:rsidR="0077231B">
        <w:t>S</w:t>
      </w:r>
      <w:r w:rsidR="00CD0AE9">
        <w:t xml:space="preserve">ervice </w:t>
      </w:r>
      <w:r w:rsidR="0077231B">
        <w:t>D</w:t>
      </w:r>
      <w:r w:rsidR="00CD0AE9">
        <w:t xml:space="preserve">iscovery </w:t>
      </w:r>
      <w:r w:rsidR="0077231B">
        <w:t>P</w:t>
      </w:r>
      <w:r w:rsidR="00CD0AE9">
        <w:t>rotocol</w:t>
      </w:r>
      <w:r w:rsidR="002039C6">
        <w:t xml:space="preserve"> (SDP)</w:t>
      </w:r>
      <w:bookmarkEnd w:id="6"/>
    </w:p>
    <w:p w14:paraId="36B35658" w14:textId="4B80EBD1" w:rsidR="002864B5" w:rsidRDefault="005D365D" w:rsidP="002864B5">
      <w:r>
        <w:t xml:space="preserve">A simple </w:t>
      </w:r>
      <w:r w:rsidR="002039C6">
        <w:t>conceptual</w:t>
      </w:r>
      <w:r w:rsidR="00123A56">
        <w:t xml:space="preserve"> model of Bluetooth Classic </w:t>
      </w:r>
      <w:r w:rsidR="002039C6">
        <w:t>device is a Server that is running one or more Services that are attached to Ports, the same model that we use in IP Networking.</w:t>
      </w:r>
    </w:p>
    <w:p w14:paraId="5A60460D" w14:textId="64811764" w:rsidR="002039C6" w:rsidRDefault="002039C6" w:rsidP="002864B5">
      <w:r>
        <w:t>One question that arises from this idea is how do I figure out “What Services are available and what Port are they listening on?”.  The answer to both questions is the Service Discovery Protocol.</w:t>
      </w:r>
    </w:p>
    <w:p w14:paraId="38BEF7C6" w14:textId="2DDAA443" w:rsidR="002039C6" w:rsidRPr="002864B5" w:rsidRDefault="002039C6" w:rsidP="002864B5">
      <w:r>
        <w:t>The SDP has a database embedded in it that contains a list of Service and what Port they are running on.  And the SDP Protocol allows the Bluetooth Master to query the SDP database.</w:t>
      </w:r>
    </w:p>
    <w:p w14:paraId="43AB749A" w14:textId="23A509FE" w:rsidR="00CD0AE9" w:rsidRDefault="00CD0AE9" w:rsidP="00EE2197">
      <w:pPr>
        <w:pStyle w:val="Heading2"/>
      </w:pPr>
      <w:bookmarkStart w:id="7" w:name="_Toc516411325"/>
      <w:r>
        <w:lastRenderedPageBreak/>
        <w:t>Exchange Data with the Serial Port Profile</w:t>
      </w:r>
      <w:bookmarkEnd w:id="7"/>
    </w:p>
    <w:p w14:paraId="6C905DAE" w14:textId="27ECB5E7" w:rsidR="00D15F8A" w:rsidRDefault="00D15F8A" w:rsidP="00D15F8A">
      <w:r>
        <w:t>Once the Service Discovery is complete, the Bluetooth Master knows the Port number that it can connect to use the Serial Port Profile (SPP).  The SPP is just one of these Servers (from the last section) that acts like a serial port.  You put bytes in one side and they come out the other.</w:t>
      </w:r>
    </w:p>
    <w:p w14:paraId="5AE5A0D7" w14:textId="77AF7B32" w:rsidR="00F13174" w:rsidRDefault="00D15F8A" w:rsidP="00D15F8A">
      <w:r>
        <w:t xml:space="preserve">The Bluetooth Master then opens a connection to the SPP Server running on the Bluetooth Slave.  At which point you can commence the </w:t>
      </w:r>
      <w:r w:rsidR="00D81EF4">
        <w:t>final step in your first basic project</w:t>
      </w:r>
      <w:r>
        <w:t xml:space="preserve">, </w:t>
      </w:r>
      <w:proofErr w:type="gramStart"/>
      <w:r>
        <w:t>actually exchanging</w:t>
      </w:r>
      <w:proofErr w:type="gramEnd"/>
      <w:r w:rsidR="00D81EF4">
        <w:t xml:space="preserve"> data.</w:t>
      </w:r>
    </w:p>
    <w:p w14:paraId="730DCC7C" w14:textId="714925FD" w:rsidR="00A9263E" w:rsidRDefault="00A9263E" w:rsidP="00EE2197">
      <w:pPr>
        <w:pStyle w:val="Heading1"/>
      </w:pPr>
      <w:bookmarkStart w:id="8" w:name="_Toc516411326"/>
      <w:r>
        <w:t>Secure Simple Pairing</w:t>
      </w:r>
      <w:bookmarkEnd w:id="8"/>
    </w:p>
    <w:p w14:paraId="03E66FFF" w14:textId="3479583A" w:rsidR="00A9263E" w:rsidRDefault="001B5DCC" w:rsidP="00A9263E">
      <w:r>
        <w:t>Secure Simple Pairing is the same Pairing technique that we used in the BLE.  You use a PIN code which is</w:t>
      </w:r>
    </w:p>
    <w:p w14:paraId="76649735" w14:textId="4429F905" w:rsidR="001B5DCC" w:rsidRDefault="001B5DCC" w:rsidP="00EE2197">
      <w:pPr>
        <w:pStyle w:val="ListParagraph"/>
        <w:numPr>
          <w:ilvl w:val="0"/>
          <w:numId w:val="6"/>
        </w:numPr>
      </w:pPr>
      <w:r>
        <w:t>E</w:t>
      </w:r>
      <w:r w:rsidR="00FE0EAB">
        <w:t>ither ‘00</w:t>
      </w:r>
      <w:r>
        <w:t>00’ or trivial if you have no I/O capability</w:t>
      </w:r>
    </w:p>
    <w:p w14:paraId="6DBBC30B" w14:textId="7E012D98" w:rsidR="001B5DCC" w:rsidRDefault="001B5DCC" w:rsidP="00EE2197">
      <w:pPr>
        <w:pStyle w:val="ListParagraph"/>
        <w:numPr>
          <w:ilvl w:val="0"/>
          <w:numId w:val="6"/>
        </w:numPr>
      </w:pPr>
      <w:r>
        <w:t>Displayed on one side, then entered on the other</w:t>
      </w:r>
    </w:p>
    <w:p w14:paraId="5FEF64F6" w14:textId="27B75661" w:rsidR="001B5DCC" w:rsidRDefault="001B5DCC" w:rsidP="00EE2197">
      <w:pPr>
        <w:pStyle w:val="ListParagraph"/>
        <w:numPr>
          <w:ilvl w:val="0"/>
          <w:numId w:val="6"/>
        </w:numPr>
      </w:pPr>
      <w:r>
        <w:t>Transmitted out of band (e.g. NFC)</w:t>
      </w:r>
    </w:p>
    <w:p w14:paraId="2E3A8755" w14:textId="78F7D5B7" w:rsidR="001B5DCC" w:rsidRDefault="001B5DCC" w:rsidP="001B5DCC">
      <w:r>
        <w:t>The PIN is then used to encrypt random numbers which are generated on both side of the connection.</w:t>
      </w:r>
    </w:p>
    <w:p w14:paraId="3D595E46" w14:textId="22161DEF" w:rsidR="001B5DCC" w:rsidRPr="00B41E2C" w:rsidRDefault="001B5DCC" w:rsidP="001B5DCC">
      <w:r>
        <w:t>Finally, the Pin + Random Numbers + some data about the device are combined into a Link Key which serves as a shared secret to identify and encrypt data between the devices.</w:t>
      </w:r>
    </w:p>
    <w:p w14:paraId="464C59AC" w14:textId="77777777" w:rsidR="00A9263E" w:rsidRDefault="00A9263E" w:rsidP="00EE2197">
      <w:pPr>
        <w:pStyle w:val="Heading1"/>
      </w:pPr>
      <w:bookmarkStart w:id="9" w:name="_Toc516411327"/>
      <w:r w:rsidRPr="00FB551A">
        <w:t>Service Discovery Protocol (SDP)</w:t>
      </w:r>
      <w:bookmarkEnd w:id="9"/>
    </w:p>
    <w:p w14:paraId="25390552" w14:textId="53EB963D" w:rsidR="0083585C" w:rsidRDefault="0083585C" w:rsidP="0083585C">
      <w:r>
        <w:t>From the Bluetooth Core Spec – “</w:t>
      </w:r>
      <w:r w:rsidRPr="0083585C">
        <w:t xml:space="preserve">The service discovery protocol (SDP) provides a means for </w:t>
      </w:r>
      <w:r w:rsidR="00EB559B">
        <w:t>A</w:t>
      </w:r>
      <w:r w:rsidRPr="0083585C">
        <w:t xml:space="preserve">pplications to discover which </w:t>
      </w:r>
      <w:r w:rsidR="00EB559B">
        <w:t>S</w:t>
      </w:r>
      <w:r w:rsidRPr="0083585C">
        <w:t>ervices are available and to determine the characteristics of those available services.</w:t>
      </w:r>
      <w:r>
        <w:t>”</w:t>
      </w:r>
      <w:r w:rsidR="00E24C99">
        <w:t xml:space="preserve">  The SDP sits on top of the L2CAP layer – and when communicating generates a bunch of L2CAP traffic.</w:t>
      </w:r>
    </w:p>
    <w:p w14:paraId="03708967" w14:textId="6C28B2F2" w:rsidR="0083585C" w:rsidRDefault="0083585C" w:rsidP="0083585C">
      <w:r>
        <w:t xml:space="preserve">The </w:t>
      </w:r>
      <w:r w:rsidR="00EC1117">
        <w:t xml:space="preserve">Bluetooth SIG specifies that </w:t>
      </w:r>
      <w:r>
        <w:t>SDP</w:t>
      </w:r>
      <w:r w:rsidR="00EC1117">
        <w:t xml:space="preserve"> database format in Volume 3 Part B of the Bluetooth Core Spec.  The database is composed of one or more Service R</w:t>
      </w:r>
      <w:r w:rsidR="00E24C99">
        <w:t>ecords each containing one or more Service Attributes.</w:t>
      </w:r>
      <w:r w:rsidR="00CA74B9">
        <w:t xml:space="preserve">  Each Service Attribute is a Key/Value pair.  There are several Bluetooth Sig Specified Service Attributes, in addition you can create custom Attributes.</w:t>
      </w:r>
    </w:p>
    <w:p w14:paraId="194310C2" w14:textId="41922A39" w:rsidR="00FE0EAB" w:rsidRDefault="00FE0EAB" w:rsidP="0083585C">
      <w:r>
        <w:t>Some of the legal Attribute</w:t>
      </w:r>
      <w:r w:rsidR="00D5336A">
        <w:t>s include:</w:t>
      </w:r>
    </w:p>
    <w:p w14:paraId="7458ABB7" w14:textId="66E0B3D0" w:rsidR="00FE0EAB" w:rsidRDefault="00FE0EAB" w:rsidP="0083585C">
      <w:proofErr w:type="spellStart"/>
      <w:r>
        <w:t>ServiceRecordHandle</w:t>
      </w:r>
      <w:proofErr w:type="spellEnd"/>
      <w:r>
        <w:t xml:space="preserve"> – A 32-bit number uniquely identifying that Service in the SDP</w:t>
      </w:r>
    </w:p>
    <w:p w14:paraId="555F2C8B" w14:textId="414F22FA" w:rsidR="00FE0EAB" w:rsidRDefault="00FE0EAB" w:rsidP="0083585C">
      <w:proofErr w:type="spellStart"/>
      <w:r w:rsidRPr="00FE0EAB">
        <w:t>ServiceClassIDList</w:t>
      </w:r>
      <w:proofErr w:type="spellEnd"/>
      <w:r>
        <w:t xml:space="preserve"> </w:t>
      </w:r>
      <w:r w:rsidR="00717FED">
        <w:t>–</w:t>
      </w:r>
      <w:r>
        <w:t xml:space="preserve"> </w:t>
      </w:r>
      <w:r w:rsidR="00717FED">
        <w:t>Identifies what type of Service this record represents, specifically a list of classes of Service</w:t>
      </w:r>
    </w:p>
    <w:p w14:paraId="2E765C39" w14:textId="24CF58E6" w:rsidR="00D5336A" w:rsidRDefault="00717FED" w:rsidP="0083585C">
      <w:proofErr w:type="spellStart"/>
      <w:r>
        <w:t>ProtocolDescriptorList</w:t>
      </w:r>
      <w:proofErr w:type="spellEnd"/>
      <w:r>
        <w:t xml:space="preserve"> – A list of the protocol stacks that may be used to access this service</w:t>
      </w:r>
    </w:p>
    <w:p w14:paraId="1F6AAF2A" w14:textId="0A7F02DC" w:rsidR="00D5336A" w:rsidRDefault="00D5336A" w:rsidP="0083585C">
      <w:proofErr w:type="spellStart"/>
      <w:r>
        <w:t>ServiceName</w:t>
      </w:r>
      <w:proofErr w:type="spellEnd"/>
      <w:r>
        <w:t xml:space="preserve"> – A plain text description of the Service</w:t>
      </w:r>
    </w:p>
    <w:p w14:paraId="6A2C3BDE" w14:textId="2F524B97" w:rsidR="008D5948" w:rsidRPr="0083585C" w:rsidRDefault="008D5948" w:rsidP="0083585C">
      <w:r>
        <w:lastRenderedPageBreak/>
        <w:t>The protocol provides for the Client to Search for Services and Attributes, and request the values of the same.</w:t>
      </w:r>
    </w:p>
    <w:p w14:paraId="2BFF179C" w14:textId="004A0CE4" w:rsidR="000A6446" w:rsidRDefault="00A9263E" w:rsidP="00EE2197">
      <w:pPr>
        <w:pStyle w:val="Heading1"/>
      </w:pPr>
      <w:bookmarkStart w:id="10" w:name="_Toc516411328"/>
      <w:r>
        <w:t>L2CAP</w:t>
      </w:r>
      <w:r w:rsidR="00B4538F">
        <w:t>, RFCOMM &amp;</w:t>
      </w:r>
      <w:r w:rsidR="00F0602D">
        <w:t xml:space="preserve"> t</w:t>
      </w:r>
      <w:r>
        <w:t>he S</w:t>
      </w:r>
      <w:r w:rsidR="00B4538F">
        <w:t>erial Port Profile</w:t>
      </w:r>
      <w:bookmarkEnd w:id="10"/>
    </w:p>
    <w:p w14:paraId="1C545899" w14:textId="6834A91A" w:rsidR="00F0602D" w:rsidRDefault="00F0602D" w:rsidP="00F0602D">
      <w:r>
        <w:t>The Bluetooth Classic system has a stack of software and hardware built i</w:t>
      </w:r>
      <w:r w:rsidR="001B5DCC">
        <w:t>nto it.  For the purposes of this</w:t>
      </w:r>
      <w:r>
        <w:t xml:space="preserve"> simple Bluetooth Classic example, three block</w:t>
      </w:r>
      <w:r w:rsidR="00F9156C">
        <w:t>s</w:t>
      </w:r>
      <w:r>
        <w:t xml:space="preserve"> in the Host are relevant, L2CAP, RFCOMM and the Serial Port </w:t>
      </w:r>
      <w:r w:rsidR="00B4538F">
        <w:t>Profile</w:t>
      </w:r>
      <w:r>
        <w:t>.</w:t>
      </w:r>
    </w:p>
    <w:p w14:paraId="33FC4D3C" w14:textId="712BCB77" w:rsidR="00F0602D" w:rsidRPr="00F0602D" w:rsidRDefault="00F0602D" w:rsidP="00F0602D">
      <w:r>
        <w:t>You can see the three blocks in this simplified diagram of the Stack.</w:t>
      </w:r>
    </w:p>
    <w:p w14:paraId="5E0AF378" w14:textId="4A62BE20" w:rsidR="009D5E32" w:rsidRPr="009D5E32" w:rsidRDefault="00F0602D" w:rsidP="009D5E32">
      <w:r w:rsidRPr="00F0602D">
        <w:rPr>
          <w:noProof/>
        </w:rPr>
        <w:drawing>
          <wp:inline distT="0" distB="0" distL="0" distR="0" wp14:anchorId="4924A745" wp14:editId="77720F2F">
            <wp:extent cx="5943600" cy="33566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56610"/>
                    </a:xfrm>
                    <a:prstGeom prst="rect">
                      <a:avLst/>
                    </a:prstGeom>
                  </pic:spPr>
                </pic:pic>
              </a:graphicData>
            </a:graphic>
          </wp:inline>
        </w:drawing>
      </w:r>
    </w:p>
    <w:p w14:paraId="6B71F89B" w14:textId="5B5D581B" w:rsidR="00BA1161" w:rsidRDefault="00BA1161" w:rsidP="00EE2197">
      <w:pPr>
        <w:pStyle w:val="Heading2"/>
      </w:pPr>
      <w:bookmarkStart w:id="11" w:name="_Toc516411329"/>
      <w:r>
        <w:t>L2CAP</w:t>
      </w:r>
      <w:bookmarkEnd w:id="11"/>
    </w:p>
    <w:p w14:paraId="35E403EA" w14:textId="66915253" w:rsidR="00AB5EC7" w:rsidRDefault="00AB5EC7" w:rsidP="00AB5EC7">
      <w:r>
        <w:t xml:space="preserve">L2CAP is an </w:t>
      </w:r>
      <w:r w:rsidR="003477DB">
        <w:t>a</w:t>
      </w:r>
      <w:r>
        <w:t>cronym that stands for Logical Link</w:t>
      </w:r>
      <w:r w:rsidR="003477DB">
        <w:t xml:space="preserve"> Control and Adaptation-layer Protocol.  L2CAP has one main function in the system.  Specifically, it serves as a data packet multiplexor that lets you have </w:t>
      </w:r>
      <w:r w:rsidR="001B5DCC">
        <w:t xml:space="preserve">streamed </w:t>
      </w:r>
      <w:r w:rsidR="003477DB">
        <w:t xml:space="preserve">multiple connections from the higher level going into one </w:t>
      </w:r>
      <w:r w:rsidR="001B5DCC">
        <w:t>interlaced set</w:t>
      </w:r>
      <w:r w:rsidR="003477DB">
        <w:t xml:space="preserve"> of packets going out the Radio.  It obviously </w:t>
      </w:r>
      <w:r w:rsidR="001B5DCC">
        <w:t>implements</w:t>
      </w:r>
      <w:r w:rsidR="003477DB">
        <w:t xml:space="preserve"> the de-multiplexor function as well, taking a single stream of </w:t>
      </w:r>
      <w:r w:rsidR="001B5DCC">
        <w:t>packets</w:t>
      </w:r>
      <w:r w:rsidR="003477DB">
        <w:t xml:space="preserve"> and turning it back into complete </w:t>
      </w:r>
      <w:r w:rsidR="001B5DCC">
        <w:t>streams</w:t>
      </w:r>
      <w:r w:rsidR="003477DB">
        <w:t xml:space="preserve"> on the other side of the link.</w:t>
      </w:r>
    </w:p>
    <w:p w14:paraId="12E1CA55" w14:textId="34B35C2A" w:rsidR="003477DB" w:rsidRDefault="001B5DCC" w:rsidP="00AB5EC7">
      <w:r>
        <w:t>The L2CAP divides up the streams of data into L2CAP Channels that:</w:t>
      </w:r>
    </w:p>
    <w:p w14:paraId="7B1BD7BF" w14:textId="19D0627E" w:rsidR="003477DB" w:rsidRDefault="003477DB" w:rsidP="00EE2197">
      <w:pPr>
        <w:pStyle w:val="ListParagraph"/>
        <w:numPr>
          <w:ilvl w:val="0"/>
          <w:numId w:val="5"/>
        </w:numPr>
      </w:pPr>
      <w:r>
        <w:t xml:space="preserve">Divides up </w:t>
      </w:r>
      <w:r w:rsidR="001B5DCC">
        <w:t>streams of data</w:t>
      </w:r>
      <w:r>
        <w:t xml:space="preserve"> into smaller packets that will fit through the Radio</w:t>
      </w:r>
    </w:p>
    <w:p w14:paraId="6E6A9A9F" w14:textId="383E3E04" w:rsidR="003477DB" w:rsidRDefault="003477DB" w:rsidP="00EE2197">
      <w:pPr>
        <w:pStyle w:val="ListParagraph"/>
        <w:numPr>
          <w:ilvl w:val="0"/>
          <w:numId w:val="5"/>
        </w:numPr>
      </w:pPr>
      <w:r>
        <w:t>Provides quality of service to each of the L2CAP channels</w:t>
      </w:r>
    </w:p>
    <w:p w14:paraId="7BEC8109" w14:textId="342997C8" w:rsidR="003B39BB" w:rsidRDefault="003B39BB" w:rsidP="00EE2197">
      <w:pPr>
        <w:pStyle w:val="ListParagraph"/>
        <w:numPr>
          <w:ilvl w:val="0"/>
          <w:numId w:val="5"/>
        </w:numPr>
      </w:pPr>
      <w:r>
        <w:t>Provide flow control</w:t>
      </w:r>
    </w:p>
    <w:p w14:paraId="09880725" w14:textId="46EBFA54" w:rsidR="00BA1161" w:rsidRDefault="00BA1161" w:rsidP="00EE2197">
      <w:pPr>
        <w:pStyle w:val="Heading2"/>
      </w:pPr>
      <w:bookmarkStart w:id="12" w:name="_Toc516411330"/>
      <w:r>
        <w:lastRenderedPageBreak/>
        <w:t>RFCOMM</w:t>
      </w:r>
      <w:bookmarkEnd w:id="12"/>
    </w:p>
    <w:p w14:paraId="79300796" w14:textId="722C7834" w:rsidR="00312DFD" w:rsidRDefault="00DE58AC" w:rsidP="00312DFD">
      <w:r>
        <w:t xml:space="preserve">RFCOMM </w:t>
      </w:r>
      <w:r w:rsidR="00F9156C">
        <w:t xml:space="preserve">was built as </w:t>
      </w:r>
      <w:r>
        <w:t xml:space="preserve">a wired RS232 replacement protocol.  </w:t>
      </w:r>
      <w:r w:rsidR="006D2AA7">
        <w:t xml:space="preserve">The protocol support all the normal wires for a serial port include Rx, Tx, CTS, RTS, DSR, DTR, CD and Ri.  Depending on the implementation, RFCOMM </w:t>
      </w:r>
      <w:r>
        <w:t>gives you up to 6</w:t>
      </w:r>
      <w:r w:rsidR="006D2AA7">
        <w:t>0</w:t>
      </w:r>
      <w:r>
        <w:t xml:space="preserve"> </w:t>
      </w:r>
      <w:r w:rsidR="00E0043D">
        <w:t>Server C</w:t>
      </w:r>
      <w:r>
        <w:t xml:space="preserve">hannels of </w:t>
      </w:r>
      <w:r w:rsidR="001B5DCC">
        <w:t>stream</w:t>
      </w:r>
      <w:r>
        <w:t xml:space="preserve">s of serial data.  </w:t>
      </w:r>
      <w:r w:rsidR="006D2AA7">
        <w:t>The protocol</w:t>
      </w:r>
      <w:r>
        <w:t xml:space="preserve"> </w:t>
      </w:r>
      <w:r w:rsidR="001B5DCC">
        <w:t>is built on top of the L2CAP (a packet based system).</w:t>
      </w:r>
      <w:r w:rsidR="00F9156C">
        <w:t xml:space="preserve">  It appears to the Application developer with APIs that look like a UART.</w:t>
      </w:r>
    </w:p>
    <w:p w14:paraId="6A86D088" w14:textId="77777777" w:rsidR="001B5DCC" w:rsidRPr="00312DFD" w:rsidRDefault="001B5DCC" w:rsidP="00312DFD"/>
    <w:p w14:paraId="4286C2CD" w14:textId="0387560B" w:rsidR="00BA1161" w:rsidRDefault="00BA1161" w:rsidP="00EE2197">
      <w:pPr>
        <w:pStyle w:val="Heading2"/>
      </w:pPr>
      <w:bookmarkStart w:id="13" w:name="_Toc516411331"/>
      <w:r>
        <w:t>Serial Port Pro</w:t>
      </w:r>
      <w:r w:rsidR="00150A73">
        <w:t>file</w:t>
      </w:r>
      <w:bookmarkEnd w:id="13"/>
    </w:p>
    <w:p w14:paraId="36EED5A8" w14:textId="579B8B62" w:rsidR="00150A73" w:rsidRPr="00150A73" w:rsidRDefault="00150A73" w:rsidP="00150A73">
      <w:r>
        <w:t xml:space="preserve">The Serial Port Profile specifies all the </w:t>
      </w:r>
      <w:r w:rsidR="002C4D6E">
        <w:t>protocols and procedures</w:t>
      </w:r>
      <w:r>
        <w:t xml:space="preserve"> required to </w:t>
      </w:r>
      <w:r w:rsidR="002A71F2">
        <w:t>setup, d</w:t>
      </w:r>
      <w:r>
        <w:t xml:space="preserve">iscover and </w:t>
      </w:r>
      <w:r w:rsidR="002A71F2">
        <w:t>connect two virtual serial port over an RFCOMM connection.</w:t>
      </w:r>
    </w:p>
    <w:p w14:paraId="746EF552" w14:textId="5FC6339D" w:rsidR="00F13174" w:rsidRDefault="00F13174" w:rsidP="00EE2197">
      <w:pPr>
        <w:pStyle w:val="Heading1"/>
      </w:pPr>
      <w:bookmarkStart w:id="14" w:name="_Ref516393423"/>
      <w:bookmarkStart w:id="15" w:name="_Toc516411332"/>
      <w:r>
        <w:t>WICED Bluetooth Designer</w:t>
      </w:r>
      <w:bookmarkEnd w:id="14"/>
      <w:bookmarkEnd w:id="15"/>
    </w:p>
    <w:p w14:paraId="053F243E" w14:textId="26C899C7" w:rsidR="002C4D6E" w:rsidRDefault="002C4D6E" w:rsidP="002C4D6E">
      <w:r>
        <w:t>As with BLE, WICED Bluetooth Designer can be used to help you create a WICED Bluetooth Classic Project.  Specifically, it will help you:</w:t>
      </w:r>
    </w:p>
    <w:p w14:paraId="5AC3FBCC" w14:textId="5ECF2320" w:rsidR="002C4D6E" w:rsidRDefault="002C4D6E" w:rsidP="002C4D6E">
      <w:pPr>
        <w:pStyle w:val="ListParagraph"/>
        <w:numPr>
          <w:ilvl w:val="0"/>
          <w:numId w:val="10"/>
        </w:numPr>
      </w:pPr>
      <w:r>
        <w:t>Make a template project with all the required files</w:t>
      </w:r>
    </w:p>
    <w:p w14:paraId="7FA949DE" w14:textId="79FF85FC" w:rsidR="002C4D6E" w:rsidRDefault="002C4D6E" w:rsidP="002C4D6E">
      <w:pPr>
        <w:pStyle w:val="ListParagraph"/>
        <w:numPr>
          <w:ilvl w:val="0"/>
          <w:numId w:val="10"/>
        </w:numPr>
      </w:pPr>
      <w:r>
        <w:t>Create the SDP Database</w:t>
      </w:r>
    </w:p>
    <w:p w14:paraId="4EC85AEE" w14:textId="775532A0" w:rsidR="00D508EE" w:rsidRDefault="00D508EE" w:rsidP="002C4D6E">
      <w:pPr>
        <w:pStyle w:val="ListParagraph"/>
        <w:numPr>
          <w:ilvl w:val="0"/>
          <w:numId w:val="10"/>
        </w:numPr>
      </w:pPr>
      <w:r>
        <w:t>Create a Make Target</w:t>
      </w:r>
    </w:p>
    <w:p w14:paraId="7E22F9F9" w14:textId="2A4BBB4A" w:rsidR="002C4D6E" w:rsidRDefault="002C4D6E" w:rsidP="002C4D6E">
      <w:r>
        <w:t xml:space="preserve">To run the </w:t>
      </w:r>
      <w:proofErr w:type="gramStart"/>
      <w:r>
        <w:t>tool</w:t>
      </w:r>
      <w:proofErr w:type="gramEnd"/>
      <w:r w:rsidR="00D508EE">
        <w:t xml:space="preserve"> go to File </w:t>
      </w:r>
      <w:r w:rsidR="00D508EE">
        <w:sym w:font="Wingdings" w:char="F0E0"/>
      </w:r>
      <w:r w:rsidR="00D508EE">
        <w:t xml:space="preserve"> New </w:t>
      </w:r>
      <w:r w:rsidR="00D508EE">
        <w:sym w:font="Wingdings" w:char="F0E0"/>
      </w:r>
      <w:r w:rsidR="00D508EE">
        <w:t xml:space="preserve"> WICED Bluetooth Designer</w:t>
      </w:r>
    </w:p>
    <w:p w14:paraId="08502FD1" w14:textId="0EEE4337" w:rsidR="002F2390" w:rsidRDefault="002F2390" w:rsidP="002C4D6E">
      <w:r w:rsidRPr="002F2390">
        <w:rPr>
          <w:noProof/>
        </w:rPr>
        <w:drawing>
          <wp:inline distT="0" distB="0" distL="0" distR="0" wp14:anchorId="65953DAA" wp14:editId="26026415">
            <wp:extent cx="5943600" cy="3226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26435"/>
                    </a:xfrm>
                    <a:prstGeom prst="rect">
                      <a:avLst/>
                    </a:prstGeom>
                  </pic:spPr>
                </pic:pic>
              </a:graphicData>
            </a:graphic>
          </wp:inline>
        </w:drawing>
      </w:r>
    </w:p>
    <w:p w14:paraId="365CC546" w14:textId="77777777" w:rsidR="00D508EE" w:rsidRDefault="00D508EE" w:rsidP="002C4D6E"/>
    <w:p w14:paraId="2008DB88" w14:textId="7A068AA2" w:rsidR="00D508EE" w:rsidRDefault="00D508EE" w:rsidP="002C4D6E">
      <w:r>
        <w:lastRenderedPageBreak/>
        <w:t xml:space="preserve">Give your project a name, in this case </w:t>
      </w:r>
      <w:proofErr w:type="spellStart"/>
      <w:r>
        <w:t>TestClassicSpp</w:t>
      </w:r>
      <w:proofErr w:type="spellEnd"/>
      <w:r>
        <w:t>.</w:t>
      </w:r>
    </w:p>
    <w:p w14:paraId="0EDAC6BA" w14:textId="77777777" w:rsidR="00D508EE" w:rsidRDefault="00D508EE" w:rsidP="002C4D6E"/>
    <w:p w14:paraId="44C652CB" w14:textId="311D6B7F" w:rsidR="002F2390" w:rsidRDefault="003675BB" w:rsidP="002C4D6E">
      <w:r w:rsidRPr="003675BB">
        <w:rPr>
          <w:noProof/>
        </w:rPr>
        <w:drawing>
          <wp:inline distT="0" distB="0" distL="0" distR="0" wp14:anchorId="50B1AE51" wp14:editId="1FE5F5EC">
            <wp:extent cx="5943600" cy="5670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670550"/>
                    </a:xfrm>
                    <a:prstGeom prst="rect">
                      <a:avLst/>
                    </a:prstGeom>
                  </pic:spPr>
                </pic:pic>
              </a:graphicData>
            </a:graphic>
          </wp:inline>
        </w:drawing>
      </w:r>
    </w:p>
    <w:p w14:paraId="1F6E90E2" w14:textId="1ECC7368" w:rsidR="00EB0175" w:rsidRDefault="00D508EE" w:rsidP="002C4D6E">
      <w:r>
        <w:t>The default setting is a Single Mode LE, however, we want a Bluetooth Classic BR/EDR project, so change the Bluetooth Mode to “Single Mode BR/EDR”</w:t>
      </w:r>
    </w:p>
    <w:p w14:paraId="6A053933" w14:textId="0E2C1A49" w:rsidR="00EB0175" w:rsidRDefault="00EB0175" w:rsidP="002C4D6E">
      <w:r w:rsidRPr="00EB0175">
        <w:rPr>
          <w:noProof/>
        </w:rPr>
        <w:lastRenderedPageBreak/>
        <w:drawing>
          <wp:inline distT="0" distB="0" distL="0" distR="0" wp14:anchorId="4CF9129F" wp14:editId="2CA30147">
            <wp:extent cx="5943600" cy="5067935"/>
            <wp:effectExtent l="0" t="0" r="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067935"/>
                    </a:xfrm>
                    <a:prstGeom prst="rect">
                      <a:avLst/>
                    </a:prstGeom>
                  </pic:spPr>
                </pic:pic>
              </a:graphicData>
            </a:graphic>
          </wp:inline>
        </w:drawing>
      </w:r>
    </w:p>
    <w:p w14:paraId="0474D371" w14:textId="7AFF270B" w:rsidR="00EB0175" w:rsidRDefault="00D508EE" w:rsidP="002C4D6E">
      <w:r>
        <w:t>The biggest benefit of the Bluetooth Designer is helping you build the “Service Discovery” database.  Click on the Service Discovery Tab.</w:t>
      </w:r>
    </w:p>
    <w:p w14:paraId="628748C2" w14:textId="2EC86E99" w:rsidR="00D508EE" w:rsidRDefault="00D508EE" w:rsidP="002C4D6E">
      <w:r w:rsidRPr="00D508EE">
        <w:rPr>
          <w:noProof/>
        </w:rPr>
        <w:drawing>
          <wp:inline distT="0" distB="0" distL="0" distR="0" wp14:anchorId="5A479F60" wp14:editId="08B9FDC5">
            <wp:extent cx="5257800" cy="16383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7800" cy="1638300"/>
                    </a:xfrm>
                    <a:prstGeom prst="rect">
                      <a:avLst/>
                    </a:prstGeom>
                  </pic:spPr>
                </pic:pic>
              </a:graphicData>
            </a:graphic>
          </wp:inline>
        </w:drawing>
      </w:r>
    </w:p>
    <w:p w14:paraId="2989D8C5" w14:textId="4B6D0689" w:rsidR="00D508EE" w:rsidRDefault="00D508EE" w:rsidP="002C4D6E">
      <w:r>
        <w:t>The SDP database starts with nothing in it.  To add Services to the database, click on the drop</w:t>
      </w:r>
      <w:r w:rsidR="00490C45">
        <w:t>-</w:t>
      </w:r>
      <w:r>
        <w:t>down menu title “Add SDP Service”, pick out the Service you want (in the case Serial Port) then press the “+”</w:t>
      </w:r>
    </w:p>
    <w:p w14:paraId="54E87213" w14:textId="5E5DA370" w:rsidR="00C32436" w:rsidRDefault="00C32436" w:rsidP="002C4D6E">
      <w:r w:rsidRPr="00C32436">
        <w:rPr>
          <w:noProof/>
        </w:rPr>
        <w:lastRenderedPageBreak/>
        <w:drawing>
          <wp:inline distT="0" distB="0" distL="0" distR="0" wp14:anchorId="4953DD6C" wp14:editId="2F59F61A">
            <wp:extent cx="5943600" cy="1531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531620"/>
                    </a:xfrm>
                    <a:prstGeom prst="rect">
                      <a:avLst/>
                    </a:prstGeom>
                  </pic:spPr>
                </pic:pic>
              </a:graphicData>
            </a:graphic>
          </wp:inline>
        </w:drawing>
      </w:r>
    </w:p>
    <w:p w14:paraId="2943121F" w14:textId="3E143AE0" w:rsidR="00C32436" w:rsidRDefault="00D508EE" w:rsidP="002C4D6E">
      <w:r>
        <w:t xml:space="preserve">Now the SDP Database (which is in the window titled SDP Services) has the Serial Port and </w:t>
      </w:r>
      <w:r w:rsidR="007521FF">
        <w:t>all</w:t>
      </w:r>
      <w:r>
        <w:t xml:space="preserve"> the other stuff you</w:t>
      </w:r>
      <w:r w:rsidR="007521FF">
        <w:t xml:space="preserve"> need to go with it.  T</w:t>
      </w:r>
      <w:r>
        <w:t>o see all of that you need to click on the Arrow to the left of “Serial Port” to expand the Attributes.</w:t>
      </w:r>
    </w:p>
    <w:p w14:paraId="2718BC87" w14:textId="622F8D1B" w:rsidR="00C32436" w:rsidRDefault="00171CC3" w:rsidP="002C4D6E">
      <w:r w:rsidRPr="00171CC3">
        <w:rPr>
          <w:noProof/>
        </w:rPr>
        <w:drawing>
          <wp:inline distT="0" distB="0" distL="0" distR="0" wp14:anchorId="5545289D" wp14:editId="5933E6C6">
            <wp:extent cx="4013200" cy="5461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3200" cy="5461000"/>
                    </a:xfrm>
                    <a:prstGeom prst="rect">
                      <a:avLst/>
                    </a:prstGeom>
                  </pic:spPr>
                </pic:pic>
              </a:graphicData>
            </a:graphic>
          </wp:inline>
        </w:drawing>
      </w:r>
    </w:p>
    <w:p w14:paraId="06B0423A" w14:textId="3C8B74FD" w:rsidR="00F335EA" w:rsidRDefault="00F335EA" w:rsidP="002C4D6E">
      <w:r>
        <w:lastRenderedPageBreak/>
        <w:t xml:space="preserve">By default the Service Name and Browse List are not included in the Option SDP Service </w:t>
      </w:r>
      <w:proofErr w:type="gramStart"/>
      <w:r>
        <w:t>Attributes..</w:t>
      </w:r>
      <w:proofErr w:type="gramEnd"/>
      <w:r>
        <w:t xml:space="preserve"> To add them, select from them on the “Add Optional SDL Service Attribute” menu and press the “+”.  Here I add the “Service Name”</w:t>
      </w:r>
    </w:p>
    <w:p w14:paraId="21C4D0F6" w14:textId="77777777" w:rsidR="006B679E" w:rsidRDefault="006B679E" w:rsidP="002C4D6E"/>
    <w:p w14:paraId="37292EAB" w14:textId="0D58643C" w:rsidR="00171CC3" w:rsidRDefault="006B679E" w:rsidP="002C4D6E">
      <w:r w:rsidRPr="006B679E">
        <w:rPr>
          <w:noProof/>
        </w:rPr>
        <w:drawing>
          <wp:inline distT="0" distB="0" distL="0" distR="0" wp14:anchorId="7A3D7D33" wp14:editId="23F8FB13">
            <wp:extent cx="4165600" cy="19177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65600" cy="1917700"/>
                    </a:xfrm>
                    <a:prstGeom prst="rect">
                      <a:avLst/>
                    </a:prstGeom>
                  </pic:spPr>
                </pic:pic>
              </a:graphicData>
            </a:graphic>
          </wp:inline>
        </w:drawing>
      </w:r>
      <w:r w:rsidR="00F335EA">
        <w:br/>
        <w:t>Then I change the name to “SPP Service” by typing in the “Service Name” text box.</w:t>
      </w:r>
    </w:p>
    <w:p w14:paraId="5E270444" w14:textId="4D3AFD4B" w:rsidR="003B235A" w:rsidRDefault="003B235A" w:rsidP="002C4D6E">
      <w:r w:rsidRPr="003B235A">
        <w:rPr>
          <w:noProof/>
        </w:rPr>
        <w:drawing>
          <wp:inline distT="0" distB="0" distL="0" distR="0" wp14:anchorId="6B141690" wp14:editId="567D5102">
            <wp:extent cx="5943600" cy="46297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629785"/>
                    </a:xfrm>
                    <a:prstGeom prst="rect">
                      <a:avLst/>
                    </a:prstGeom>
                  </pic:spPr>
                </pic:pic>
              </a:graphicData>
            </a:graphic>
          </wp:inline>
        </w:drawing>
      </w:r>
    </w:p>
    <w:p w14:paraId="7AD6AC3C" w14:textId="77777777" w:rsidR="00F335EA" w:rsidRDefault="00F335EA" w:rsidP="002C4D6E">
      <w:r>
        <w:lastRenderedPageBreak/>
        <w:t>To add the Service to the Browse List, select “Browse List” from the Optional SDL Service Attribute List and press “+”</w:t>
      </w:r>
    </w:p>
    <w:p w14:paraId="76F7BBF6" w14:textId="3706C96A" w:rsidR="003B235A" w:rsidRDefault="003B235A" w:rsidP="002C4D6E">
      <w:r w:rsidRPr="003B235A">
        <w:rPr>
          <w:noProof/>
        </w:rPr>
        <w:drawing>
          <wp:inline distT="0" distB="0" distL="0" distR="0" wp14:anchorId="1A69C818" wp14:editId="41A1AE91">
            <wp:extent cx="5943600" cy="46012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601210"/>
                    </a:xfrm>
                    <a:prstGeom prst="rect">
                      <a:avLst/>
                    </a:prstGeom>
                  </pic:spPr>
                </pic:pic>
              </a:graphicData>
            </a:graphic>
          </wp:inline>
        </w:drawing>
      </w:r>
    </w:p>
    <w:p w14:paraId="72B2D5FA" w14:textId="57B524D7" w:rsidR="003B235A" w:rsidRDefault="00F335EA" w:rsidP="002C4D6E">
      <w:r>
        <w:t>The next SDP Service that I add to the Database is the Device Name ID Service.</w:t>
      </w:r>
    </w:p>
    <w:p w14:paraId="4BC26DD6" w14:textId="2620EF90" w:rsidR="003B235A" w:rsidRDefault="003B235A" w:rsidP="002C4D6E">
      <w:r w:rsidRPr="003B235A">
        <w:rPr>
          <w:noProof/>
        </w:rPr>
        <w:lastRenderedPageBreak/>
        <w:drawing>
          <wp:inline distT="0" distB="0" distL="0" distR="0" wp14:anchorId="589333F7" wp14:editId="223D5D9A">
            <wp:extent cx="4521200" cy="3302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21200" cy="3302000"/>
                    </a:xfrm>
                    <a:prstGeom prst="rect">
                      <a:avLst/>
                    </a:prstGeom>
                  </pic:spPr>
                </pic:pic>
              </a:graphicData>
            </a:graphic>
          </wp:inline>
        </w:drawing>
      </w:r>
    </w:p>
    <w:p w14:paraId="273CB2BD" w14:textId="02B3EBCE" w:rsidR="003B235A" w:rsidRDefault="00F335EA" w:rsidP="002C4D6E">
      <w:r>
        <w:t xml:space="preserve">After it is added, you can see </w:t>
      </w:r>
      <w:proofErr w:type="gramStart"/>
      <w:r>
        <w:t>all of</w:t>
      </w:r>
      <w:proofErr w:type="gramEnd"/>
      <w:r>
        <w:t xml:space="preserve"> the Attributes that go with it.</w:t>
      </w:r>
    </w:p>
    <w:p w14:paraId="46D8B79A" w14:textId="456F0D0B" w:rsidR="003B235A" w:rsidRDefault="003B235A" w:rsidP="002C4D6E">
      <w:r w:rsidRPr="003B235A">
        <w:rPr>
          <w:noProof/>
        </w:rPr>
        <w:lastRenderedPageBreak/>
        <w:drawing>
          <wp:inline distT="0" distB="0" distL="0" distR="0" wp14:anchorId="505434A3" wp14:editId="3A85B2BF">
            <wp:extent cx="5943600" cy="46145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614545"/>
                    </a:xfrm>
                    <a:prstGeom prst="rect">
                      <a:avLst/>
                    </a:prstGeom>
                  </pic:spPr>
                </pic:pic>
              </a:graphicData>
            </a:graphic>
          </wp:inline>
        </w:drawing>
      </w:r>
    </w:p>
    <w:p w14:paraId="784F7EB9" w14:textId="77777777" w:rsidR="005F643B" w:rsidRDefault="005F643B" w:rsidP="002C4D6E"/>
    <w:p w14:paraId="75FB4C98" w14:textId="6637E7B3" w:rsidR="005F643B" w:rsidRDefault="00F335EA" w:rsidP="002C4D6E">
      <w:r>
        <w:t>The last step in the process of making a project is to p</w:t>
      </w:r>
      <w:r w:rsidR="005F643B">
        <w:t xml:space="preserve">ress the Generate </w:t>
      </w:r>
      <w:r>
        <w:t>C</w:t>
      </w:r>
      <w:r w:rsidR="005F643B">
        <w:t>ode</w:t>
      </w:r>
      <w:r>
        <w:t xml:space="preserve"> which will build you project, create a make target, and customize </w:t>
      </w:r>
      <w:proofErr w:type="gramStart"/>
      <w:r>
        <w:t>all of</w:t>
      </w:r>
      <w:proofErr w:type="gramEnd"/>
      <w:r>
        <w:t xml:space="preserve"> the C-Code.</w:t>
      </w:r>
    </w:p>
    <w:p w14:paraId="4372277D" w14:textId="7A5CC169" w:rsidR="005F643B" w:rsidRDefault="005F643B" w:rsidP="002C4D6E">
      <w:r w:rsidRPr="005F643B">
        <w:rPr>
          <w:noProof/>
        </w:rPr>
        <w:drawing>
          <wp:inline distT="0" distB="0" distL="0" distR="0" wp14:anchorId="5374CFAE" wp14:editId="43502DD6">
            <wp:extent cx="4381500" cy="1993900"/>
            <wp:effectExtent l="0" t="0" r="1270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81500" cy="1993900"/>
                    </a:xfrm>
                    <a:prstGeom prst="rect">
                      <a:avLst/>
                    </a:prstGeom>
                  </pic:spPr>
                </pic:pic>
              </a:graphicData>
            </a:graphic>
          </wp:inline>
        </w:drawing>
      </w:r>
    </w:p>
    <w:p w14:paraId="09C0B52B" w14:textId="40F2DEC1" w:rsidR="00F335EA" w:rsidRDefault="00F335EA" w:rsidP="002C4D6E">
      <w:r>
        <w:t>Here is the resulting workspace.</w:t>
      </w:r>
    </w:p>
    <w:p w14:paraId="5D45CCB8" w14:textId="77777777" w:rsidR="00346EF4" w:rsidRDefault="00346EF4" w:rsidP="002C4D6E"/>
    <w:p w14:paraId="59CB9A37" w14:textId="6C1F527C" w:rsidR="00346EF4" w:rsidRDefault="00346EF4" w:rsidP="002C4D6E">
      <w:r w:rsidRPr="00346EF4">
        <w:rPr>
          <w:noProof/>
        </w:rPr>
        <w:drawing>
          <wp:inline distT="0" distB="0" distL="0" distR="0" wp14:anchorId="08AC5044" wp14:editId="559005DC">
            <wp:extent cx="3911600" cy="3340100"/>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11600" cy="3340100"/>
                    </a:xfrm>
                    <a:prstGeom prst="rect">
                      <a:avLst/>
                    </a:prstGeom>
                  </pic:spPr>
                </pic:pic>
              </a:graphicData>
            </a:graphic>
          </wp:inline>
        </w:drawing>
      </w:r>
    </w:p>
    <w:p w14:paraId="40586B6E" w14:textId="378E217F" w:rsidR="00F335EA" w:rsidRDefault="00F335EA" w:rsidP="002C4D6E">
      <w:r>
        <w:t xml:space="preserve">If you look in </w:t>
      </w:r>
      <w:proofErr w:type="spellStart"/>
      <w:r>
        <w:t>TestClassicSpp_sdp_db.c</w:t>
      </w:r>
      <w:proofErr w:type="spellEnd"/>
      <w:r>
        <w:t xml:space="preserve"> you will find the array of uint8_t’s that represent the database</w:t>
      </w:r>
    </w:p>
    <w:p w14:paraId="660DB964" w14:textId="433278B1" w:rsidR="00F335EA" w:rsidRDefault="00BD4AFF" w:rsidP="002C4D6E">
      <w:r w:rsidRPr="00BD4AFF">
        <w:rPr>
          <w:noProof/>
        </w:rPr>
        <w:lastRenderedPageBreak/>
        <w:drawing>
          <wp:inline distT="0" distB="0" distL="0" distR="0" wp14:anchorId="024CEA35" wp14:editId="22175DC1">
            <wp:extent cx="5943600" cy="49002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00295"/>
                    </a:xfrm>
                    <a:prstGeom prst="rect">
                      <a:avLst/>
                    </a:prstGeom>
                  </pic:spPr>
                </pic:pic>
              </a:graphicData>
            </a:graphic>
          </wp:inline>
        </w:drawing>
      </w:r>
    </w:p>
    <w:p w14:paraId="6252B599" w14:textId="00735ED7" w:rsidR="00BB374E" w:rsidRDefault="00BB374E" w:rsidP="00BB374E">
      <w:pPr>
        <w:pStyle w:val="Heading2"/>
      </w:pPr>
      <w:bookmarkStart w:id="16" w:name="_Toc516411333"/>
      <w:r>
        <w:t>WICED Studio 6.2 – BT Designer Bugs</w:t>
      </w:r>
      <w:bookmarkEnd w:id="16"/>
    </w:p>
    <w:p w14:paraId="6D9E5E84" w14:textId="2071EB25" w:rsidR="00BB374E" w:rsidRDefault="00BB374E" w:rsidP="00BB374E">
      <w:r>
        <w:t>In WICED Studio 6.2 the BT Designer generates projects with missing includes.  To get rid of these warnings you will need to add</w:t>
      </w:r>
    </w:p>
    <w:p w14:paraId="74E215F9" w14:textId="2A60C122" w:rsidR="00BB374E" w:rsidRDefault="00BB374E" w:rsidP="00BB374E">
      <w:pPr>
        <w:pStyle w:val="ListParagraph"/>
        <w:numPr>
          <w:ilvl w:val="0"/>
          <w:numId w:val="13"/>
        </w:numPr>
      </w:pPr>
      <w:r>
        <w:t>#include “</w:t>
      </w:r>
      <w:proofErr w:type="spellStart"/>
      <w:r>
        <w:t>wiced_bt_stack.h</w:t>
      </w:r>
      <w:proofErr w:type="spellEnd"/>
      <w:r>
        <w:t>”</w:t>
      </w:r>
    </w:p>
    <w:p w14:paraId="5CDE0513" w14:textId="108F870A" w:rsidR="00BB374E" w:rsidRDefault="00BB374E" w:rsidP="00BB374E">
      <w:pPr>
        <w:pStyle w:val="ListParagraph"/>
        <w:numPr>
          <w:ilvl w:val="0"/>
          <w:numId w:val="13"/>
        </w:numPr>
      </w:pPr>
      <w:r>
        <w:t>#include “</w:t>
      </w:r>
      <w:proofErr w:type="spellStart"/>
      <w:r>
        <w:t>wiced_bt_sdp.h</w:t>
      </w:r>
      <w:proofErr w:type="spellEnd"/>
      <w:r>
        <w:t>”</w:t>
      </w:r>
    </w:p>
    <w:p w14:paraId="6D3C3F88" w14:textId="2FC75C61" w:rsidR="00BB374E" w:rsidRDefault="00DD24A9" w:rsidP="00BB374E">
      <w:pPr>
        <w:pStyle w:val="ListParagraph"/>
        <w:numPr>
          <w:ilvl w:val="0"/>
          <w:numId w:val="13"/>
        </w:numPr>
      </w:pPr>
      <w:r>
        <w:t>#include “</w:t>
      </w:r>
      <w:proofErr w:type="spellStart"/>
      <w:r w:rsidRPr="00DD24A9">
        <w:t>wiced_hal_wdog.h</w:t>
      </w:r>
      <w:proofErr w:type="spellEnd"/>
      <w:r>
        <w:t>”</w:t>
      </w:r>
    </w:p>
    <w:p w14:paraId="0E2FCC3C" w14:textId="1751253A" w:rsidR="00DD24A9" w:rsidRPr="00BB374E" w:rsidRDefault="00DD24A9" w:rsidP="00DD24A9">
      <w:pPr>
        <w:pStyle w:val="ListParagraph"/>
        <w:numPr>
          <w:ilvl w:val="0"/>
          <w:numId w:val="13"/>
        </w:numPr>
      </w:pPr>
      <w:r>
        <w:t>#include “</w:t>
      </w:r>
      <w:proofErr w:type="spellStart"/>
      <w:r w:rsidRPr="00DD24A9">
        <w:t>wiced_bt_app_common.h</w:t>
      </w:r>
      <w:proofErr w:type="spellEnd"/>
      <w:r>
        <w:t>”</w:t>
      </w:r>
    </w:p>
    <w:p w14:paraId="2DF5EFA0" w14:textId="77777777" w:rsidR="008530F8" w:rsidRDefault="008530F8" w:rsidP="008530F8">
      <w:pPr>
        <w:pStyle w:val="Heading1"/>
      </w:pPr>
      <w:bookmarkStart w:id="17" w:name="_Toc515988122"/>
      <w:bookmarkStart w:id="18" w:name="_Toc516411334"/>
      <w:r>
        <w:t>WICED Bluetooth Stack Events</w:t>
      </w:r>
      <w:bookmarkEnd w:id="17"/>
      <w:bookmarkEnd w:id="18"/>
    </w:p>
    <w:p w14:paraId="06B02130" w14:textId="072FE593" w:rsidR="008530F8" w:rsidRDefault="008530F8" w:rsidP="008530F8">
      <w:r>
        <w:t>The Stack generates Events based on what is happening in the Bluetooth world.  After an event is created, the Stack will call the callback function which you registered when you turned on the Stack.  Your callback firmware must look at the event code and the event parameter and take the appropriate action.</w:t>
      </w:r>
    </w:p>
    <w:p w14:paraId="084140B2" w14:textId="4A5BB438" w:rsidR="00797923" w:rsidRDefault="00797923" w:rsidP="008530F8">
      <w:r>
        <w:lastRenderedPageBreak/>
        <w:t>For your Basic Application these are the relevant BTM Events:</w:t>
      </w:r>
    </w:p>
    <w:tbl>
      <w:tblPr>
        <w:tblStyle w:val="TableGrid"/>
        <w:tblW w:w="0" w:type="auto"/>
        <w:tblLook w:val="04A0" w:firstRow="1" w:lastRow="0" w:firstColumn="1" w:lastColumn="0" w:noHBand="0" w:noVBand="1"/>
      </w:tblPr>
      <w:tblGrid>
        <w:gridCol w:w="4909"/>
        <w:gridCol w:w="4667"/>
      </w:tblGrid>
      <w:tr w:rsidR="007E3C47" w14:paraId="35A6A1DA" w14:textId="77777777" w:rsidTr="007E3C47">
        <w:tc>
          <w:tcPr>
            <w:tcW w:w="4909" w:type="dxa"/>
            <w:shd w:val="clear" w:color="auto" w:fill="D9D9D9" w:themeFill="background1" w:themeFillShade="D9"/>
          </w:tcPr>
          <w:p w14:paraId="2B6966C3" w14:textId="77777777" w:rsidR="008530F8" w:rsidRPr="0023656C" w:rsidRDefault="008530F8" w:rsidP="00174ABD">
            <w:pPr>
              <w:rPr>
                <w:b/>
              </w:rPr>
            </w:pPr>
            <w:r w:rsidRPr="0023656C">
              <w:rPr>
                <w:b/>
              </w:rPr>
              <w:t>Event</w:t>
            </w:r>
          </w:p>
        </w:tc>
        <w:tc>
          <w:tcPr>
            <w:tcW w:w="4667" w:type="dxa"/>
            <w:shd w:val="clear" w:color="auto" w:fill="D9D9D9" w:themeFill="background1" w:themeFillShade="D9"/>
          </w:tcPr>
          <w:p w14:paraId="05980FE6" w14:textId="77777777" w:rsidR="008530F8" w:rsidRPr="0023656C" w:rsidRDefault="008530F8" w:rsidP="00174ABD">
            <w:pPr>
              <w:rPr>
                <w:b/>
              </w:rPr>
            </w:pPr>
            <w:r w:rsidRPr="0023656C">
              <w:rPr>
                <w:b/>
              </w:rPr>
              <w:t>Description</w:t>
            </w:r>
          </w:p>
        </w:tc>
      </w:tr>
      <w:tr w:rsidR="007E3C47" w14:paraId="56B08C19" w14:textId="77777777" w:rsidTr="007E3C47">
        <w:tc>
          <w:tcPr>
            <w:tcW w:w="4909" w:type="dxa"/>
          </w:tcPr>
          <w:p w14:paraId="76416624"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BTM_ENABLED_EVT</w:t>
            </w:r>
          </w:p>
          <w:p w14:paraId="549C03FB" w14:textId="21DEAA8B" w:rsidR="008530F8" w:rsidRDefault="008530F8" w:rsidP="00174ABD"/>
        </w:tc>
        <w:tc>
          <w:tcPr>
            <w:tcW w:w="4667" w:type="dxa"/>
          </w:tcPr>
          <w:p w14:paraId="0051A195" w14:textId="7B048912" w:rsidR="008530F8" w:rsidRDefault="008530F8" w:rsidP="00F277BD">
            <w:r>
              <w:t>When the Stack has everything going.  Th</w:t>
            </w:r>
            <w:r w:rsidR="00F277BD">
              <w:t>is</w:t>
            </w:r>
            <w:r>
              <w:t xml:space="preserve"> event data will tell if you it happened with WICED_SUCCESS </w:t>
            </w:r>
            <w:proofErr w:type="gramStart"/>
            <w:r>
              <w:t>or !WICED</w:t>
            </w:r>
            <w:proofErr w:type="gramEnd"/>
            <w:r>
              <w:t>_SUCCESS.</w:t>
            </w:r>
          </w:p>
        </w:tc>
      </w:tr>
      <w:tr w:rsidR="007E3C47" w14:paraId="4AF12613" w14:textId="77777777" w:rsidTr="007E3C47">
        <w:trPr>
          <w:trHeight w:val="872"/>
        </w:trPr>
        <w:tc>
          <w:tcPr>
            <w:tcW w:w="4909" w:type="dxa"/>
          </w:tcPr>
          <w:p w14:paraId="7986E4F7"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BTM_SECURITY_REQUEST_EVT</w:t>
            </w:r>
          </w:p>
          <w:p w14:paraId="4DFB730C" w14:textId="018C2C29" w:rsidR="008530F8" w:rsidRDefault="008530F8" w:rsidP="00174ABD"/>
        </w:tc>
        <w:tc>
          <w:tcPr>
            <w:tcW w:w="4667" w:type="dxa"/>
          </w:tcPr>
          <w:p w14:paraId="42798507" w14:textId="207C01F5" w:rsidR="008530F8" w:rsidRDefault="00A90DB2" w:rsidP="00174ABD">
            <w:r>
              <w:t>?</w:t>
            </w:r>
          </w:p>
        </w:tc>
      </w:tr>
      <w:tr w:rsidR="007E3C47" w14:paraId="1E8462AF" w14:textId="77777777" w:rsidTr="007E3C47">
        <w:trPr>
          <w:trHeight w:val="872"/>
        </w:trPr>
        <w:tc>
          <w:tcPr>
            <w:tcW w:w="4909" w:type="dxa"/>
          </w:tcPr>
          <w:p w14:paraId="679F9ECB"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BTM_PAIRING_IO_CAPABILITIES_BR_EDR_REQUEST_EVT</w:t>
            </w:r>
          </w:p>
          <w:p w14:paraId="67D9F99D" w14:textId="4A598712" w:rsidR="007E3C47" w:rsidRPr="007E3C47" w:rsidRDefault="007E3C47" w:rsidP="00174ABD"/>
        </w:tc>
        <w:tc>
          <w:tcPr>
            <w:tcW w:w="4667" w:type="dxa"/>
          </w:tcPr>
          <w:p w14:paraId="3049E935" w14:textId="780B835A" w:rsidR="007E3C47" w:rsidRDefault="00C463AE" w:rsidP="00174ABD">
            <w:r>
              <w:t xml:space="preserve">The Stack is asking what IO capabilities this device has (Display, Keyboard </w:t>
            </w:r>
            <w:proofErr w:type="spellStart"/>
            <w:r>
              <w:t>etc</w:t>
            </w:r>
            <w:proofErr w:type="spellEnd"/>
            <w:r>
              <w:t>)</w:t>
            </w:r>
            <w:r w:rsidR="00F277BD">
              <w:t xml:space="preserve"> you need to update the structure sent to you in the event data.</w:t>
            </w:r>
          </w:p>
        </w:tc>
      </w:tr>
      <w:tr w:rsidR="007E3C47" w14:paraId="091892F9" w14:textId="77777777" w:rsidTr="007E3C47">
        <w:trPr>
          <w:trHeight w:val="872"/>
        </w:trPr>
        <w:tc>
          <w:tcPr>
            <w:tcW w:w="4909" w:type="dxa"/>
          </w:tcPr>
          <w:p w14:paraId="43E8ACCE"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BTM_PAIRING_COMPLETE_EVT</w:t>
            </w:r>
          </w:p>
          <w:p w14:paraId="1BC217C7" w14:textId="77777777" w:rsidR="007E3C47" w:rsidRPr="007E3C47" w:rsidRDefault="007E3C47" w:rsidP="00174ABD"/>
        </w:tc>
        <w:tc>
          <w:tcPr>
            <w:tcW w:w="4667" w:type="dxa"/>
          </w:tcPr>
          <w:p w14:paraId="0016E33F" w14:textId="65EEAEC0" w:rsidR="007E3C47" w:rsidRDefault="00C463AE" w:rsidP="00174ABD">
            <w:r>
              <w:t>The Stack is informing you that you are now paired.</w:t>
            </w:r>
          </w:p>
        </w:tc>
      </w:tr>
      <w:tr w:rsidR="007E3C47" w14:paraId="5DC83191" w14:textId="77777777" w:rsidTr="007E3C47">
        <w:trPr>
          <w:trHeight w:val="872"/>
        </w:trPr>
        <w:tc>
          <w:tcPr>
            <w:tcW w:w="4909" w:type="dxa"/>
          </w:tcPr>
          <w:p w14:paraId="72667A60"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BTM_ENCRYPTION_STATUS_EVT</w:t>
            </w:r>
          </w:p>
          <w:p w14:paraId="3758B623" w14:textId="77777777" w:rsidR="007E3C47" w:rsidRPr="007E3C47" w:rsidRDefault="007E3C47" w:rsidP="00174ABD"/>
        </w:tc>
        <w:tc>
          <w:tcPr>
            <w:tcW w:w="4667" w:type="dxa"/>
          </w:tcPr>
          <w:p w14:paraId="615039D9" w14:textId="4BAE5B8D" w:rsidR="007E3C47" w:rsidRDefault="00C463AE" w:rsidP="00174ABD">
            <w:r>
              <w:t>The Stack is informing you that the link is now encrypted… or not</w:t>
            </w:r>
          </w:p>
        </w:tc>
      </w:tr>
      <w:tr w:rsidR="007E3C47" w14:paraId="6528FEDD" w14:textId="77777777" w:rsidTr="007E3C47">
        <w:trPr>
          <w:trHeight w:val="872"/>
        </w:trPr>
        <w:tc>
          <w:tcPr>
            <w:tcW w:w="4909" w:type="dxa"/>
          </w:tcPr>
          <w:p w14:paraId="54665A43"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BTM_PAIRED_DEVICE_LINK_KEYS_REQUEST_EVT</w:t>
            </w:r>
          </w:p>
          <w:p w14:paraId="64226B8E" w14:textId="77777777" w:rsidR="007E3C47" w:rsidRPr="007E3C47" w:rsidRDefault="007E3C47" w:rsidP="00174ABD"/>
        </w:tc>
        <w:tc>
          <w:tcPr>
            <w:tcW w:w="4667" w:type="dxa"/>
          </w:tcPr>
          <w:p w14:paraId="1785054C" w14:textId="0A73F938" w:rsidR="007E3C47" w:rsidRDefault="00DF3DC7" w:rsidP="00DF3DC7">
            <w:r>
              <w:t>The Stack is asking you find and return the link key for the BDADDR that was sent in the event data.</w:t>
            </w:r>
          </w:p>
        </w:tc>
      </w:tr>
      <w:tr w:rsidR="007E3C47" w14:paraId="4B54E532" w14:textId="77777777" w:rsidTr="007E3C47">
        <w:trPr>
          <w:trHeight w:val="872"/>
        </w:trPr>
        <w:tc>
          <w:tcPr>
            <w:tcW w:w="4909" w:type="dxa"/>
          </w:tcPr>
          <w:p w14:paraId="572B4D97"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BTM_USER_CONFIRMATION_REQUEST_EVT</w:t>
            </w:r>
          </w:p>
          <w:p w14:paraId="020C31C0" w14:textId="77777777" w:rsidR="007E3C47" w:rsidRPr="007E3C47" w:rsidRDefault="007E3C47" w:rsidP="00174ABD"/>
        </w:tc>
        <w:tc>
          <w:tcPr>
            <w:tcW w:w="4667" w:type="dxa"/>
          </w:tcPr>
          <w:p w14:paraId="28DD42B5" w14:textId="6F9DA30B" w:rsidR="007E3C47" w:rsidRDefault="00DF3DC7" w:rsidP="00174ABD">
            <w:r>
              <w:t>The Stack is asking you to ask the user if the PIN you are displaying matches the PIN from the other side.</w:t>
            </w:r>
          </w:p>
        </w:tc>
      </w:tr>
      <w:tr w:rsidR="007E3C47" w14:paraId="191D6D7C" w14:textId="77777777" w:rsidTr="007E3C47">
        <w:trPr>
          <w:trHeight w:val="872"/>
        </w:trPr>
        <w:tc>
          <w:tcPr>
            <w:tcW w:w="4909" w:type="dxa"/>
          </w:tcPr>
          <w:p w14:paraId="5427DAE9" w14:textId="77777777" w:rsidR="007766DA" w:rsidRPr="007766DA" w:rsidRDefault="007766DA" w:rsidP="007766DA">
            <w:pPr>
              <w:rPr>
                <w:rFonts w:ascii="Monaco" w:hAnsi="Monaco"/>
                <w:color w:val="0326CC"/>
                <w:sz w:val="17"/>
                <w:szCs w:val="17"/>
              </w:rPr>
            </w:pPr>
            <w:r w:rsidRPr="007766DA">
              <w:rPr>
                <w:rFonts w:ascii="Monaco" w:hAnsi="Monaco"/>
                <w:color w:val="0326CC"/>
                <w:sz w:val="17"/>
                <w:szCs w:val="17"/>
              </w:rPr>
              <w:t>BTM_LOCAL_IDENTITY_KEYS_REQUEST_EVT</w:t>
            </w:r>
          </w:p>
          <w:p w14:paraId="12E985BF" w14:textId="77777777" w:rsidR="007E3C47" w:rsidRPr="007E3C47" w:rsidRDefault="007E3C47" w:rsidP="00174ABD"/>
        </w:tc>
        <w:tc>
          <w:tcPr>
            <w:tcW w:w="4667" w:type="dxa"/>
          </w:tcPr>
          <w:p w14:paraId="23BCB2A0" w14:textId="568FDF71" w:rsidR="007E3C47" w:rsidRDefault="00DF3DC7" w:rsidP="00174ABD">
            <w:r>
              <w:t>The Stack is asking you to read the local identify keys from the NVRAM and return them to the Stack.</w:t>
            </w:r>
          </w:p>
        </w:tc>
      </w:tr>
      <w:tr w:rsidR="007E3C47" w14:paraId="6F29BCD0" w14:textId="77777777" w:rsidTr="007E3C47">
        <w:trPr>
          <w:trHeight w:val="872"/>
        </w:trPr>
        <w:tc>
          <w:tcPr>
            <w:tcW w:w="4909" w:type="dxa"/>
          </w:tcPr>
          <w:p w14:paraId="5EDAEC7F" w14:textId="77777777" w:rsidR="007766DA" w:rsidRPr="007766DA" w:rsidRDefault="007766DA" w:rsidP="007766DA">
            <w:pPr>
              <w:rPr>
                <w:rFonts w:ascii="Monaco" w:hAnsi="Monaco"/>
                <w:color w:val="0326CC"/>
                <w:sz w:val="17"/>
                <w:szCs w:val="17"/>
              </w:rPr>
            </w:pPr>
            <w:r w:rsidRPr="007766DA">
              <w:rPr>
                <w:rFonts w:ascii="Monaco" w:hAnsi="Monaco"/>
                <w:color w:val="0326CC"/>
                <w:sz w:val="17"/>
                <w:szCs w:val="17"/>
              </w:rPr>
              <w:t>BTM_PAIRING_IO_CAPABILITIES_BR_EDR_RESPONSE_EVT</w:t>
            </w:r>
          </w:p>
          <w:p w14:paraId="18FDDADB" w14:textId="77777777" w:rsidR="007E3C47" w:rsidRPr="007E3C47" w:rsidRDefault="007E3C47" w:rsidP="00174ABD"/>
        </w:tc>
        <w:tc>
          <w:tcPr>
            <w:tcW w:w="4667" w:type="dxa"/>
          </w:tcPr>
          <w:p w14:paraId="5DC1CEDC" w14:textId="560EC6F1" w:rsidR="007E3C47" w:rsidRDefault="00DF3DC7" w:rsidP="00174ABD">
            <w:r>
              <w:t>The Stack is informing you of the I/O capabilities of the other side of the connection.</w:t>
            </w:r>
          </w:p>
        </w:tc>
      </w:tr>
      <w:tr w:rsidR="007E3C47" w14:paraId="158DC342" w14:textId="77777777" w:rsidTr="007E3C47">
        <w:trPr>
          <w:trHeight w:val="872"/>
        </w:trPr>
        <w:tc>
          <w:tcPr>
            <w:tcW w:w="4909" w:type="dxa"/>
          </w:tcPr>
          <w:p w14:paraId="1F62B657" w14:textId="77777777" w:rsidR="00C463AE" w:rsidRPr="00C463AE" w:rsidRDefault="00C463AE" w:rsidP="00C463AE">
            <w:pPr>
              <w:rPr>
                <w:rFonts w:ascii="Monaco" w:hAnsi="Monaco"/>
                <w:color w:val="0326CC"/>
                <w:sz w:val="17"/>
                <w:szCs w:val="17"/>
              </w:rPr>
            </w:pPr>
            <w:r w:rsidRPr="00C463AE">
              <w:rPr>
                <w:rFonts w:ascii="Monaco" w:hAnsi="Monaco"/>
                <w:color w:val="0326CC"/>
                <w:sz w:val="17"/>
                <w:szCs w:val="17"/>
              </w:rPr>
              <w:t>BTM_PAIRED_DEVICE_LINK_KEYS_UPDATE_EVT</w:t>
            </w:r>
          </w:p>
          <w:p w14:paraId="2F3D712C" w14:textId="77777777" w:rsidR="007E3C47" w:rsidRPr="007E3C47" w:rsidRDefault="007E3C47" w:rsidP="00174ABD"/>
        </w:tc>
        <w:tc>
          <w:tcPr>
            <w:tcW w:w="4667" w:type="dxa"/>
          </w:tcPr>
          <w:p w14:paraId="632B7754" w14:textId="0E0D9393" w:rsidR="007E3C47" w:rsidRDefault="00C463AE" w:rsidP="00C463AE">
            <w:r>
              <w:t>The Stack is asking your firmware to store the BDADDR/Link Keys (which are passed in the event data)</w:t>
            </w:r>
          </w:p>
        </w:tc>
      </w:tr>
    </w:tbl>
    <w:p w14:paraId="7EA56D92" w14:textId="77777777" w:rsidR="008530F8" w:rsidRDefault="008530F8" w:rsidP="008530F8"/>
    <w:p w14:paraId="3BB8E9ED" w14:textId="77777777" w:rsidR="00A9263E" w:rsidRDefault="00A9263E" w:rsidP="00EE2197">
      <w:pPr>
        <w:pStyle w:val="Heading1"/>
      </w:pPr>
      <w:bookmarkStart w:id="19" w:name="_Toc516411335"/>
      <w:r>
        <w:t>WICED Classic Bluetooth Firmware Architecture</w:t>
      </w:r>
      <w:bookmarkEnd w:id="19"/>
    </w:p>
    <w:p w14:paraId="3A41C864" w14:textId="6ABCDF91" w:rsidR="00CC7FAD" w:rsidRDefault="00FE620F" w:rsidP="00CC7FAD">
      <w:r>
        <w:t>WICED Bluetooth Designer will create a skeleton of the firmware that you need start building your device. The skeleton includes</w:t>
      </w:r>
      <w:r w:rsidR="00740FD7">
        <w:t xml:space="preserve"> a file named &lt;</w:t>
      </w:r>
      <w:proofErr w:type="spellStart"/>
      <w:r w:rsidR="00740FD7">
        <w:t>appname</w:t>
      </w:r>
      <w:proofErr w:type="spellEnd"/>
      <w:r w:rsidR="00740FD7">
        <w:t>&gt;.c which contains</w:t>
      </w:r>
    </w:p>
    <w:p w14:paraId="41A4BB25" w14:textId="59A741FC" w:rsidR="00993763" w:rsidRDefault="00993763" w:rsidP="00993763">
      <w:pPr>
        <w:pStyle w:val="ListParagraph"/>
        <w:numPr>
          <w:ilvl w:val="0"/>
          <w:numId w:val="14"/>
        </w:numPr>
      </w:pPr>
      <w:r>
        <w:lastRenderedPageBreak/>
        <w:t xml:space="preserve">The initialization functions </w:t>
      </w:r>
      <w:proofErr w:type="spellStart"/>
      <w:r>
        <w:t>application_start</w:t>
      </w:r>
      <w:proofErr w:type="spellEnd"/>
      <w:r>
        <w:t xml:space="preserve"> function which is the entry point for your firmware and &lt;</w:t>
      </w:r>
      <w:proofErr w:type="spellStart"/>
      <w:r>
        <w:t>appname</w:t>
      </w:r>
      <w:proofErr w:type="spellEnd"/>
      <w:r>
        <w:t>&gt;_</w:t>
      </w:r>
      <w:proofErr w:type="spellStart"/>
      <w:r>
        <w:t>app_init</w:t>
      </w:r>
      <w:proofErr w:type="spellEnd"/>
      <w:r>
        <w:t xml:space="preserve"> which provides a place for you to get the Bluetooth stuff going</w:t>
      </w:r>
    </w:p>
    <w:p w14:paraId="6749E54D" w14:textId="3C038C16" w:rsidR="00FE620F" w:rsidRDefault="00FE620F" w:rsidP="000C5DDA">
      <w:pPr>
        <w:pStyle w:val="ListParagraph"/>
        <w:numPr>
          <w:ilvl w:val="0"/>
          <w:numId w:val="14"/>
        </w:numPr>
      </w:pPr>
      <w:r>
        <w:t>A template BTM event handler function</w:t>
      </w:r>
    </w:p>
    <w:p w14:paraId="3DAF79E9" w14:textId="270CD2D7" w:rsidR="00740FD7" w:rsidRDefault="00740FD7" w:rsidP="00740FD7">
      <w:r>
        <w:t xml:space="preserve">A </w:t>
      </w:r>
      <w:proofErr w:type="spellStart"/>
      <w:r>
        <w:t>dotH</w:t>
      </w:r>
      <w:proofErr w:type="spellEnd"/>
      <w:r>
        <w:t xml:space="preserve"> </w:t>
      </w:r>
      <w:proofErr w:type="spellStart"/>
      <w:r>
        <w:t>dotC</w:t>
      </w:r>
      <w:proofErr w:type="spellEnd"/>
      <w:r>
        <w:t xml:space="preserve"> pair of files called &lt;</w:t>
      </w:r>
      <w:proofErr w:type="spellStart"/>
      <w:r>
        <w:t>appname</w:t>
      </w:r>
      <w:proofErr w:type="spellEnd"/>
      <w:r>
        <w:t>&gt;_</w:t>
      </w:r>
      <w:proofErr w:type="spellStart"/>
      <w:r>
        <w:t>sdp_db.h</w:t>
      </w:r>
      <w:proofErr w:type="spellEnd"/>
      <w:r>
        <w:t xml:space="preserve"> that contain the #defines for the SDP database the uint8_t structure holding the actual database.</w:t>
      </w:r>
    </w:p>
    <w:p w14:paraId="1570E4F9" w14:textId="7AA0B733" w:rsidR="00740FD7" w:rsidRDefault="00740FD7" w:rsidP="00740FD7">
      <w:r>
        <w:t xml:space="preserve">A file </w:t>
      </w:r>
      <w:proofErr w:type="spellStart"/>
      <w:r>
        <w:t>wiced_bt_config.h</w:t>
      </w:r>
      <w:proofErr w:type="spellEnd"/>
      <w:r>
        <w:t xml:space="preserve"> which contains all the basic Bluetooth configuration settings to get the stack going.</w:t>
      </w:r>
    </w:p>
    <w:p w14:paraId="1828A617" w14:textId="389C811B" w:rsidR="00FE620F" w:rsidRDefault="00993763" w:rsidP="00FE620F">
      <w:r>
        <w:t>To make your project work y</w:t>
      </w:r>
      <w:r w:rsidR="00FE620F">
        <w:t>ou need to add the capability to:</w:t>
      </w:r>
    </w:p>
    <w:p w14:paraId="31C035AC" w14:textId="7FDDB9D0" w:rsidR="00FE620F" w:rsidRDefault="00FE620F" w:rsidP="000C5DDA">
      <w:pPr>
        <w:pStyle w:val="ListParagraph"/>
        <w:numPr>
          <w:ilvl w:val="0"/>
          <w:numId w:val="15"/>
        </w:numPr>
      </w:pPr>
      <w:r>
        <w:t>Handle Pairing</w:t>
      </w:r>
    </w:p>
    <w:p w14:paraId="60498770" w14:textId="6D19F714" w:rsidR="00FE620F" w:rsidRDefault="00FE620F" w:rsidP="000C5DDA">
      <w:pPr>
        <w:pStyle w:val="ListParagraph"/>
        <w:numPr>
          <w:ilvl w:val="0"/>
          <w:numId w:val="15"/>
        </w:numPr>
      </w:pPr>
      <w:r>
        <w:t>Handle Bonding</w:t>
      </w:r>
    </w:p>
    <w:p w14:paraId="153F9442" w14:textId="3BA29C0A" w:rsidR="00FE620F" w:rsidRDefault="00FE620F" w:rsidP="000C5DDA">
      <w:pPr>
        <w:pStyle w:val="ListParagraph"/>
        <w:numPr>
          <w:ilvl w:val="0"/>
          <w:numId w:val="15"/>
        </w:numPr>
      </w:pPr>
      <w:r>
        <w:t>Support the Serial Port Profile</w:t>
      </w:r>
    </w:p>
    <w:p w14:paraId="24B9DD17" w14:textId="472B8D09" w:rsidR="007A424F" w:rsidRDefault="00993763" w:rsidP="007A424F">
      <w:pPr>
        <w:pStyle w:val="Heading2"/>
      </w:pPr>
      <w:bookmarkStart w:id="20" w:name="_Toc516411336"/>
      <w:r>
        <w:t>Initialization Functions</w:t>
      </w:r>
      <w:bookmarkEnd w:id="20"/>
    </w:p>
    <w:p w14:paraId="6711B529" w14:textId="17AA88C8" w:rsidR="00993763" w:rsidRDefault="00993763" w:rsidP="00993763">
      <w:r>
        <w:t xml:space="preserve">The </w:t>
      </w:r>
      <w:proofErr w:type="spellStart"/>
      <w:r>
        <w:t>application_start</w:t>
      </w:r>
      <w:proofErr w:type="spellEnd"/>
      <w:r>
        <w:t xml:space="preserve"> function is the entry</w:t>
      </w:r>
      <w:r w:rsidR="00276994">
        <w:t xml:space="preserve"> </w:t>
      </w:r>
      <w:r>
        <w:t>point of yo</w:t>
      </w:r>
      <w:r w:rsidR="00276994">
        <w:t>ur firmware. That function must:</w:t>
      </w:r>
    </w:p>
    <w:p w14:paraId="2D5FC342" w14:textId="6B76889A" w:rsidR="00993763" w:rsidRDefault="00993763" w:rsidP="00993763">
      <w:pPr>
        <w:pStyle w:val="ListParagraph"/>
        <w:numPr>
          <w:ilvl w:val="0"/>
          <w:numId w:val="16"/>
        </w:numPr>
      </w:pPr>
      <w:r>
        <w:t>Initialize the memory pools (just like BLE)</w:t>
      </w:r>
    </w:p>
    <w:p w14:paraId="3D637EFF" w14:textId="3869AC6D" w:rsidR="00993763" w:rsidRDefault="00993763" w:rsidP="00993763">
      <w:pPr>
        <w:pStyle w:val="ListParagraph"/>
        <w:numPr>
          <w:ilvl w:val="0"/>
          <w:numId w:val="16"/>
        </w:numPr>
      </w:pPr>
      <w:r>
        <w:t>Configure the debugging UART</w:t>
      </w:r>
    </w:p>
    <w:p w14:paraId="2D0BCAA3" w14:textId="0CDD5103" w:rsidR="00993763" w:rsidRDefault="00993763" w:rsidP="00993763">
      <w:pPr>
        <w:pStyle w:val="ListParagraph"/>
        <w:numPr>
          <w:ilvl w:val="0"/>
          <w:numId w:val="16"/>
        </w:numPr>
      </w:pPr>
      <w:r>
        <w:t xml:space="preserve">Call </w:t>
      </w:r>
      <w:proofErr w:type="spellStart"/>
      <w:r>
        <w:t>wiced_bt_stack_init</w:t>
      </w:r>
      <w:proofErr w:type="spellEnd"/>
      <w:r>
        <w:t xml:space="preserve"> with the event handler to start the stack</w:t>
      </w:r>
    </w:p>
    <w:p w14:paraId="00F09F74" w14:textId="77777777" w:rsidR="008948D9" w:rsidRDefault="008948D9" w:rsidP="008948D9"/>
    <w:p w14:paraId="7C883761" w14:textId="25863333" w:rsidR="00993763" w:rsidRDefault="00993763" w:rsidP="00993763">
      <w:r>
        <w:t>The &lt;</w:t>
      </w:r>
      <w:proofErr w:type="spellStart"/>
      <w:r>
        <w:t>appname</w:t>
      </w:r>
      <w:proofErr w:type="spellEnd"/>
      <w:r>
        <w:t>&gt;_</w:t>
      </w:r>
      <w:proofErr w:type="spellStart"/>
      <w:r>
        <w:t>app_init</w:t>
      </w:r>
      <w:proofErr w:type="spellEnd"/>
      <w:r>
        <w:t xml:space="preserve"> function</w:t>
      </w:r>
      <w:r w:rsidR="00276994">
        <w:t xml:space="preserve"> is created for you as a place to initialize your project. It is called in the BTM event handler after the stack starts.</w:t>
      </w:r>
    </w:p>
    <w:p w14:paraId="7D4BCA4F" w14:textId="33BDE6D7" w:rsidR="00277868" w:rsidRDefault="00277868" w:rsidP="00B263DF">
      <w:pPr>
        <w:pStyle w:val="ListParagraph"/>
        <w:numPr>
          <w:ilvl w:val="0"/>
          <w:numId w:val="17"/>
        </w:numPr>
      </w:pPr>
      <w:r>
        <w:t>Makes your device pairable</w:t>
      </w:r>
    </w:p>
    <w:p w14:paraId="5F9D21D2" w14:textId="17DB5A24" w:rsidR="00277868" w:rsidRDefault="00277868" w:rsidP="00B263DF">
      <w:pPr>
        <w:pStyle w:val="ListParagraph"/>
        <w:numPr>
          <w:ilvl w:val="0"/>
          <w:numId w:val="17"/>
        </w:numPr>
      </w:pPr>
      <w:r>
        <w:t>Initializes the SDP database</w:t>
      </w:r>
    </w:p>
    <w:p w14:paraId="174D9F0C" w14:textId="355F9D3E" w:rsidR="00277868" w:rsidRDefault="00277868" w:rsidP="00B263DF">
      <w:pPr>
        <w:pStyle w:val="ListParagraph"/>
        <w:numPr>
          <w:ilvl w:val="0"/>
          <w:numId w:val="17"/>
        </w:numPr>
      </w:pPr>
      <w:r>
        <w:t>Makes your device connectable (turns on Paging)</w:t>
      </w:r>
    </w:p>
    <w:p w14:paraId="551DD531" w14:textId="39C428D7" w:rsidR="00277868" w:rsidRDefault="00277868" w:rsidP="00B263DF">
      <w:pPr>
        <w:pStyle w:val="ListParagraph"/>
        <w:numPr>
          <w:ilvl w:val="0"/>
          <w:numId w:val="17"/>
        </w:numPr>
      </w:pPr>
      <w:r>
        <w:t>Makes your device discoverable (turns on Inquiry)</w:t>
      </w:r>
    </w:p>
    <w:p w14:paraId="6CCE70E7" w14:textId="46CE3791" w:rsidR="00993763" w:rsidRDefault="00993763" w:rsidP="007A424F">
      <w:pPr>
        <w:pStyle w:val="Heading2"/>
      </w:pPr>
      <w:bookmarkStart w:id="21" w:name="_Toc516411337"/>
      <w:r>
        <w:t>SDP Database</w:t>
      </w:r>
      <w:bookmarkEnd w:id="21"/>
    </w:p>
    <w:p w14:paraId="79A8CAC7" w14:textId="056CACA1" w:rsidR="002B5CFC" w:rsidRDefault="002B5CFC" w:rsidP="002B5CFC">
      <w:r>
        <w:t xml:space="preserve">The Service Discovery Database is created for you based on the configuration settings in the BT Designer.  BT Designer creates the </w:t>
      </w:r>
      <w:proofErr w:type="spellStart"/>
      <w:r>
        <w:t>dotC</w:t>
      </w:r>
      <w:proofErr w:type="spellEnd"/>
      <w:r>
        <w:t xml:space="preserve"> and </w:t>
      </w:r>
      <w:proofErr w:type="spellStart"/>
      <w:r>
        <w:t>dotH</w:t>
      </w:r>
      <w:proofErr w:type="spellEnd"/>
      <w:r>
        <w:t xml:space="preserve"> files &lt;</w:t>
      </w:r>
      <w:proofErr w:type="spellStart"/>
      <w:r>
        <w:t>appname</w:t>
      </w:r>
      <w:proofErr w:type="spellEnd"/>
      <w:r>
        <w:t>&gt;_</w:t>
      </w:r>
      <w:proofErr w:type="spellStart"/>
      <w:r>
        <w:t>sdp_db</w:t>
      </w:r>
      <w:proofErr w:type="spellEnd"/>
    </w:p>
    <w:p w14:paraId="6E5D1E9F" w14:textId="07FDD4B3" w:rsidR="002B5CFC" w:rsidRDefault="002B5CFC" w:rsidP="002B5CFC">
      <w:r>
        <w:t>The file &lt;</w:t>
      </w:r>
      <w:proofErr w:type="spellStart"/>
      <w:r>
        <w:t>appname</w:t>
      </w:r>
      <w:proofErr w:type="spellEnd"/>
      <w:r>
        <w:t>&gt;_</w:t>
      </w:r>
      <w:proofErr w:type="spellStart"/>
      <w:r>
        <w:t>sdp_db.h</w:t>
      </w:r>
      <w:proofErr w:type="spellEnd"/>
    </w:p>
    <w:p w14:paraId="5E089841" w14:textId="28459D2E" w:rsidR="002B5CFC" w:rsidRDefault="002B5CFC" w:rsidP="002B5CFC">
      <w:r w:rsidRPr="002B5CFC">
        <w:rPr>
          <w:noProof/>
        </w:rPr>
        <w:lastRenderedPageBreak/>
        <w:drawing>
          <wp:inline distT="0" distB="0" distL="0" distR="0" wp14:anchorId="11ABC1EF" wp14:editId="29DCDB23">
            <wp:extent cx="5943600" cy="2750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50820"/>
                    </a:xfrm>
                    <a:prstGeom prst="rect">
                      <a:avLst/>
                    </a:prstGeom>
                  </pic:spPr>
                </pic:pic>
              </a:graphicData>
            </a:graphic>
          </wp:inline>
        </w:drawing>
      </w:r>
    </w:p>
    <w:p w14:paraId="35276180" w14:textId="3BE2A315" w:rsidR="002B5CFC" w:rsidRDefault="002B5CFC" w:rsidP="002B5CFC">
      <w:r>
        <w:t>The file &lt;</w:t>
      </w:r>
      <w:proofErr w:type="spellStart"/>
      <w:r>
        <w:t>appname</w:t>
      </w:r>
      <w:proofErr w:type="spellEnd"/>
      <w:r>
        <w:t>&gt;_</w:t>
      </w:r>
      <w:proofErr w:type="spellStart"/>
      <w:r>
        <w:t>sdp_db.c</w:t>
      </w:r>
      <w:proofErr w:type="spellEnd"/>
      <w:r>
        <w:t xml:space="preserve"> simply contains the two Service Records that we defined in the BT Designer, the SPP and the Device Info.</w:t>
      </w:r>
    </w:p>
    <w:p w14:paraId="18CFA490" w14:textId="5C14490F" w:rsidR="002B5CFC" w:rsidRDefault="002B5CFC" w:rsidP="002B5CFC">
      <w:r w:rsidRPr="002B5CFC">
        <w:rPr>
          <w:noProof/>
        </w:rPr>
        <w:lastRenderedPageBreak/>
        <w:drawing>
          <wp:inline distT="0" distB="0" distL="0" distR="0" wp14:anchorId="1143A03D" wp14:editId="77CE2EB4">
            <wp:extent cx="5943600" cy="5725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725160"/>
                    </a:xfrm>
                    <a:prstGeom prst="rect">
                      <a:avLst/>
                    </a:prstGeom>
                  </pic:spPr>
                </pic:pic>
              </a:graphicData>
            </a:graphic>
          </wp:inline>
        </w:drawing>
      </w:r>
    </w:p>
    <w:p w14:paraId="0097217E" w14:textId="15228F25" w:rsidR="002B5CFC" w:rsidRDefault="002B5CFC" w:rsidP="002B5CFC">
      <w:r>
        <w:t>The only firmware action required by your application is to register your database which is inserted into the function &lt;</w:t>
      </w:r>
      <w:proofErr w:type="spellStart"/>
      <w:r>
        <w:t>appname</w:t>
      </w:r>
      <w:proofErr w:type="spellEnd"/>
      <w:r>
        <w:t>&gt;_</w:t>
      </w:r>
      <w:proofErr w:type="spellStart"/>
      <w:r>
        <w:t>app_init</w:t>
      </w:r>
      <w:proofErr w:type="spellEnd"/>
      <w:r>
        <w:t xml:space="preserve"> for you automatically by the BT Designer.</w:t>
      </w:r>
    </w:p>
    <w:p w14:paraId="2B259D91" w14:textId="1106CBA2" w:rsidR="002B5CFC" w:rsidRPr="002B5CFC" w:rsidRDefault="002B5CFC" w:rsidP="002B5CFC">
      <w:r w:rsidRPr="002B5CFC">
        <w:rPr>
          <w:noProof/>
        </w:rPr>
        <w:drawing>
          <wp:inline distT="0" distB="0" distL="0" distR="0" wp14:anchorId="4CBED008" wp14:editId="11795116">
            <wp:extent cx="5943600" cy="421640"/>
            <wp:effectExtent l="0" t="0" r="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21640"/>
                    </a:xfrm>
                    <a:prstGeom prst="rect">
                      <a:avLst/>
                    </a:prstGeom>
                  </pic:spPr>
                </pic:pic>
              </a:graphicData>
            </a:graphic>
          </wp:inline>
        </w:drawing>
      </w:r>
    </w:p>
    <w:p w14:paraId="16B095F3" w14:textId="1453DDDB" w:rsidR="007A424F" w:rsidRDefault="007A424F" w:rsidP="007A424F">
      <w:pPr>
        <w:pStyle w:val="Heading2"/>
      </w:pPr>
      <w:bookmarkStart w:id="22" w:name="_Ref516402715"/>
      <w:bookmarkStart w:id="23" w:name="_Toc516411338"/>
      <w:r>
        <w:t>Handle Pairing</w:t>
      </w:r>
      <w:bookmarkEnd w:id="22"/>
      <w:bookmarkEnd w:id="23"/>
    </w:p>
    <w:p w14:paraId="4A014BE9" w14:textId="77777777" w:rsidR="00B3642C" w:rsidRDefault="005C019A" w:rsidP="00E6667D">
      <w:r>
        <w:t>T</w:t>
      </w:r>
      <w:r w:rsidR="00B3642C">
        <w:t>he BTM events involved in Pairing are:</w:t>
      </w:r>
    </w:p>
    <w:p w14:paraId="3751E1D6" w14:textId="205DFBCB" w:rsidR="00B3642C" w:rsidRDefault="00B3642C" w:rsidP="00B3642C">
      <w:pPr>
        <w:pStyle w:val="ListParagraph"/>
        <w:numPr>
          <w:ilvl w:val="0"/>
          <w:numId w:val="22"/>
        </w:numPr>
      </w:pPr>
      <w:r w:rsidRPr="00B3642C">
        <w:t>BTM_PIN_REQUEST_EVT</w:t>
      </w:r>
    </w:p>
    <w:p w14:paraId="088F3119" w14:textId="673E0B6D" w:rsidR="00B3642C" w:rsidRDefault="00B3642C" w:rsidP="00B3642C">
      <w:pPr>
        <w:pStyle w:val="ListParagraph"/>
        <w:numPr>
          <w:ilvl w:val="0"/>
          <w:numId w:val="22"/>
        </w:numPr>
      </w:pPr>
      <w:r w:rsidRPr="00B3642C">
        <w:t>BTM_PAIRING_IO_CAPABILITIES_BR_EDR_RESPONSE_EVT</w:t>
      </w:r>
    </w:p>
    <w:p w14:paraId="25C039CD" w14:textId="38768ED2" w:rsidR="002C5B06" w:rsidRDefault="00B3642C" w:rsidP="00B3642C">
      <w:pPr>
        <w:pStyle w:val="ListParagraph"/>
        <w:numPr>
          <w:ilvl w:val="0"/>
          <w:numId w:val="22"/>
        </w:numPr>
      </w:pPr>
      <w:r w:rsidRPr="00B3642C">
        <w:t>BTM_PAIRING_IO_CAPABILITIES_BR_EDR_REQUEST_EVT</w:t>
      </w:r>
    </w:p>
    <w:p w14:paraId="5B519686" w14:textId="6335957A" w:rsidR="00B3642C" w:rsidRDefault="00B3642C" w:rsidP="00B3642C">
      <w:pPr>
        <w:pStyle w:val="ListParagraph"/>
        <w:numPr>
          <w:ilvl w:val="0"/>
          <w:numId w:val="22"/>
        </w:numPr>
      </w:pPr>
      <w:r w:rsidRPr="00B3642C">
        <w:lastRenderedPageBreak/>
        <w:t>BTM_USER_CONFIRMATION_REQUEST_EVT</w:t>
      </w:r>
    </w:p>
    <w:p w14:paraId="52493ED8" w14:textId="6E8718E1" w:rsidR="00B3642C" w:rsidRDefault="00B3642C" w:rsidP="00B3642C">
      <w:pPr>
        <w:pStyle w:val="ListParagraph"/>
        <w:numPr>
          <w:ilvl w:val="0"/>
          <w:numId w:val="22"/>
        </w:numPr>
      </w:pPr>
      <w:r w:rsidRPr="00B3642C">
        <w:t>BTM_PAIRING_COMPLETE_EVT</w:t>
      </w:r>
    </w:p>
    <w:p w14:paraId="17666506" w14:textId="651F23D6" w:rsidR="00B3642C" w:rsidRDefault="00B3642C" w:rsidP="00B3642C">
      <w:r>
        <w:t xml:space="preserve">When you get the </w:t>
      </w:r>
      <w:r w:rsidRPr="00B3642C">
        <w:t>BTM_PIN_REQUEST_EVT</w:t>
      </w:r>
      <w:r>
        <w:t xml:space="preserve"> you should respond with a PIN code.  The BT Designer does not put this code in the template for you.</w:t>
      </w:r>
      <w:r w:rsidR="00B830FC">
        <w:t xml:space="preserve">  The pin code is typically four ASCII digits.</w:t>
      </w:r>
    </w:p>
    <w:p w14:paraId="59066D4F" w14:textId="00911BCF" w:rsidR="00B3642C" w:rsidRDefault="00B830FC" w:rsidP="00B3642C">
      <w:r w:rsidRPr="00B830FC">
        <w:rPr>
          <w:noProof/>
        </w:rPr>
        <w:drawing>
          <wp:inline distT="0" distB="0" distL="0" distR="0" wp14:anchorId="59E47E4F" wp14:editId="2DCE79B0">
            <wp:extent cx="4191000" cy="571500"/>
            <wp:effectExtent l="0" t="0" r="0"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1000" cy="571500"/>
                    </a:xfrm>
                    <a:prstGeom prst="rect">
                      <a:avLst/>
                    </a:prstGeom>
                  </pic:spPr>
                </pic:pic>
              </a:graphicData>
            </a:graphic>
          </wp:inline>
        </w:drawing>
      </w:r>
    </w:p>
    <w:p w14:paraId="76AEACD8" w14:textId="355458C0" w:rsidR="00B830FC" w:rsidRDefault="00636E24" w:rsidP="00B3642C">
      <w:r>
        <w:t>And you need to handle the case by responding with the PIN Code.</w:t>
      </w:r>
    </w:p>
    <w:p w14:paraId="1AE221F3" w14:textId="2CEAD75D" w:rsidR="00636E24" w:rsidRDefault="00636E24" w:rsidP="00B3642C">
      <w:r w:rsidRPr="00636E24">
        <w:rPr>
          <w:noProof/>
        </w:rPr>
        <w:drawing>
          <wp:inline distT="0" distB="0" distL="0" distR="0" wp14:anchorId="4854DCD5" wp14:editId="084AB6D2">
            <wp:extent cx="5943600" cy="548005"/>
            <wp:effectExtent l="0" t="0" r="0"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48005"/>
                    </a:xfrm>
                    <a:prstGeom prst="rect">
                      <a:avLst/>
                    </a:prstGeom>
                  </pic:spPr>
                </pic:pic>
              </a:graphicData>
            </a:graphic>
          </wp:inline>
        </w:drawing>
      </w:r>
    </w:p>
    <w:p w14:paraId="7FDD9C02" w14:textId="40FF16A7" w:rsidR="00636E24" w:rsidRDefault="00636E24" w:rsidP="00B3642C">
      <w:r>
        <w:t xml:space="preserve">When the Master attempts to Pair with you, it sends its I/O capabilities.  When you get the </w:t>
      </w:r>
      <w:proofErr w:type="gramStart"/>
      <w:r>
        <w:t>event</w:t>
      </w:r>
      <w:proofErr w:type="gramEnd"/>
      <w:r>
        <w:t xml:space="preserve"> you can decide what to do, including nothing.  In this case</w:t>
      </w:r>
      <w:r w:rsidR="00EA4AB7">
        <w:t>,</w:t>
      </w:r>
      <w:r>
        <w:t xml:space="preserve"> we just print out the I/O capabilities.  By default</w:t>
      </w:r>
      <w:r w:rsidR="00EA4AB7">
        <w:t>,</w:t>
      </w:r>
      <w:r>
        <w:t xml:space="preserve"> the BT Designer does not include this event in the template.</w:t>
      </w:r>
    </w:p>
    <w:p w14:paraId="1DE40E8A" w14:textId="5205F6DF" w:rsidR="00636E24" w:rsidRDefault="00731977" w:rsidP="00B3642C">
      <w:r w:rsidRPr="00731977">
        <w:rPr>
          <w:noProof/>
        </w:rPr>
        <w:drawing>
          <wp:inline distT="0" distB="0" distL="0" distR="0" wp14:anchorId="49DC97E9" wp14:editId="238024CE">
            <wp:extent cx="5943600" cy="695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95960"/>
                    </a:xfrm>
                    <a:prstGeom prst="rect">
                      <a:avLst/>
                    </a:prstGeom>
                  </pic:spPr>
                </pic:pic>
              </a:graphicData>
            </a:graphic>
          </wp:inline>
        </w:drawing>
      </w:r>
    </w:p>
    <w:p w14:paraId="0610A87D" w14:textId="730B3B75" w:rsidR="00731977" w:rsidRDefault="00731977" w:rsidP="00B3642C">
      <w:r>
        <w:t>When you get the event asking for your I/O Capabilities, you need to respond by changing the event data.</w:t>
      </w:r>
      <w:r w:rsidR="00E4441B">
        <w:t xml:space="preserve">  By default</w:t>
      </w:r>
      <w:r w:rsidR="00EA4AB7">
        <w:t>,</w:t>
      </w:r>
      <w:r w:rsidR="00E4441B">
        <w:t xml:space="preserve"> the BT Designer </w:t>
      </w:r>
      <w:r w:rsidR="00EA4AB7">
        <w:t xml:space="preserve">gives you an incomplete </w:t>
      </w:r>
      <w:r w:rsidR="00066708">
        <w:t xml:space="preserve">filling of the structure.  You need to add </w:t>
      </w:r>
      <w:r w:rsidR="00E4441B">
        <w:t xml:space="preserve"> </w:t>
      </w:r>
    </w:p>
    <w:p w14:paraId="790EABB5" w14:textId="557DC5AD" w:rsidR="00731977" w:rsidRDefault="00081139" w:rsidP="00B3642C">
      <w:r w:rsidRPr="00081139">
        <w:rPr>
          <w:noProof/>
        </w:rPr>
        <w:drawing>
          <wp:inline distT="0" distB="0" distL="0" distR="0" wp14:anchorId="551564F3" wp14:editId="103D9DB4">
            <wp:extent cx="5943600" cy="9740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974090"/>
                    </a:xfrm>
                    <a:prstGeom prst="rect">
                      <a:avLst/>
                    </a:prstGeom>
                  </pic:spPr>
                </pic:pic>
              </a:graphicData>
            </a:graphic>
          </wp:inline>
        </w:drawing>
      </w:r>
    </w:p>
    <w:p w14:paraId="26D7B3C5" w14:textId="4C530A26" w:rsidR="00081139" w:rsidRDefault="00081139" w:rsidP="00B3642C">
      <w:r>
        <w:t>When the pairing process is complete you can print a message, or more likely initialize some variable for that session.</w:t>
      </w:r>
    </w:p>
    <w:p w14:paraId="61C48C9B" w14:textId="21D70A4B" w:rsidR="00081139" w:rsidRPr="002C5B06" w:rsidRDefault="00081139" w:rsidP="00B3642C">
      <w:r w:rsidRPr="00081139">
        <w:rPr>
          <w:noProof/>
        </w:rPr>
        <w:drawing>
          <wp:inline distT="0" distB="0" distL="0" distR="0" wp14:anchorId="51B2A933" wp14:editId="7C42E96E">
            <wp:extent cx="5943600" cy="8305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830580"/>
                    </a:xfrm>
                    <a:prstGeom prst="rect">
                      <a:avLst/>
                    </a:prstGeom>
                  </pic:spPr>
                </pic:pic>
              </a:graphicData>
            </a:graphic>
          </wp:inline>
        </w:drawing>
      </w:r>
    </w:p>
    <w:p w14:paraId="7DE4319F" w14:textId="4B987587" w:rsidR="007A424F" w:rsidRDefault="007A424F" w:rsidP="007A424F">
      <w:pPr>
        <w:pStyle w:val="Heading2"/>
      </w:pPr>
      <w:bookmarkStart w:id="24" w:name="_Ref516402727"/>
      <w:bookmarkStart w:id="25" w:name="_Toc516411339"/>
      <w:r>
        <w:t>Handle Bonding</w:t>
      </w:r>
      <w:bookmarkEnd w:id="24"/>
      <w:bookmarkEnd w:id="25"/>
    </w:p>
    <w:p w14:paraId="47A3F5E5" w14:textId="71522B14" w:rsidR="002C5B06" w:rsidRDefault="005C019A" w:rsidP="005C019A">
      <w:r>
        <w:t>T</w:t>
      </w:r>
      <w:r w:rsidR="002C5B06">
        <w:t>o handle Bonding</w:t>
      </w:r>
      <w:r>
        <w:t xml:space="preserve">, </w:t>
      </w:r>
      <w:r w:rsidR="002C5B06">
        <w:t>you need to</w:t>
      </w:r>
      <w:r>
        <w:t xml:space="preserve"> act on the BTM Events that request you to find the saved link key for a specific BD Address (</w:t>
      </w:r>
      <w:r w:rsidRPr="002C5B06">
        <w:t>BTM_PAIRED_DEVICE_LINK_KEYS_REQUEST_EVT</w:t>
      </w:r>
      <w:r>
        <w:t xml:space="preserve">) and </w:t>
      </w:r>
      <w:r>
        <w:lastRenderedPageBreak/>
        <w:t>to save the Link Key when it is created or updated for a specific address (</w:t>
      </w:r>
      <w:r w:rsidRPr="005C019A">
        <w:t>BTM_PAIRED_DEVICE_LINK_KEYS_UPDATE_EVT</w:t>
      </w:r>
      <w:r>
        <w:t>)</w:t>
      </w:r>
    </w:p>
    <w:p w14:paraId="5CC84006" w14:textId="6A822BED" w:rsidR="006E23C3" w:rsidRDefault="005C019A" w:rsidP="005C019A">
      <w:r>
        <w:t xml:space="preserve">This is best done by reserving a block of the NVRAM </w:t>
      </w:r>
      <w:r w:rsidR="00C54E3F">
        <w:t xml:space="preserve">VS IDs </w:t>
      </w:r>
      <w:r>
        <w:t>to hold the key/BDADDR tuple.</w:t>
      </w:r>
      <w:r w:rsidR="00C54E3F">
        <w:t xml:space="preserve">  The VSID is just a row number in the NVRAM.  Each </w:t>
      </w:r>
      <w:r w:rsidR="006E23C3">
        <w:t xml:space="preserve">Volatile Sector </w:t>
      </w:r>
      <w:r w:rsidR="00C54E3F">
        <w:t xml:space="preserve">in the NVRAM is 255 </w:t>
      </w:r>
      <w:r w:rsidR="006E23C3">
        <w:t xml:space="preserve">bytes long. </w:t>
      </w:r>
      <w:r w:rsidR="00C54E3F">
        <w:t xml:space="preserve">Each WICED Device has #defines for the </w:t>
      </w:r>
      <w:r w:rsidR="00C54E3F" w:rsidRPr="00C54E3F">
        <w:t>WICED_NVRAM_VSID_START</w:t>
      </w:r>
      <w:r w:rsidR="00C54E3F">
        <w:t xml:space="preserve"> and WICED_NVRAM_VSID_END</w:t>
      </w:r>
      <w:r w:rsidR="006E23C3">
        <w:t xml:space="preserve"> in </w:t>
      </w:r>
      <w:proofErr w:type="spellStart"/>
      <w:r w:rsidR="006E23C3">
        <w:t>wiced_hal_nvram.h</w:t>
      </w:r>
      <w:proofErr w:type="spellEnd"/>
    </w:p>
    <w:p w14:paraId="0D6C5CE8" w14:textId="2CCF385F" w:rsidR="00D54DE4" w:rsidRDefault="00D54DE4" w:rsidP="005C019A">
      <w:r>
        <w:t xml:space="preserve">The BT Designer provides a template for the keys request event.  In order to use it change the #if to </w:t>
      </w:r>
      <w:proofErr w:type="gramStart"/>
      <w:r>
        <w:t>1..</w:t>
      </w:r>
      <w:proofErr w:type="gramEnd"/>
      <w:r>
        <w:t xml:space="preserve"> You also need to provide the function &lt;</w:t>
      </w:r>
      <w:proofErr w:type="spellStart"/>
      <w:r>
        <w:t>appname</w:t>
      </w:r>
      <w:proofErr w:type="spellEnd"/>
      <w:r>
        <w:t>&gt;_</w:t>
      </w:r>
      <w:proofErr w:type="spellStart"/>
      <w:r>
        <w:t>read_link_keys</w:t>
      </w:r>
      <w:proofErr w:type="spellEnd"/>
    </w:p>
    <w:p w14:paraId="1EDC0B1A" w14:textId="22892C2C" w:rsidR="006E23C3" w:rsidRDefault="00D54DE4" w:rsidP="005C019A">
      <w:r w:rsidRPr="00D54DE4">
        <w:rPr>
          <w:noProof/>
        </w:rPr>
        <w:drawing>
          <wp:inline distT="0" distB="0" distL="0" distR="0" wp14:anchorId="03706330" wp14:editId="69F666B6">
            <wp:extent cx="5943600" cy="19316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31670"/>
                    </a:xfrm>
                    <a:prstGeom prst="rect">
                      <a:avLst/>
                    </a:prstGeom>
                  </pic:spPr>
                </pic:pic>
              </a:graphicData>
            </a:graphic>
          </wp:inline>
        </w:drawing>
      </w:r>
      <w:r w:rsidR="006E23C3">
        <w:t xml:space="preserve"> </w:t>
      </w:r>
    </w:p>
    <w:p w14:paraId="0BF27651" w14:textId="732001AB" w:rsidR="00E06BC4" w:rsidRDefault="00D54DE4" w:rsidP="005C019A">
      <w:r>
        <w:t xml:space="preserve">You need to make the </w:t>
      </w:r>
      <w:proofErr w:type="spellStart"/>
      <w:r>
        <w:t>read_link_keys</w:t>
      </w:r>
      <w:proofErr w:type="spellEnd"/>
      <w:r>
        <w:t xml:space="preserve"> and </w:t>
      </w:r>
      <w:proofErr w:type="spellStart"/>
      <w:r>
        <w:t>write_link_keys</w:t>
      </w:r>
      <w:proofErr w:type="spellEnd"/>
      <w:r>
        <w:t xml:space="preserve"> function.  They both support only one set of saved link keys, and they use an entire VSID row.</w:t>
      </w:r>
    </w:p>
    <w:p w14:paraId="2DECEFB0" w14:textId="3B22B53E" w:rsidR="00D54DE4" w:rsidRDefault="00D54DE4" w:rsidP="005C019A">
      <w:r w:rsidRPr="00D54DE4">
        <w:rPr>
          <w:noProof/>
        </w:rPr>
        <w:drawing>
          <wp:inline distT="0" distB="0" distL="0" distR="0" wp14:anchorId="1E614213" wp14:editId="468E58F3">
            <wp:extent cx="5943600" cy="27863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86380"/>
                    </a:xfrm>
                    <a:prstGeom prst="rect">
                      <a:avLst/>
                    </a:prstGeom>
                  </pic:spPr>
                </pic:pic>
              </a:graphicData>
            </a:graphic>
          </wp:inline>
        </w:drawing>
      </w:r>
    </w:p>
    <w:p w14:paraId="0048F787" w14:textId="10EBE0AB" w:rsidR="00D54DE4" w:rsidRDefault="00D54DE4" w:rsidP="005C019A">
      <w:r>
        <w:t xml:space="preserve">After you add these two function you need to make a forward declaration for </w:t>
      </w:r>
      <w:proofErr w:type="gramStart"/>
      <w:r>
        <w:t>both of them</w:t>
      </w:r>
      <w:proofErr w:type="gramEnd"/>
      <w:r>
        <w:t xml:space="preserve"> at the top of the file.</w:t>
      </w:r>
    </w:p>
    <w:p w14:paraId="28E522CD" w14:textId="7DFCD269" w:rsidR="00D54DE4" w:rsidRDefault="00D54DE4" w:rsidP="005C019A">
      <w:r w:rsidRPr="00D54DE4">
        <w:rPr>
          <w:noProof/>
        </w:rPr>
        <w:lastRenderedPageBreak/>
        <w:drawing>
          <wp:inline distT="0" distB="0" distL="0" distR="0" wp14:anchorId="672111E2" wp14:editId="6B862B63">
            <wp:extent cx="5943600" cy="6438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43890"/>
                    </a:xfrm>
                    <a:prstGeom prst="rect">
                      <a:avLst/>
                    </a:prstGeom>
                  </pic:spPr>
                </pic:pic>
              </a:graphicData>
            </a:graphic>
          </wp:inline>
        </w:drawing>
      </w:r>
    </w:p>
    <w:p w14:paraId="3D8FDC26" w14:textId="61791743" w:rsidR="00D54DE4" w:rsidRDefault="00D54DE4" w:rsidP="005C019A">
      <w:r>
        <w:t>The BT Designer does not provide a template for the save keys event.  So, you need to add the case for that event, which simply calls the write function you already created.</w:t>
      </w:r>
    </w:p>
    <w:p w14:paraId="3B94AB54" w14:textId="08E5726B" w:rsidR="00D54DE4" w:rsidRDefault="00D54DE4" w:rsidP="005C019A">
      <w:r w:rsidRPr="00D54DE4">
        <w:rPr>
          <w:noProof/>
        </w:rPr>
        <w:drawing>
          <wp:inline distT="0" distB="0" distL="0" distR="0" wp14:anchorId="65631FE7" wp14:editId="604C12C6">
            <wp:extent cx="5943600" cy="695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95325"/>
                    </a:xfrm>
                    <a:prstGeom prst="rect">
                      <a:avLst/>
                    </a:prstGeom>
                  </pic:spPr>
                </pic:pic>
              </a:graphicData>
            </a:graphic>
          </wp:inline>
        </w:drawing>
      </w:r>
    </w:p>
    <w:p w14:paraId="1FC99B34" w14:textId="56752D0A" w:rsidR="007A424F" w:rsidRDefault="007A424F" w:rsidP="007A424F">
      <w:pPr>
        <w:pStyle w:val="Heading2"/>
      </w:pPr>
      <w:bookmarkStart w:id="26" w:name="_Ref516402647"/>
      <w:bookmarkStart w:id="27" w:name="_Toc516411340"/>
      <w:r>
        <w:t>Serial Port Profile</w:t>
      </w:r>
      <w:bookmarkEnd w:id="26"/>
      <w:bookmarkEnd w:id="27"/>
    </w:p>
    <w:p w14:paraId="4AE511F4" w14:textId="6B5ADDDF" w:rsidR="006666EC" w:rsidRDefault="00D54CE2" w:rsidP="00D54CE2">
      <w:r>
        <w:t xml:space="preserve">The WICED Bluetooth SDK contains all the code to implement the SPP server. To make it work you need to initialize the </w:t>
      </w:r>
      <w:proofErr w:type="spellStart"/>
      <w:r>
        <w:t>spp</w:t>
      </w:r>
      <w:proofErr w:type="spellEnd"/>
      <w:r>
        <w:t xml:space="preserve"> server and provide callbacks for starting and stopping connection, and receiving data. </w:t>
      </w:r>
      <w:r w:rsidR="002B5CFC">
        <w:t xml:space="preserve"> </w:t>
      </w:r>
      <w:r>
        <w:t xml:space="preserve">After you have created your SPP project with the BT Designer tool, you can open the </w:t>
      </w:r>
      <w:proofErr w:type="spellStart"/>
      <w:r>
        <w:t>snip.bt.spp</w:t>
      </w:r>
      <w:proofErr w:type="spellEnd"/>
      <w:r>
        <w:t xml:space="preserve"> example to copy the additional block</w:t>
      </w:r>
      <w:r w:rsidR="002B5CFC">
        <w:t>s</w:t>
      </w:r>
      <w:r>
        <w:t xml:space="preserve"> of code that you need.</w:t>
      </w:r>
      <w:r w:rsidR="006666EC">
        <w:t xml:space="preserve">  </w:t>
      </w:r>
      <w:r w:rsidR="000C6A4A">
        <w:t>Typically,</w:t>
      </w:r>
      <w:r w:rsidR="006666EC">
        <w:t xml:space="preserve"> I create a separate files </w:t>
      </w:r>
      <w:proofErr w:type="spellStart"/>
      <w:r w:rsidR="006666EC">
        <w:t>spp.h</w:t>
      </w:r>
      <w:proofErr w:type="spellEnd"/>
      <w:r w:rsidR="006666EC">
        <w:t xml:space="preserve"> and </w:t>
      </w:r>
      <w:proofErr w:type="spellStart"/>
      <w:r w:rsidR="006666EC">
        <w:t>spp.c</w:t>
      </w:r>
      <w:proofErr w:type="spellEnd"/>
      <w:r w:rsidR="006666EC">
        <w:t xml:space="preserve"> to handle all the SPP server functionality.</w:t>
      </w:r>
    </w:p>
    <w:p w14:paraId="19E622B1" w14:textId="06CEDF5F" w:rsidR="006666EC" w:rsidRDefault="00ED491E" w:rsidP="00D54CE2">
      <w:r>
        <w:t xml:space="preserve">This leads you to two changes that need to happen to the makefile.mk.  First you need to add the </w:t>
      </w:r>
      <w:proofErr w:type="spellStart"/>
      <w:r>
        <w:t>spp_</w:t>
      </w:r>
      <w:proofErr w:type="gramStart"/>
      <w:r>
        <w:t>lib.a</w:t>
      </w:r>
      <w:proofErr w:type="spellEnd"/>
      <w:proofErr w:type="gramEnd"/>
      <w:r>
        <w:t xml:space="preserve"> so that you can link against the SPP functions.  </w:t>
      </w:r>
      <w:r w:rsidR="007046C7">
        <w:t>And, w</w:t>
      </w:r>
      <w:r w:rsidR="006666EC">
        <w:t>hen you add new files to your project you need to add them to the file makefile.mk</w:t>
      </w:r>
      <w:r>
        <w:t>.</w:t>
      </w:r>
    </w:p>
    <w:p w14:paraId="65C209EE" w14:textId="601E86B1" w:rsidR="006666EC" w:rsidRDefault="0021251E" w:rsidP="00D54CE2">
      <w:r w:rsidRPr="0021251E">
        <w:rPr>
          <w:noProof/>
        </w:rPr>
        <w:drawing>
          <wp:inline distT="0" distB="0" distL="0" distR="0" wp14:anchorId="0E22249F" wp14:editId="58CEB8C9">
            <wp:extent cx="5943600" cy="22650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65045"/>
                    </a:xfrm>
                    <a:prstGeom prst="rect">
                      <a:avLst/>
                    </a:prstGeom>
                  </pic:spPr>
                </pic:pic>
              </a:graphicData>
            </a:graphic>
          </wp:inline>
        </w:drawing>
      </w:r>
    </w:p>
    <w:p w14:paraId="0D93E458" w14:textId="2709587D" w:rsidR="0021251E" w:rsidRDefault="0021251E" w:rsidP="00D54CE2">
      <w:r>
        <w:t xml:space="preserve">In </w:t>
      </w:r>
      <w:proofErr w:type="spellStart"/>
      <w:r>
        <w:t>spp.h</w:t>
      </w:r>
      <w:proofErr w:type="spellEnd"/>
      <w:r>
        <w:t xml:space="preserve"> I </w:t>
      </w:r>
      <w:r w:rsidR="007046C7">
        <w:t>provide a function prototype</w:t>
      </w:r>
      <w:r>
        <w:t xml:space="preserve"> </w:t>
      </w:r>
      <w:r w:rsidR="007046C7">
        <w:t>for a</w:t>
      </w:r>
      <w:r>
        <w:t xml:space="preserve"> public interface for the server.</w:t>
      </w:r>
    </w:p>
    <w:p w14:paraId="2C948336" w14:textId="79D34FB4" w:rsidR="007046C7" w:rsidRDefault="007046C7" w:rsidP="00D54CE2">
      <w:r w:rsidRPr="007046C7">
        <w:rPr>
          <w:noProof/>
        </w:rPr>
        <w:drawing>
          <wp:inline distT="0" distB="0" distL="0" distR="0" wp14:anchorId="3AA5A267" wp14:editId="7F54268D">
            <wp:extent cx="2527300" cy="10160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27300" cy="1016000"/>
                    </a:xfrm>
                    <a:prstGeom prst="rect">
                      <a:avLst/>
                    </a:prstGeom>
                  </pic:spPr>
                </pic:pic>
              </a:graphicData>
            </a:graphic>
          </wp:inline>
        </w:drawing>
      </w:r>
    </w:p>
    <w:p w14:paraId="79442908" w14:textId="7486DF06" w:rsidR="007046C7" w:rsidRDefault="007046C7" w:rsidP="00D54CE2">
      <w:r>
        <w:t xml:space="preserve">In </w:t>
      </w:r>
      <w:proofErr w:type="spellStart"/>
      <w:r>
        <w:t>spp.c</w:t>
      </w:r>
      <w:proofErr w:type="spellEnd"/>
      <w:r>
        <w:t xml:space="preserve"> you need add #defines to get all the required functions</w:t>
      </w:r>
    </w:p>
    <w:p w14:paraId="3932F123" w14:textId="53D7B33B" w:rsidR="007046C7" w:rsidRDefault="007046C7" w:rsidP="00D54CE2">
      <w:r w:rsidRPr="007046C7">
        <w:rPr>
          <w:noProof/>
        </w:rPr>
        <w:lastRenderedPageBreak/>
        <w:drawing>
          <wp:inline distT="0" distB="0" distL="0" distR="0" wp14:anchorId="1503C3F7" wp14:editId="4C8192ED">
            <wp:extent cx="3746500" cy="119380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6500" cy="1193800"/>
                    </a:xfrm>
                    <a:prstGeom prst="rect">
                      <a:avLst/>
                    </a:prstGeom>
                  </pic:spPr>
                </pic:pic>
              </a:graphicData>
            </a:graphic>
          </wp:inline>
        </w:drawing>
      </w:r>
    </w:p>
    <w:p w14:paraId="698856CF" w14:textId="77777777" w:rsidR="007046C7" w:rsidRDefault="007046C7" w:rsidP="00D54CE2">
      <w:r>
        <w:t xml:space="preserve">Then you declare a variable called </w:t>
      </w:r>
      <w:proofErr w:type="spellStart"/>
      <w:r>
        <w:t>spp_handle</w:t>
      </w:r>
      <w:proofErr w:type="spellEnd"/>
      <w:r>
        <w:t xml:space="preserve"> to hold the current handle of the SPP </w:t>
      </w:r>
      <w:proofErr w:type="gramStart"/>
      <w:r>
        <w:t>connection..</w:t>
      </w:r>
      <w:proofErr w:type="gramEnd"/>
      <w:r>
        <w:t xml:space="preserve"> You also need to make forward declarations for the SPP handler functions.</w:t>
      </w:r>
    </w:p>
    <w:p w14:paraId="21EE70C8" w14:textId="6D76BA98" w:rsidR="007046C7" w:rsidRDefault="007046C7" w:rsidP="00D54CE2">
      <w:r>
        <w:t xml:space="preserve">The structure </w:t>
      </w:r>
      <w:proofErr w:type="spellStart"/>
      <w:r>
        <w:t>wiced_bt_spp_reg_t</w:t>
      </w:r>
      <w:proofErr w:type="spellEnd"/>
      <w:r>
        <w:t xml:space="preserve"> holds </w:t>
      </w:r>
      <w:proofErr w:type="gramStart"/>
      <w:r>
        <w:t>all of</w:t>
      </w:r>
      <w:proofErr w:type="gramEnd"/>
      <w:r>
        <w:t xml:space="preserve"> the configuration information for the SPP Server.  </w:t>
      </w:r>
      <w:r w:rsidRPr="007046C7">
        <w:rPr>
          <w:noProof/>
        </w:rPr>
        <w:drawing>
          <wp:inline distT="0" distB="0" distL="0" distR="0" wp14:anchorId="0500FFC0" wp14:editId="47D5A0D8">
            <wp:extent cx="5943600" cy="19069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06905"/>
                    </a:xfrm>
                    <a:prstGeom prst="rect">
                      <a:avLst/>
                    </a:prstGeom>
                  </pic:spPr>
                </pic:pic>
              </a:graphicData>
            </a:graphic>
          </wp:inline>
        </w:drawing>
      </w:r>
    </w:p>
    <w:p w14:paraId="25FB6917" w14:textId="7FA44644" w:rsidR="007046C7" w:rsidRDefault="007046C7" w:rsidP="00D54CE2">
      <w:r>
        <w:t>To startup the SPP server call the startup function with the configuration you defined above.</w:t>
      </w:r>
    </w:p>
    <w:p w14:paraId="38FB5CD1" w14:textId="715FDBBA" w:rsidR="007046C7" w:rsidRDefault="007046C7" w:rsidP="00D54CE2">
      <w:r w:rsidRPr="007046C7">
        <w:rPr>
          <w:noProof/>
        </w:rPr>
        <w:drawing>
          <wp:inline distT="0" distB="0" distL="0" distR="0" wp14:anchorId="057D72AC" wp14:editId="38A4ECF4">
            <wp:extent cx="3937000" cy="1244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37000" cy="1244600"/>
                    </a:xfrm>
                    <a:prstGeom prst="rect">
                      <a:avLst/>
                    </a:prstGeom>
                  </pic:spPr>
                </pic:pic>
              </a:graphicData>
            </a:graphic>
          </wp:inline>
        </w:drawing>
      </w:r>
    </w:p>
    <w:p w14:paraId="2AC92F39" w14:textId="3EFBC48A" w:rsidR="00D54CE2" w:rsidRDefault="00D54CE2" w:rsidP="00D54CE2">
      <w:r>
        <w:t>The connection up and down callback simply information via the BT Trace and set/unset a global variable that keeps track of the SPP handle.</w:t>
      </w:r>
    </w:p>
    <w:p w14:paraId="778E8DC1" w14:textId="1AED98C4" w:rsidR="00D54CE2" w:rsidRDefault="00D54CE2" w:rsidP="00D54CE2">
      <w:r w:rsidRPr="00D54CE2">
        <w:rPr>
          <w:noProof/>
        </w:rPr>
        <w:lastRenderedPageBreak/>
        <w:drawing>
          <wp:inline distT="0" distB="0" distL="0" distR="0" wp14:anchorId="280A5313" wp14:editId="57E58214">
            <wp:extent cx="5943600" cy="29140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14015"/>
                    </a:xfrm>
                    <a:prstGeom prst="rect">
                      <a:avLst/>
                    </a:prstGeom>
                  </pic:spPr>
                </pic:pic>
              </a:graphicData>
            </a:graphic>
          </wp:inline>
        </w:drawing>
      </w:r>
    </w:p>
    <w:p w14:paraId="5C289DB5" w14:textId="6D961AA6" w:rsidR="007046C7" w:rsidRDefault="007046C7" w:rsidP="00D54CE2">
      <w:r>
        <w:t>When you receive data just dump it out onto the screen.</w:t>
      </w:r>
    </w:p>
    <w:p w14:paraId="5FAC3C67" w14:textId="064CC1FB" w:rsidR="007046C7" w:rsidRDefault="007046C7" w:rsidP="00D54CE2">
      <w:r w:rsidRPr="007046C7">
        <w:rPr>
          <w:noProof/>
        </w:rPr>
        <w:drawing>
          <wp:inline distT="0" distB="0" distL="0" distR="0" wp14:anchorId="49BA7CF2" wp14:editId="7D7273F1">
            <wp:extent cx="5943600" cy="29171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7190"/>
                    </a:xfrm>
                    <a:prstGeom prst="rect">
                      <a:avLst/>
                    </a:prstGeom>
                  </pic:spPr>
                </pic:pic>
              </a:graphicData>
            </a:graphic>
          </wp:inline>
        </w:drawing>
      </w:r>
    </w:p>
    <w:p w14:paraId="2AD6E761" w14:textId="17B079D8" w:rsidR="007046C7" w:rsidRDefault="007046C7" w:rsidP="00D54CE2">
      <w:r>
        <w:t>The last thing that you need to do is initialize the SPP server in your &lt;</w:t>
      </w:r>
      <w:proofErr w:type="spellStart"/>
      <w:r>
        <w:t>appname</w:t>
      </w:r>
      <w:proofErr w:type="spellEnd"/>
      <w:r>
        <w:t>&gt;_</w:t>
      </w:r>
      <w:proofErr w:type="spellStart"/>
      <w:r>
        <w:t>app_init</w:t>
      </w:r>
      <w:proofErr w:type="spellEnd"/>
      <w:r>
        <w:t xml:space="preserve"> function</w:t>
      </w:r>
    </w:p>
    <w:p w14:paraId="683F1494" w14:textId="72655D42" w:rsidR="007046C7" w:rsidRDefault="007046C7" w:rsidP="00D54CE2">
      <w:r w:rsidRPr="007046C7">
        <w:rPr>
          <w:noProof/>
        </w:rPr>
        <w:drawing>
          <wp:inline distT="0" distB="0" distL="0" distR="0" wp14:anchorId="35B7B1D3" wp14:editId="632DC770">
            <wp:extent cx="3175000" cy="635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75000" cy="635000"/>
                    </a:xfrm>
                    <a:prstGeom prst="rect">
                      <a:avLst/>
                    </a:prstGeom>
                  </pic:spPr>
                </pic:pic>
              </a:graphicData>
            </a:graphic>
          </wp:inline>
        </w:drawing>
      </w:r>
    </w:p>
    <w:p w14:paraId="21596FF0" w14:textId="77777777" w:rsidR="00A9263E" w:rsidRDefault="00A9263E" w:rsidP="00EE2197">
      <w:pPr>
        <w:pStyle w:val="Heading1"/>
      </w:pPr>
      <w:bookmarkStart w:id="28" w:name="_Toc516411341"/>
      <w:r>
        <w:lastRenderedPageBreak/>
        <w:t>Exercises</w:t>
      </w:r>
      <w:bookmarkEnd w:id="28"/>
    </w:p>
    <w:p w14:paraId="1CC1B242" w14:textId="49474ED5" w:rsidR="00081139" w:rsidRDefault="00174ABD" w:rsidP="00DC2697">
      <w:pPr>
        <w:pStyle w:val="Exercise"/>
      </w:pPr>
      <w:bookmarkStart w:id="29" w:name="_Toc516411342"/>
      <w:r>
        <w:t>Create a Serial Port Profile Project</w:t>
      </w:r>
      <w:bookmarkEnd w:id="29"/>
    </w:p>
    <w:p w14:paraId="4FA82D80" w14:textId="58EDB88A" w:rsidR="00081139" w:rsidRDefault="00081139" w:rsidP="00174ABD">
      <w:r>
        <w:t>For this example, you will need to do:</w:t>
      </w:r>
    </w:p>
    <w:p w14:paraId="35DE1C88" w14:textId="4B7610F4" w:rsidR="00174ABD" w:rsidRDefault="00174ABD" w:rsidP="00081139">
      <w:pPr>
        <w:pStyle w:val="ListParagraph"/>
        <w:numPr>
          <w:ilvl w:val="0"/>
          <w:numId w:val="23"/>
        </w:numPr>
      </w:pPr>
      <w:r>
        <w:t xml:space="preserve">Create a new project using the BT Designer as documented in </w:t>
      </w:r>
      <w:r w:rsidR="00081139">
        <w:t>se</w:t>
      </w:r>
      <w:r>
        <w:t xml:space="preserve">ction </w:t>
      </w:r>
      <w:r>
        <w:fldChar w:fldCharType="begin"/>
      </w:r>
      <w:r>
        <w:instrText xml:space="preserve"> REF _Ref516393423 \r \h </w:instrText>
      </w:r>
      <w:r>
        <w:fldChar w:fldCharType="separate"/>
      </w:r>
      <w:r w:rsidR="00DC2697">
        <w:t xml:space="preserve">9.5 </w:t>
      </w:r>
      <w:r>
        <w:fldChar w:fldCharType="end"/>
      </w:r>
    </w:p>
    <w:p w14:paraId="7CE7B843" w14:textId="295D28DC" w:rsidR="00081139" w:rsidRDefault="00081139" w:rsidP="00081139">
      <w:pPr>
        <w:pStyle w:val="ListParagraph"/>
        <w:numPr>
          <w:ilvl w:val="0"/>
          <w:numId w:val="23"/>
        </w:numPr>
      </w:pPr>
      <w:r>
        <w:t xml:space="preserve">Update the project to handle pairing as documented in section </w:t>
      </w:r>
      <w:r>
        <w:fldChar w:fldCharType="begin"/>
      </w:r>
      <w:r>
        <w:instrText xml:space="preserve"> REF _Ref516402715 \r \h </w:instrText>
      </w:r>
      <w:r>
        <w:fldChar w:fldCharType="separate"/>
      </w:r>
      <w:r w:rsidR="00DC2697">
        <w:t xml:space="preserve">9.7.3 </w:t>
      </w:r>
      <w:r>
        <w:fldChar w:fldCharType="end"/>
      </w:r>
    </w:p>
    <w:p w14:paraId="435463FC" w14:textId="5EA9F4B8" w:rsidR="00081139" w:rsidRDefault="00081139" w:rsidP="00081139">
      <w:pPr>
        <w:pStyle w:val="ListParagraph"/>
        <w:numPr>
          <w:ilvl w:val="0"/>
          <w:numId w:val="23"/>
        </w:numPr>
      </w:pPr>
      <w:r>
        <w:t xml:space="preserve">Update the project to handle bonding as documented in section </w:t>
      </w:r>
      <w:r>
        <w:fldChar w:fldCharType="begin"/>
      </w:r>
      <w:r>
        <w:instrText xml:space="preserve"> REF _Ref516402727 \r \h </w:instrText>
      </w:r>
      <w:r>
        <w:fldChar w:fldCharType="separate"/>
      </w:r>
      <w:r w:rsidR="00DC2697">
        <w:t xml:space="preserve">9.7.4 </w:t>
      </w:r>
      <w:r>
        <w:fldChar w:fldCharType="end"/>
      </w:r>
    </w:p>
    <w:p w14:paraId="532651D1" w14:textId="54F3B2E5" w:rsidR="00081139" w:rsidRDefault="00081139" w:rsidP="00081139">
      <w:pPr>
        <w:pStyle w:val="ListParagraph"/>
        <w:numPr>
          <w:ilvl w:val="0"/>
          <w:numId w:val="23"/>
        </w:numPr>
      </w:pPr>
      <w:r>
        <w:t xml:space="preserve">Update the project with the SPP configuration as documented in section </w:t>
      </w:r>
      <w:r>
        <w:fldChar w:fldCharType="begin"/>
      </w:r>
      <w:r>
        <w:instrText xml:space="preserve"> REF _Ref516402647 \r \h </w:instrText>
      </w:r>
      <w:r>
        <w:fldChar w:fldCharType="separate"/>
      </w:r>
      <w:r w:rsidR="00DC2697">
        <w:t xml:space="preserve">9.7.5 </w:t>
      </w:r>
      <w:r>
        <w:fldChar w:fldCharType="end"/>
      </w:r>
    </w:p>
    <w:p w14:paraId="59A9E97D" w14:textId="29277027" w:rsidR="00174ABD" w:rsidRDefault="00081139" w:rsidP="00081139">
      <w:r>
        <w:t>Once your project seems to be working, you can attach to it using Windows, Mac or Android.</w:t>
      </w:r>
    </w:p>
    <w:p w14:paraId="714F95F8" w14:textId="153948C0" w:rsidR="00174ABD" w:rsidRPr="00081139" w:rsidRDefault="00174ABD" w:rsidP="00174ABD">
      <w:pPr>
        <w:rPr>
          <w:b/>
          <w:u w:val="single"/>
        </w:rPr>
      </w:pPr>
      <w:r w:rsidRPr="00081139">
        <w:rPr>
          <w:b/>
          <w:u w:val="single"/>
        </w:rPr>
        <w:t>PC Instructions</w:t>
      </w:r>
    </w:p>
    <w:p w14:paraId="63EBA787" w14:textId="68987EA5" w:rsidR="000C2608" w:rsidRDefault="000C2608" w:rsidP="00174ABD">
      <w:r>
        <w:t>For Windows 10 the easiest thing to do is install the “Bluetooth Serial Terminal” from the Microsoft App Store.</w:t>
      </w:r>
    </w:p>
    <w:p w14:paraId="69DF0411" w14:textId="5A3588DC" w:rsidR="009C1E8B" w:rsidRDefault="000C2608" w:rsidP="00174ABD">
      <w:r w:rsidRPr="000C2608">
        <w:rPr>
          <w:noProof/>
        </w:rPr>
        <w:drawing>
          <wp:inline distT="0" distB="0" distL="0" distR="0" wp14:anchorId="52D050FD" wp14:editId="6C35B849">
            <wp:extent cx="5943600" cy="3773805"/>
            <wp:effectExtent l="0" t="0" r="0" b="107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73805"/>
                    </a:xfrm>
                    <a:prstGeom prst="rect">
                      <a:avLst/>
                    </a:prstGeom>
                  </pic:spPr>
                </pic:pic>
              </a:graphicData>
            </a:graphic>
          </wp:inline>
        </w:drawing>
      </w:r>
    </w:p>
    <w:p w14:paraId="2BABFEBB" w14:textId="51D4CC39" w:rsidR="009C1E8B" w:rsidRDefault="000C2608" w:rsidP="00174ABD">
      <w:r>
        <w:t>Once that is done you click “Refresh List” until you can see your project, in this case “</w:t>
      </w:r>
      <w:proofErr w:type="spellStart"/>
      <w:r>
        <w:t>TestClassicSpp</w:t>
      </w:r>
      <w:proofErr w:type="spellEnd"/>
      <w:r>
        <w:t>”.  Then Press “Connect”.  Now you can type strings in the Transmit window to send to the WICED SPP Project.</w:t>
      </w:r>
    </w:p>
    <w:p w14:paraId="4C9F5384" w14:textId="0812050D" w:rsidR="00081139" w:rsidRDefault="009C1E8B" w:rsidP="00174ABD">
      <w:r w:rsidRPr="009C1E8B">
        <w:rPr>
          <w:noProof/>
        </w:rPr>
        <w:lastRenderedPageBreak/>
        <w:drawing>
          <wp:inline distT="0" distB="0" distL="0" distR="0" wp14:anchorId="3658800A" wp14:editId="6C8949BF">
            <wp:extent cx="5943600" cy="50768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076825"/>
                    </a:xfrm>
                    <a:prstGeom prst="rect">
                      <a:avLst/>
                    </a:prstGeom>
                  </pic:spPr>
                </pic:pic>
              </a:graphicData>
            </a:graphic>
          </wp:inline>
        </w:drawing>
      </w:r>
    </w:p>
    <w:p w14:paraId="1753CF9D" w14:textId="6BAB9719" w:rsidR="00081139" w:rsidRDefault="00174ABD" w:rsidP="00174ABD">
      <w:r w:rsidRPr="00081139">
        <w:rPr>
          <w:b/>
          <w:u w:val="single"/>
        </w:rPr>
        <w:t>Android Instructions</w:t>
      </w:r>
    </w:p>
    <w:p w14:paraId="24D3B1BC" w14:textId="0F56FCBD" w:rsidR="000E6611" w:rsidRDefault="000C2608" w:rsidP="00174ABD">
      <w:r>
        <w:t xml:space="preserve">On an Android </w:t>
      </w:r>
      <w:r w:rsidR="000E6611">
        <w:t>phone,</w:t>
      </w:r>
      <w:r>
        <w:t xml:space="preserve"> you can install “</w:t>
      </w:r>
      <w:r w:rsidR="009E66ED">
        <w:t>Serial Bluetooth Terminal” from the Google Play Store.</w:t>
      </w:r>
      <w:r w:rsidR="000E6611">
        <w:t xml:space="preserve">  </w:t>
      </w:r>
      <w:r w:rsidR="00372CF7">
        <w:t xml:space="preserve">Install “Serial” from Decisive Tactics onto your Mac.  </w:t>
      </w:r>
      <w:r w:rsidR="000E6611">
        <w:t>You can get it i</w:t>
      </w:r>
      <w:r w:rsidR="00FC77F1">
        <w:t xml:space="preserve">n the App Store.  When you run the </w:t>
      </w:r>
      <w:proofErr w:type="gramStart"/>
      <w:r w:rsidR="00FC77F1">
        <w:t>App</w:t>
      </w:r>
      <w:proofErr w:type="gramEnd"/>
      <w:r w:rsidR="00FC77F1">
        <w:t xml:space="preserve"> you will need to pair with your development kit.  To do that press the thing in the upper left.  Then Click on devices.</w:t>
      </w:r>
    </w:p>
    <w:p w14:paraId="03DE2152" w14:textId="685649D8" w:rsidR="000E6611" w:rsidRDefault="000E6611" w:rsidP="00174ABD">
      <w:r>
        <w:rPr>
          <w:noProof/>
        </w:rPr>
        <w:lastRenderedPageBreak/>
        <w:drawing>
          <wp:inline distT="0" distB="0" distL="0" distR="0" wp14:anchorId="1FB3AE94" wp14:editId="222E60F6">
            <wp:extent cx="1799237" cy="3200400"/>
            <wp:effectExtent l="0" t="0" r="4445" b="0"/>
            <wp:docPr id="53" name="Picture 53" descr="../../../../../Downloads/2018-06-10/Screenshot_20180610-15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018-06-10/Screenshot_20180610-15135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r>
        <w:rPr>
          <w:noProof/>
        </w:rPr>
        <w:drawing>
          <wp:inline distT="0" distB="0" distL="0" distR="0" wp14:anchorId="4F8953DB" wp14:editId="4973A966">
            <wp:extent cx="1799237" cy="3200400"/>
            <wp:effectExtent l="0" t="0" r="4445" b="0"/>
            <wp:docPr id="54" name="Picture 54" descr="../../../../../Downloads/2018-06-10/Screenshot_20180610-15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18-06-10/Screenshot_20180610-1514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r>
        <w:rPr>
          <w:noProof/>
        </w:rPr>
        <w:drawing>
          <wp:inline distT="0" distB="0" distL="0" distR="0" wp14:anchorId="331F07C2" wp14:editId="487968C8">
            <wp:extent cx="1799237" cy="3200400"/>
            <wp:effectExtent l="0" t="0" r="4445" b="0"/>
            <wp:docPr id="55" name="Picture 55" descr="../../../../../Downloads/2018-06-10/Screenshot_20180610-15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6-10/Screenshot_20180610-15140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p>
    <w:p w14:paraId="172AAAF1" w14:textId="2D963342" w:rsidR="00FC77F1" w:rsidRDefault="00FC77F1" w:rsidP="00174ABD">
      <w:r>
        <w:t>Click on “+ Pair new device”.  Then find your development kit and add it.</w:t>
      </w:r>
    </w:p>
    <w:p w14:paraId="74B5892F" w14:textId="2BC52A3E" w:rsidR="000E6611" w:rsidRDefault="000E6611" w:rsidP="00174ABD">
      <w:r>
        <w:rPr>
          <w:noProof/>
        </w:rPr>
        <w:drawing>
          <wp:inline distT="0" distB="0" distL="0" distR="0" wp14:anchorId="258F9B49" wp14:editId="33695422">
            <wp:extent cx="1799237" cy="3200400"/>
            <wp:effectExtent l="0" t="0" r="4445" b="0"/>
            <wp:docPr id="56" name="Picture 56" descr="../../../../../Downloads/2018-06-10/Screenshot_20180610-15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2018-06-10/Screenshot_20180610-1514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r>
        <w:rPr>
          <w:noProof/>
        </w:rPr>
        <w:drawing>
          <wp:inline distT="0" distB="0" distL="0" distR="0" wp14:anchorId="0CF06E00" wp14:editId="62C4CA3E">
            <wp:extent cx="1799237" cy="3200400"/>
            <wp:effectExtent l="0" t="0" r="4445" b="0"/>
            <wp:docPr id="58" name="Picture 58" descr="../../../../../Downloads/2018-06-10/Screenshot_20180610-15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2018-06-10/Screenshot_20180610-1514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r>
        <w:rPr>
          <w:noProof/>
        </w:rPr>
        <w:drawing>
          <wp:inline distT="0" distB="0" distL="0" distR="0" wp14:anchorId="48B1FD7B" wp14:editId="3FA06FA1">
            <wp:extent cx="1799237" cy="3200400"/>
            <wp:effectExtent l="0" t="0" r="4445" b="0"/>
            <wp:docPr id="59" name="Picture 59" descr="../../../../../Downloads/2018-06-10/Screenshot_20180610-15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2018-06-10/Screenshot_20180610-1514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p>
    <w:p w14:paraId="7639354D" w14:textId="5C9DD8D5" w:rsidR="00FC77F1" w:rsidRDefault="00FC77F1" w:rsidP="00174ABD">
      <w:r>
        <w:t xml:space="preserve">After you are connected press the back arrow where you will see that your device is connected.  Then press the back arrow again to see the blank terminal window.  Next you next to press the plug icon to </w:t>
      </w:r>
      <w:proofErr w:type="gramStart"/>
      <w:r>
        <w:t>actually make</w:t>
      </w:r>
      <w:proofErr w:type="gramEnd"/>
      <w:r>
        <w:t xml:space="preserve"> a connection to your development kit.</w:t>
      </w:r>
    </w:p>
    <w:p w14:paraId="59CC5872" w14:textId="77777777" w:rsidR="000E6611" w:rsidRDefault="000E6611" w:rsidP="00174ABD"/>
    <w:p w14:paraId="18DAC0AF" w14:textId="608D02CD" w:rsidR="000E6611" w:rsidRDefault="000E6611" w:rsidP="00174ABD">
      <w:r>
        <w:rPr>
          <w:noProof/>
        </w:rPr>
        <w:lastRenderedPageBreak/>
        <w:drawing>
          <wp:inline distT="0" distB="0" distL="0" distR="0" wp14:anchorId="2AA9A9EA" wp14:editId="0866383E">
            <wp:extent cx="1799237" cy="3200400"/>
            <wp:effectExtent l="0" t="0" r="4445" b="0"/>
            <wp:docPr id="60" name="Picture 60" descr="../../../../../Downloads/2018-06-10/Screenshot_20180610-15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2018-06-10/Screenshot_20180610-15150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r>
        <w:rPr>
          <w:noProof/>
        </w:rPr>
        <w:drawing>
          <wp:inline distT="0" distB="0" distL="0" distR="0" wp14:anchorId="2B714407" wp14:editId="7C6DCE73">
            <wp:extent cx="1799237" cy="3200400"/>
            <wp:effectExtent l="0" t="0" r="4445" b="0"/>
            <wp:docPr id="61" name="Picture 61" descr="../../../../../Downloads/2018-06-10/Screenshot_20180610-15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2018-06-10/Screenshot_20180610-15150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r>
        <w:rPr>
          <w:noProof/>
        </w:rPr>
        <w:drawing>
          <wp:inline distT="0" distB="0" distL="0" distR="0" wp14:anchorId="65A18E59" wp14:editId="694C0A91">
            <wp:extent cx="1799237" cy="3200400"/>
            <wp:effectExtent l="0" t="0" r="4445" b="0"/>
            <wp:docPr id="62" name="Picture 62" descr="../../../../../Downloads/2018-06-10/Screenshot_20180610-15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2018-06-10/Screenshot_20180610-1515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p>
    <w:p w14:paraId="5F62D516" w14:textId="1C038F52" w:rsidR="00FC77F1" w:rsidRDefault="00FC77F1" w:rsidP="00174ABD">
      <w:r>
        <w:t>Now you can send data to the SPP.  When you press the plug again, it will disconnect.  You can then go back to the Device screen and forget (aka delete the Bonding information) for your project.</w:t>
      </w:r>
    </w:p>
    <w:p w14:paraId="35B922DB" w14:textId="6D95845B" w:rsidR="000E6611" w:rsidRDefault="000E6611" w:rsidP="00174ABD">
      <w:r>
        <w:rPr>
          <w:noProof/>
        </w:rPr>
        <w:lastRenderedPageBreak/>
        <w:drawing>
          <wp:inline distT="0" distB="0" distL="0" distR="0" wp14:anchorId="79C4EBAB" wp14:editId="12D39FAE">
            <wp:extent cx="1799237" cy="3200400"/>
            <wp:effectExtent l="0" t="0" r="4445" b="0"/>
            <wp:docPr id="63" name="Picture 63" descr="../../../../../Downloads/2018-06-10/Screenshot_20180610-15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2018-06-10/Screenshot_20180610-1515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r>
        <w:rPr>
          <w:noProof/>
        </w:rPr>
        <w:drawing>
          <wp:inline distT="0" distB="0" distL="0" distR="0" wp14:anchorId="0B59A28C" wp14:editId="7C0985CD">
            <wp:extent cx="1799237" cy="3200400"/>
            <wp:effectExtent l="0" t="0" r="4445" b="0"/>
            <wp:docPr id="64" name="Picture 64" descr="../../../../../Downloads/2018-06-10/Screenshot_20180610-15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2018-06-10/Screenshot_20180610-1515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r>
        <w:rPr>
          <w:noProof/>
        </w:rPr>
        <w:drawing>
          <wp:inline distT="0" distB="0" distL="0" distR="0" wp14:anchorId="5F108B71" wp14:editId="3AFEAA37">
            <wp:extent cx="1799237" cy="3200400"/>
            <wp:effectExtent l="0" t="0" r="4445" b="0"/>
            <wp:docPr id="65" name="Picture 65" descr="../../../../../Downloads/2018-06-10/Screenshot_20180610-15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2018-06-10/Screenshot_20180610-1516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r>
        <w:rPr>
          <w:noProof/>
        </w:rPr>
        <w:drawing>
          <wp:inline distT="0" distB="0" distL="0" distR="0" wp14:anchorId="7CE29A77" wp14:editId="42F95D4D">
            <wp:extent cx="1799237" cy="3200400"/>
            <wp:effectExtent l="0" t="0" r="4445" b="0"/>
            <wp:docPr id="66" name="Picture 66" descr="../../../../../Downloads/2018-06-10/Screenshot_20180610-15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2018-06-10/Screenshot_20180610-1516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p>
    <w:p w14:paraId="45D27401" w14:textId="77777777" w:rsidR="000E6611" w:rsidRDefault="000E6611" w:rsidP="00174ABD"/>
    <w:p w14:paraId="066DF488" w14:textId="77777777" w:rsidR="000E6611" w:rsidRDefault="000E6611" w:rsidP="000E6611">
      <w:pPr>
        <w:rPr>
          <w:b/>
          <w:u w:val="single"/>
        </w:rPr>
      </w:pPr>
      <w:r w:rsidRPr="00081139">
        <w:rPr>
          <w:b/>
          <w:u w:val="single"/>
        </w:rPr>
        <w:t>Mac Instructions</w:t>
      </w:r>
    </w:p>
    <w:p w14:paraId="1B1EC4BB" w14:textId="73E06A55" w:rsidR="000E6611" w:rsidRDefault="00FC77F1" w:rsidP="00174ABD">
      <w:r>
        <w:t>Install the program “Serial” from the App Store.</w:t>
      </w:r>
    </w:p>
    <w:p w14:paraId="428305C4" w14:textId="2E4C273E" w:rsidR="00372CF7" w:rsidRDefault="00372CF7" w:rsidP="00174ABD">
      <w:r w:rsidRPr="00372CF7">
        <w:rPr>
          <w:noProof/>
        </w:rPr>
        <w:lastRenderedPageBreak/>
        <w:drawing>
          <wp:inline distT="0" distB="0" distL="0" distR="0" wp14:anchorId="3A8A4267" wp14:editId="65222AD4">
            <wp:extent cx="4660900" cy="6007100"/>
            <wp:effectExtent l="0" t="0" r="1270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60900" cy="6007100"/>
                    </a:xfrm>
                    <a:prstGeom prst="rect">
                      <a:avLst/>
                    </a:prstGeom>
                  </pic:spPr>
                </pic:pic>
              </a:graphicData>
            </a:graphic>
          </wp:inline>
        </w:drawing>
      </w:r>
    </w:p>
    <w:p w14:paraId="6AD1F6CE" w14:textId="03A58978" w:rsidR="00372CF7" w:rsidRPr="00372CF7" w:rsidRDefault="00372CF7" w:rsidP="00174ABD">
      <w:r>
        <w:t xml:space="preserve">Once you have programmed the development kit you need to connect to the board.  </w:t>
      </w:r>
      <w:r w:rsidR="00FC77F1">
        <w:t>In the Serial program c</w:t>
      </w:r>
      <w:r>
        <w:t xml:space="preserve">hoose File </w:t>
      </w:r>
      <w:r>
        <w:sym w:font="Wingdings" w:char="F0E0"/>
      </w:r>
      <w:r>
        <w:t>Open Bluetooth</w:t>
      </w:r>
    </w:p>
    <w:p w14:paraId="0C251A9E" w14:textId="57989100" w:rsidR="00081139" w:rsidRDefault="009F78A3" w:rsidP="00174ABD">
      <w:r w:rsidRPr="009F78A3">
        <w:rPr>
          <w:noProof/>
        </w:rPr>
        <w:lastRenderedPageBreak/>
        <w:drawing>
          <wp:inline distT="0" distB="0" distL="0" distR="0" wp14:anchorId="12FF84F8" wp14:editId="6F9CDB02">
            <wp:extent cx="4419600" cy="254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19600" cy="2540000"/>
                    </a:xfrm>
                    <a:prstGeom prst="rect">
                      <a:avLst/>
                    </a:prstGeom>
                  </pic:spPr>
                </pic:pic>
              </a:graphicData>
            </a:graphic>
          </wp:inline>
        </w:drawing>
      </w:r>
    </w:p>
    <w:p w14:paraId="7028A91F" w14:textId="4163AA4B" w:rsidR="00372CF7" w:rsidRDefault="00372CF7" w:rsidP="00174ABD">
      <w:r>
        <w:t>Then find you project and press “Select”.  This will pair to the development kit and open a window.</w:t>
      </w:r>
    </w:p>
    <w:p w14:paraId="72D170DC" w14:textId="77777777" w:rsidR="003C21B6" w:rsidRDefault="003C21B6" w:rsidP="00174ABD"/>
    <w:p w14:paraId="67E39DA2" w14:textId="74F04EC2" w:rsidR="003C21B6" w:rsidRDefault="003C21B6" w:rsidP="00174ABD">
      <w:r w:rsidRPr="003C21B6">
        <w:rPr>
          <w:noProof/>
        </w:rPr>
        <w:lastRenderedPageBreak/>
        <w:drawing>
          <wp:inline distT="0" distB="0" distL="0" distR="0" wp14:anchorId="420A5559" wp14:editId="4CE509C1">
            <wp:extent cx="5943600" cy="46215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621530"/>
                    </a:xfrm>
                    <a:prstGeom prst="rect">
                      <a:avLst/>
                    </a:prstGeom>
                  </pic:spPr>
                </pic:pic>
              </a:graphicData>
            </a:graphic>
          </wp:inline>
        </w:drawing>
      </w:r>
    </w:p>
    <w:p w14:paraId="3C14252D" w14:textId="4687437A" w:rsidR="003C21B6" w:rsidRDefault="00372CF7" w:rsidP="00174ABD">
      <w:r>
        <w:t>You will be asked to confirm the connection.</w:t>
      </w:r>
    </w:p>
    <w:p w14:paraId="6F8ACF6A" w14:textId="4262A7F5" w:rsidR="009F78A3" w:rsidRDefault="003E3F76" w:rsidP="00174ABD">
      <w:r w:rsidRPr="003E3F76">
        <w:rPr>
          <w:noProof/>
        </w:rPr>
        <w:drawing>
          <wp:inline distT="0" distB="0" distL="0" distR="0" wp14:anchorId="5DD22E81" wp14:editId="5A35525C">
            <wp:extent cx="5943600" cy="22015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01545"/>
                    </a:xfrm>
                    <a:prstGeom prst="rect">
                      <a:avLst/>
                    </a:prstGeom>
                  </pic:spPr>
                </pic:pic>
              </a:graphicData>
            </a:graphic>
          </wp:inline>
        </w:drawing>
      </w:r>
    </w:p>
    <w:p w14:paraId="4E34775C" w14:textId="05BF298C" w:rsidR="00372CF7" w:rsidRDefault="00372CF7" w:rsidP="00174ABD">
      <w:r>
        <w:t>Once it is connected, everything you type will appear in the console window of the WICED Development kit.  Below you can see that I typed “</w:t>
      </w:r>
      <w:proofErr w:type="spellStart"/>
      <w:r>
        <w:t>asdf</w:t>
      </w:r>
      <w:proofErr w:type="spellEnd"/>
      <w:r>
        <w:t>”</w:t>
      </w:r>
    </w:p>
    <w:p w14:paraId="343D5E0E" w14:textId="77777777" w:rsidR="00372CF7" w:rsidRDefault="00372CF7" w:rsidP="00174ABD"/>
    <w:p w14:paraId="0B78FA1D" w14:textId="3820A7A2" w:rsidR="00372CF7" w:rsidRDefault="00372CF7" w:rsidP="00174ABD">
      <w:r w:rsidRPr="00372CF7">
        <w:rPr>
          <w:noProof/>
        </w:rPr>
        <w:lastRenderedPageBreak/>
        <w:drawing>
          <wp:inline distT="0" distB="0" distL="0" distR="0" wp14:anchorId="57CBC984" wp14:editId="73116B80">
            <wp:extent cx="5943600" cy="34474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47415"/>
                    </a:xfrm>
                    <a:prstGeom prst="rect">
                      <a:avLst/>
                    </a:prstGeom>
                  </pic:spPr>
                </pic:pic>
              </a:graphicData>
            </a:graphic>
          </wp:inline>
        </w:drawing>
      </w:r>
    </w:p>
    <w:p w14:paraId="3C8ACDEA" w14:textId="68D60C84" w:rsidR="00372CF7" w:rsidRDefault="00372CF7" w:rsidP="00174ABD">
      <w:r>
        <w:t>To unpair your development kit, select the Bluetooth symbol and pick “Open Bluetooth Preferences”</w:t>
      </w:r>
    </w:p>
    <w:p w14:paraId="7E55EF94" w14:textId="57CC1CA2" w:rsidR="00372CF7" w:rsidRDefault="00372CF7" w:rsidP="00174ABD">
      <w:r w:rsidRPr="00372CF7">
        <w:rPr>
          <w:noProof/>
        </w:rPr>
        <w:drawing>
          <wp:inline distT="0" distB="0" distL="0" distR="0" wp14:anchorId="4C73542F" wp14:editId="7F716709">
            <wp:extent cx="2895600" cy="1892300"/>
            <wp:effectExtent l="0" t="0" r="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95600" cy="1892300"/>
                    </a:xfrm>
                    <a:prstGeom prst="rect">
                      <a:avLst/>
                    </a:prstGeom>
                  </pic:spPr>
                </pic:pic>
              </a:graphicData>
            </a:graphic>
          </wp:inline>
        </w:drawing>
      </w:r>
    </w:p>
    <w:p w14:paraId="4CC1B52E" w14:textId="6848ADFE" w:rsidR="00372CF7" w:rsidRDefault="00372CF7" w:rsidP="00174ABD">
      <w:r>
        <w:lastRenderedPageBreak/>
        <w:t>Then click the “x”</w:t>
      </w:r>
      <w:r w:rsidRPr="00372CF7">
        <w:rPr>
          <w:noProof/>
        </w:rPr>
        <w:drawing>
          <wp:inline distT="0" distB="0" distL="0" distR="0" wp14:anchorId="1B1CD01E" wp14:editId="0EE01FC6">
            <wp:extent cx="5943600" cy="38703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70325"/>
                    </a:xfrm>
                    <a:prstGeom prst="rect">
                      <a:avLst/>
                    </a:prstGeom>
                  </pic:spPr>
                </pic:pic>
              </a:graphicData>
            </a:graphic>
          </wp:inline>
        </w:drawing>
      </w:r>
    </w:p>
    <w:p w14:paraId="472FA70D" w14:textId="4747E0EF" w:rsidR="00372CF7" w:rsidRDefault="00372CF7" w:rsidP="00174ABD">
      <w:r>
        <w:t>And it will confirm that you want to remove the Bonding information from the Mac BT Stack.</w:t>
      </w:r>
    </w:p>
    <w:p w14:paraId="132DE390" w14:textId="14869ED4" w:rsidR="00372CF7" w:rsidRPr="00081139" w:rsidRDefault="00372CF7" w:rsidP="00174ABD">
      <w:r w:rsidRPr="00372CF7">
        <w:rPr>
          <w:noProof/>
        </w:rPr>
        <w:drawing>
          <wp:inline distT="0" distB="0" distL="0" distR="0" wp14:anchorId="0B87F8DF" wp14:editId="30B0A753">
            <wp:extent cx="5943600" cy="15716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571625"/>
                    </a:xfrm>
                    <a:prstGeom prst="rect">
                      <a:avLst/>
                    </a:prstGeom>
                  </pic:spPr>
                </pic:pic>
              </a:graphicData>
            </a:graphic>
          </wp:inline>
        </w:drawing>
      </w:r>
    </w:p>
    <w:p w14:paraId="0BF77DA4" w14:textId="1B171DF3" w:rsidR="00174ABD" w:rsidRDefault="00174ABD" w:rsidP="00DC2697">
      <w:pPr>
        <w:pStyle w:val="Exercise"/>
      </w:pPr>
      <w:bookmarkStart w:id="30" w:name="_Toc516411343"/>
      <w:r w:rsidRPr="00DC2697">
        <w:t>Improve</w:t>
      </w:r>
      <w:r>
        <w:t xml:space="preserve"> Security by Adding IO Capabilities</w:t>
      </w:r>
      <w:bookmarkEnd w:id="30"/>
    </w:p>
    <w:p w14:paraId="31F97A28" w14:textId="71A722A3" w:rsidR="00174ABD" w:rsidRDefault="00174ABD" w:rsidP="00DC2697">
      <w:pPr>
        <w:pStyle w:val="Exercise"/>
      </w:pPr>
      <w:bookmarkStart w:id="31" w:name="_Toc516411344"/>
      <w:r>
        <w:t xml:space="preserve">Add </w:t>
      </w:r>
      <w:r w:rsidR="00DC2697">
        <w:t>M</w:t>
      </w:r>
      <w:r>
        <w:t>ultiple Device Bonding Capability</w:t>
      </w:r>
      <w:bookmarkEnd w:id="31"/>
    </w:p>
    <w:sectPr w:rsidR="00174ABD">
      <w:headerReference w:type="default" r:id="rId68"/>
      <w:footerReference w:type="default" r:id="rId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823143" w14:textId="77777777" w:rsidR="0075487E" w:rsidRDefault="0075487E" w:rsidP="00DF6D18">
      <w:r>
        <w:separator/>
      </w:r>
    </w:p>
  </w:endnote>
  <w:endnote w:type="continuationSeparator" w:id="0">
    <w:p w14:paraId="5030B7EE" w14:textId="77777777" w:rsidR="0075487E" w:rsidRDefault="0075487E"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Monaco">
    <w:altName w:val="Calibri"/>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174ABD" w:rsidRDefault="00174ABD" w:rsidP="00547CF1">
            <w:pPr>
              <w:pStyle w:val="Footer"/>
              <w:spacing w:after="0"/>
            </w:pPr>
          </w:p>
          <w:p w14:paraId="4C29FDE6" w14:textId="0D2F0A2A" w:rsidR="00174ABD" w:rsidRDefault="00174ABD" w:rsidP="00E60124">
            <w:pPr>
              <w:pStyle w:val="Footer"/>
              <w:spacing w:after="0"/>
            </w:pPr>
            <w:r>
              <w:t>Chapter 5</w:t>
            </w:r>
            <w:r w:rsidR="00DC2697">
              <w:t>A</w:t>
            </w:r>
            <w:r>
              <w:t xml:space="preserve"> Classic Bluetooth</w:t>
            </w:r>
            <w:r w:rsidR="00DC2697">
              <w:t xml:space="preserve"> – The Wireless Serial Port</w:t>
            </w:r>
            <w:r>
              <w:tab/>
            </w:r>
            <w:r>
              <w:tab/>
              <w:t xml:space="preserve">Page </w:t>
            </w:r>
            <w:r>
              <w:fldChar w:fldCharType="begin"/>
            </w:r>
            <w:r>
              <w:instrText xml:space="preserve"> PAGE </w:instrText>
            </w:r>
            <w:r>
              <w:fldChar w:fldCharType="separate"/>
            </w:r>
            <w:r w:rsidR="007521FF">
              <w:rPr>
                <w:noProof/>
              </w:rPr>
              <w:t>1</w:t>
            </w:r>
            <w:r>
              <w:fldChar w:fldCharType="end"/>
            </w:r>
            <w:r>
              <w:t xml:space="preserve"> of </w:t>
            </w:r>
            <w:fldSimple w:instr=" NUMPAGES  ">
              <w:r w:rsidR="007521FF">
                <w:rPr>
                  <w:noProof/>
                </w:rPr>
                <w:t>35</w:t>
              </w:r>
            </w:fldSimple>
          </w:p>
        </w:sdtContent>
      </w:sdt>
    </w:sdtContent>
  </w:sdt>
  <w:p w14:paraId="75581528" w14:textId="77777777" w:rsidR="00174ABD" w:rsidRDefault="00174ABD"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2C65B1" w14:textId="77777777" w:rsidR="0075487E" w:rsidRDefault="0075487E" w:rsidP="00DF6D18">
      <w:r>
        <w:separator/>
      </w:r>
    </w:p>
  </w:footnote>
  <w:footnote w:type="continuationSeparator" w:id="0">
    <w:p w14:paraId="1B463830" w14:textId="77777777" w:rsidR="0075487E" w:rsidRDefault="0075487E"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174ABD" w:rsidRDefault="00174ABD">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FEA680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C92808"/>
    <w:multiLevelType w:val="hybridMultilevel"/>
    <w:tmpl w:val="04801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F29C9"/>
    <w:multiLevelType w:val="hybridMultilevel"/>
    <w:tmpl w:val="91E0B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592B14"/>
    <w:multiLevelType w:val="hybridMultilevel"/>
    <w:tmpl w:val="26B40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B60FAC"/>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19700CD"/>
    <w:multiLevelType w:val="multilevel"/>
    <w:tmpl w:val="813C4270"/>
    <w:lvl w:ilvl="0">
      <w:start w:val="1"/>
      <w:numFmt w:val="decimal"/>
      <w:lvlText w:val="7C.%1"/>
      <w:lvlJc w:val="left"/>
      <w:pPr>
        <w:ind w:left="360" w:hanging="720"/>
      </w:pPr>
      <w:rPr>
        <w:rFonts w:hint="default"/>
      </w:rPr>
    </w:lvl>
    <w:lvl w:ilvl="1">
      <w:start w:val="1"/>
      <w:numFmt w:val="decimal"/>
      <w:pStyle w:val="Exercise"/>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2AE5DE2"/>
    <w:multiLevelType w:val="hybridMultilevel"/>
    <w:tmpl w:val="9A9E2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7952AA"/>
    <w:multiLevelType w:val="hybridMultilevel"/>
    <w:tmpl w:val="2DB4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6A68F9"/>
    <w:multiLevelType w:val="multilevel"/>
    <w:tmpl w:val="4AD65236"/>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282828"/>
    <w:multiLevelType w:val="hybridMultilevel"/>
    <w:tmpl w:val="6BBCA9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DD4CAF"/>
    <w:multiLevelType w:val="hybridMultilevel"/>
    <w:tmpl w:val="34808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C14336"/>
    <w:multiLevelType w:val="hybridMultilevel"/>
    <w:tmpl w:val="4C54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D82B7B"/>
    <w:multiLevelType w:val="hybridMultilevel"/>
    <w:tmpl w:val="85F0F0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E97051"/>
    <w:multiLevelType w:val="hybridMultilevel"/>
    <w:tmpl w:val="5A6E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760288"/>
    <w:multiLevelType w:val="hybridMultilevel"/>
    <w:tmpl w:val="330CE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560EDD"/>
    <w:multiLevelType w:val="hybridMultilevel"/>
    <w:tmpl w:val="F11A2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62103F"/>
    <w:multiLevelType w:val="multilevel"/>
    <w:tmpl w:val="D4E285B4"/>
    <w:lvl w:ilvl="0">
      <w:start w:val="1"/>
      <w:numFmt w:val="decimal"/>
      <w:pStyle w:val="Heading1"/>
      <w:lvlText w:val="9.%1 "/>
      <w:lvlJc w:val="left"/>
      <w:pPr>
        <w:ind w:left="-360" w:firstLine="360"/>
      </w:pPr>
      <w:rPr>
        <w:rFonts w:hint="default"/>
      </w:rPr>
    </w:lvl>
    <w:lvl w:ilvl="1">
      <w:start w:val="1"/>
      <w:numFmt w:val="decimal"/>
      <w:pStyle w:val="Heading2"/>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06F3BC5"/>
    <w:multiLevelType w:val="hybridMultilevel"/>
    <w:tmpl w:val="B136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C318D4"/>
    <w:multiLevelType w:val="hybridMultilevel"/>
    <w:tmpl w:val="5150C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5BD2DEA"/>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BC62A5B"/>
    <w:multiLevelType w:val="hybridMultilevel"/>
    <w:tmpl w:val="26DA0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CE6D9D"/>
    <w:multiLevelType w:val="hybridMultilevel"/>
    <w:tmpl w:val="BFA49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1"/>
  </w:num>
  <w:num w:numId="3">
    <w:abstractNumId w:val="5"/>
  </w:num>
  <w:num w:numId="4">
    <w:abstractNumId w:val="25"/>
  </w:num>
  <w:num w:numId="5">
    <w:abstractNumId w:val="3"/>
  </w:num>
  <w:num w:numId="6">
    <w:abstractNumId w:val="20"/>
  </w:num>
  <w:num w:numId="7">
    <w:abstractNumId w:val="4"/>
  </w:num>
  <w:num w:numId="8">
    <w:abstractNumId w:val="0"/>
  </w:num>
  <w:num w:numId="9">
    <w:abstractNumId w:val="9"/>
  </w:num>
  <w:num w:numId="10">
    <w:abstractNumId w:val="2"/>
  </w:num>
  <w:num w:numId="11">
    <w:abstractNumId w:val="17"/>
  </w:num>
  <w:num w:numId="12">
    <w:abstractNumId w:val="13"/>
  </w:num>
  <w:num w:numId="13">
    <w:abstractNumId w:val="18"/>
  </w:num>
  <w:num w:numId="14">
    <w:abstractNumId w:val="12"/>
  </w:num>
  <w:num w:numId="15">
    <w:abstractNumId w:val="15"/>
  </w:num>
  <w:num w:numId="16">
    <w:abstractNumId w:val="8"/>
  </w:num>
  <w:num w:numId="17">
    <w:abstractNumId w:val="14"/>
  </w:num>
  <w:num w:numId="18">
    <w:abstractNumId w:val="24"/>
  </w:num>
  <w:num w:numId="19">
    <w:abstractNumId w:val="1"/>
  </w:num>
  <w:num w:numId="20">
    <w:abstractNumId w:val="16"/>
  </w:num>
  <w:num w:numId="21">
    <w:abstractNumId w:val="6"/>
  </w:num>
  <w:num w:numId="22">
    <w:abstractNumId w:val="22"/>
  </w:num>
  <w:num w:numId="23">
    <w:abstractNumId w:val="26"/>
  </w:num>
  <w:num w:numId="24">
    <w:abstractNumId w:val="21"/>
  </w:num>
  <w:num w:numId="25">
    <w:abstractNumId w:val="7"/>
  </w:num>
  <w:num w:numId="26">
    <w:abstractNumId w:val="23"/>
  </w:num>
  <w:num w:numId="27">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139E7"/>
    <w:rsid w:val="00013DA7"/>
    <w:rsid w:val="000157C9"/>
    <w:rsid w:val="0001761C"/>
    <w:rsid w:val="000211D8"/>
    <w:rsid w:val="0002304A"/>
    <w:rsid w:val="00027B1E"/>
    <w:rsid w:val="00027E46"/>
    <w:rsid w:val="00031825"/>
    <w:rsid w:val="000322CB"/>
    <w:rsid w:val="00042342"/>
    <w:rsid w:val="00044C80"/>
    <w:rsid w:val="00045AC8"/>
    <w:rsid w:val="00047DA1"/>
    <w:rsid w:val="00051E3C"/>
    <w:rsid w:val="0005324C"/>
    <w:rsid w:val="00056B7C"/>
    <w:rsid w:val="00061455"/>
    <w:rsid w:val="00066118"/>
    <w:rsid w:val="000662EB"/>
    <w:rsid w:val="00066708"/>
    <w:rsid w:val="00074015"/>
    <w:rsid w:val="000744CA"/>
    <w:rsid w:val="000805CB"/>
    <w:rsid w:val="00081139"/>
    <w:rsid w:val="0008193F"/>
    <w:rsid w:val="000851D4"/>
    <w:rsid w:val="00093229"/>
    <w:rsid w:val="00093941"/>
    <w:rsid w:val="00093A9C"/>
    <w:rsid w:val="00096E47"/>
    <w:rsid w:val="000A10C2"/>
    <w:rsid w:val="000A6446"/>
    <w:rsid w:val="000A7893"/>
    <w:rsid w:val="000A7C62"/>
    <w:rsid w:val="000B0436"/>
    <w:rsid w:val="000B3CDE"/>
    <w:rsid w:val="000B444B"/>
    <w:rsid w:val="000B480A"/>
    <w:rsid w:val="000B49C4"/>
    <w:rsid w:val="000C1BD7"/>
    <w:rsid w:val="000C2608"/>
    <w:rsid w:val="000C39F0"/>
    <w:rsid w:val="000C3B73"/>
    <w:rsid w:val="000C4E6B"/>
    <w:rsid w:val="000C5DDA"/>
    <w:rsid w:val="000C6A4A"/>
    <w:rsid w:val="000D1AED"/>
    <w:rsid w:val="000D47C7"/>
    <w:rsid w:val="000D5180"/>
    <w:rsid w:val="000D5CC1"/>
    <w:rsid w:val="000D62B0"/>
    <w:rsid w:val="000D64CA"/>
    <w:rsid w:val="000D7031"/>
    <w:rsid w:val="000D7E0E"/>
    <w:rsid w:val="000D7F02"/>
    <w:rsid w:val="000E2AD4"/>
    <w:rsid w:val="000E36BD"/>
    <w:rsid w:val="000E6611"/>
    <w:rsid w:val="000E730D"/>
    <w:rsid w:val="000F0639"/>
    <w:rsid w:val="000F1050"/>
    <w:rsid w:val="000F2E84"/>
    <w:rsid w:val="000F4EBA"/>
    <w:rsid w:val="001029D3"/>
    <w:rsid w:val="00102AD4"/>
    <w:rsid w:val="001049B7"/>
    <w:rsid w:val="00110CE4"/>
    <w:rsid w:val="00112EEC"/>
    <w:rsid w:val="00114104"/>
    <w:rsid w:val="0011517F"/>
    <w:rsid w:val="001171D9"/>
    <w:rsid w:val="0012300A"/>
    <w:rsid w:val="00123A56"/>
    <w:rsid w:val="00124E78"/>
    <w:rsid w:val="00126DF9"/>
    <w:rsid w:val="00130E71"/>
    <w:rsid w:val="001318AB"/>
    <w:rsid w:val="00132EF0"/>
    <w:rsid w:val="001369F6"/>
    <w:rsid w:val="00136D1A"/>
    <w:rsid w:val="00137E77"/>
    <w:rsid w:val="00141C26"/>
    <w:rsid w:val="00143776"/>
    <w:rsid w:val="001437EE"/>
    <w:rsid w:val="001448EB"/>
    <w:rsid w:val="00150A73"/>
    <w:rsid w:val="001519BC"/>
    <w:rsid w:val="00152878"/>
    <w:rsid w:val="001542E2"/>
    <w:rsid w:val="00155FDC"/>
    <w:rsid w:val="0015653A"/>
    <w:rsid w:val="00156EEC"/>
    <w:rsid w:val="00165DB6"/>
    <w:rsid w:val="001671EF"/>
    <w:rsid w:val="00167802"/>
    <w:rsid w:val="00171A27"/>
    <w:rsid w:val="00171CC3"/>
    <w:rsid w:val="00174ABD"/>
    <w:rsid w:val="00175AB2"/>
    <w:rsid w:val="001769AE"/>
    <w:rsid w:val="00177F74"/>
    <w:rsid w:val="00180147"/>
    <w:rsid w:val="001819F1"/>
    <w:rsid w:val="00182794"/>
    <w:rsid w:val="001834C2"/>
    <w:rsid w:val="00184A63"/>
    <w:rsid w:val="001853C1"/>
    <w:rsid w:val="00193937"/>
    <w:rsid w:val="00195A29"/>
    <w:rsid w:val="001A05BD"/>
    <w:rsid w:val="001A091C"/>
    <w:rsid w:val="001A2540"/>
    <w:rsid w:val="001A3876"/>
    <w:rsid w:val="001A44AD"/>
    <w:rsid w:val="001A6689"/>
    <w:rsid w:val="001B1B56"/>
    <w:rsid w:val="001B22CC"/>
    <w:rsid w:val="001B463A"/>
    <w:rsid w:val="001B5DCC"/>
    <w:rsid w:val="001C2D81"/>
    <w:rsid w:val="001C2E68"/>
    <w:rsid w:val="001C3071"/>
    <w:rsid w:val="001C41CE"/>
    <w:rsid w:val="001C42A2"/>
    <w:rsid w:val="001D092F"/>
    <w:rsid w:val="001D0941"/>
    <w:rsid w:val="001D7E7B"/>
    <w:rsid w:val="001E01B2"/>
    <w:rsid w:val="001E0CD6"/>
    <w:rsid w:val="001E2D81"/>
    <w:rsid w:val="001E3135"/>
    <w:rsid w:val="001E500C"/>
    <w:rsid w:val="001E5730"/>
    <w:rsid w:val="001F2B7E"/>
    <w:rsid w:val="001F4841"/>
    <w:rsid w:val="001F6D0F"/>
    <w:rsid w:val="00202274"/>
    <w:rsid w:val="002025AB"/>
    <w:rsid w:val="002039C6"/>
    <w:rsid w:val="0021251E"/>
    <w:rsid w:val="002141D2"/>
    <w:rsid w:val="00214414"/>
    <w:rsid w:val="00214543"/>
    <w:rsid w:val="00216CA1"/>
    <w:rsid w:val="00216CEC"/>
    <w:rsid w:val="002203F9"/>
    <w:rsid w:val="00221074"/>
    <w:rsid w:val="00223C6D"/>
    <w:rsid w:val="00227150"/>
    <w:rsid w:val="00233F9B"/>
    <w:rsid w:val="00237A0F"/>
    <w:rsid w:val="00242C1E"/>
    <w:rsid w:val="00251B27"/>
    <w:rsid w:val="00254990"/>
    <w:rsid w:val="002563F7"/>
    <w:rsid w:val="00263211"/>
    <w:rsid w:val="00264A13"/>
    <w:rsid w:val="00264AA3"/>
    <w:rsid w:val="00266D14"/>
    <w:rsid w:val="0027359C"/>
    <w:rsid w:val="00274324"/>
    <w:rsid w:val="00276994"/>
    <w:rsid w:val="00277868"/>
    <w:rsid w:val="00280BC8"/>
    <w:rsid w:val="00282233"/>
    <w:rsid w:val="00283B23"/>
    <w:rsid w:val="00284CF2"/>
    <w:rsid w:val="00284EF2"/>
    <w:rsid w:val="0028641F"/>
    <w:rsid w:val="002864B5"/>
    <w:rsid w:val="00287758"/>
    <w:rsid w:val="00287C28"/>
    <w:rsid w:val="00287C59"/>
    <w:rsid w:val="00292555"/>
    <w:rsid w:val="0029288C"/>
    <w:rsid w:val="00292E3E"/>
    <w:rsid w:val="0029333E"/>
    <w:rsid w:val="00294E47"/>
    <w:rsid w:val="0029615D"/>
    <w:rsid w:val="00296706"/>
    <w:rsid w:val="00297171"/>
    <w:rsid w:val="002A0044"/>
    <w:rsid w:val="002A0254"/>
    <w:rsid w:val="002A1DD7"/>
    <w:rsid w:val="002A5A8F"/>
    <w:rsid w:val="002A6144"/>
    <w:rsid w:val="002A71F2"/>
    <w:rsid w:val="002B5CFC"/>
    <w:rsid w:val="002C1BB1"/>
    <w:rsid w:val="002C2164"/>
    <w:rsid w:val="002C32EA"/>
    <w:rsid w:val="002C3B9E"/>
    <w:rsid w:val="002C468D"/>
    <w:rsid w:val="002C4D6E"/>
    <w:rsid w:val="002C5818"/>
    <w:rsid w:val="002C5B06"/>
    <w:rsid w:val="002C7876"/>
    <w:rsid w:val="002D5D91"/>
    <w:rsid w:val="002D63D5"/>
    <w:rsid w:val="002D6B5C"/>
    <w:rsid w:val="002D75BC"/>
    <w:rsid w:val="002F2390"/>
    <w:rsid w:val="002F274D"/>
    <w:rsid w:val="002F6DCF"/>
    <w:rsid w:val="00301AE7"/>
    <w:rsid w:val="00304FBE"/>
    <w:rsid w:val="00312DFD"/>
    <w:rsid w:val="00313926"/>
    <w:rsid w:val="00313FF1"/>
    <w:rsid w:val="0031405B"/>
    <w:rsid w:val="00315A49"/>
    <w:rsid w:val="00321C35"/>
    <w:rsid w:val="003233E7"/>
    <w:rsid w:val="003275D6"/>
    <w:rsid w:val="00331E67"/>
    <w:rsid w:val="00333E33"/>
    <w:rsid w:val="00342A77"/>
    <w:rsid w:val="003445E6"/>
    <w:rsid w:val="00346151"/>
    <w:rsid w:val="00346EF4"/>
    <w:rsid w:val="003477DB"/>
    <w:rsid w:val="00347F0A"/>
    <w:rsid w:val="00350E39"/>
    <w:rsid w:val="003526CF"/>
    <w:rsid w:val="00353B43"/>
    <w:rsid w:val="00356281"/>
    <w:rsid w:val="0035780A"/>
    <w:rsid w:val="00362F0E"/>
    <w:rsid w:val="003675BB"/>
    <w:rsid w:val="00371B26"/>
    <w:rsid w:val="0037207F"/>
    <w:rsid w:val="00372CF7"/>
    <w:rsid w:val="00374375"/>
    <w:rsid w:val="00376040"/>
    <w:rsid w:val="003817F7"/>
    <w:rsid w:val="00382507"/>
    <w:rsid w:val="003853D7"/>
    <w:rsid w:val="0038642E"/>
    <w:rsid w:val="00392567"/>
    <w:rsid w:val="0039793C"/>
    <w:rsid w:val="00397ACA"/>
    <w:rsid w:val="00397C00"/>
    <w:rsid w:val="003A355F"/>
    <w:rsid w:val="003B0470"/>
    <w:rsid w:val="003B235A"/>
    <w:rsid w:val="003B2C9C"/>
    <w:rsid w:val="003B39BB"/>
    <w:rsid w:val="003B3DDD"/>
    <w:rsid w:val="003B66DF"/>
    <w:rsid w:val="003B7B2A"/>
    <w:rsid w:val="003C21B6"/>
    <w:rsid w:val="003C323F"/>
    <w:rsid w:val="003C3BF9"/>
    <w:rsid w:val="003D14E0"/>
    <w:rsid w:val="003D1DCA"/>
    <w:rsid w:val="003D39DA"/>
    <w:rsid w:val="003E1722"/>
    <w:rsid w:val="003E201B"/>
    <w:rsid w:val="003E2251"/>
    <w:rsid w:val="003E3652"/>
    <w:rsid w:val="003E39EE"/>
    <w:rsid w:val="003E3F76"/>
    <w:rsid w:val="003E6C7C"/>
    <w:rsid w:val="003F05AE"/>
    <w:rsid w:val="003F19A0"/>
    <w:rsid w:val="003F7CA4"/>
    <w:rsid w:val="0040035E"/>
    <w:rsid w:val="004007F8"/>
    <w:rsid w:val="004056D2"/>
    <w:rsid w:val="00406245"/>
    <w:rsid w:val="00410B59"/>
    <w:rsid w:val="004119D6"/>
    <w:rsid w:val="00413DFB"/>
    <w:rsid w:val="00416612"/>
    <w:rsid w:val="0041710C"/>
    <w:rsid w:val="00417EB2"/>
    <w:rsid w:val="00423020"/>
    <w:rsid w:val="00431050"/>
    <w:rsid w:val="004320E0"/>
    <w:rsid w:val="004322E2"/>
    <w:rsid w:val="00435BD7"/>
    <w:rsid w:val="004377C2"/>
    <w:rsid w:val="0044255C"/>
    <w:rsid w:val="0044445E"/>
    <w:rsid w:val="004446D7"/>
    <w:rsid w:val="00445477"/>
    <w:rsid w:val="00445DBC"/>
    <w:rsid w:val="004475C1"/>
    <w:rsid w:val="00450660"/>
    <w:rsid w:val="00450E89"/>
    <w:rsid w:val="00451963"/>
    <w:rsid w:val="00454EBF"/>
    <w:rsid w:val="004566FB"/>
    <w:rsid w:val="00460CD1"/>
    <w:rsid w:val="00461EE0"/>
    <w:rsid w:val="00464E99"/>
    <w:rsid w:val="004676EA"/>
    <w:rsid w:val="0047091C"/>
    <w:rsid w:val="00476B13"/>
    <w:rsid w:val="00480C6E"/>
    <w:rsid w:val="0048212A"/>
    <w:rsid w:val="00482F58"/>
    <w:rsid w:val="004865E3"/>
    <w:rsid w:val="00486DA4"/>
    <w:rsid w:val="00490C45"/>
    <w:rsid w:val="004932A2"/>
    <w:rsid w:val="004941CE"/>
    <w:rsid w:val="00495FC5"/>
    <w:rsid w:val="004A2CBD"/>
    <w:rsid w:val="004A4D30"/>
    <w:rsid w:val="004A59A0"/>
    <w:rsid w:val="004A6F00"/>
    <w:rsid w:val="004B40D3"/>
    <w:rsid w:val="004B4198"/>
    <w:rsid w:val="004B7E09"/>
    <w:rsid w:val="004C1AEE"/>
    <w:rsid w:val="004C42B6"/>
    <w:rsid w:val="004C42B9"/>
    <w:rsid w:val="004C76D0"/>
    <w:rsid w:val="004D3236"/>
    <w:rsid w:val="004D51FE"/>
    <w:rsid w:val="004D532F"/>
    <w:rsid w:val="004D60D6"/>
    <w:rsid w:val="004F02B0"/>
    <w:rsid w:val="005005B2"/>
    <w:rsid w:val="00501049"/>
    <w:rsid w:val="00502B57"/>
    <w:rsid w:val="005059F6"/>
    <w:rsid w:val="00511167"/>
    <w:rsid w:val="005112DE"/>
    <w:rsid w:val="00512B21"/>
    <w:rsid w:val="00512F59"/>
    <w:rsid w:val="005131C6"/>
    <w:rsid w:val="00513625"/>
    <w:rsid w:val="00514502"/>
    <w:rsid w:val="005202BB"/>
    <w:rsid w:val="00521E29"/>
    <w:rsid w:val="005257A1"/>
    <w:rsid w:val="005320F0"/>
    <w:rsid w:val="00533AB8"/>
    <w:rsid w:val="00536D33"/>
    <w:rsid w:val="00536FB2"/>
    <w:rsid w:val="00542D5D"/>
    <w:rsid w:val="00544772"/>
    <w:rsid w:val="0054553E"/>
    <w:rsid w:val="00547CF1"/>
    <w:rsid w:val="00553617"/>
    <w:rsid w:val="005548D0"/>
    <w:rsid w:val="00561426"/>
    <w:rsid w:val="00561998"/>
    <w:rsid w:val="00566882"/>
    <w:rsid w:val="0056799C"/>
    <w:rsid w:val="005706DA"/>
    <w:rsid w:val="005720DC"/>
    <w:rsid w:val="005753E0"/>
    <w:rsid w:val="00583ABA"/>
    <w:rsid w:val="0058531C"/>
    <w:rsid w:val="00591008"/>
    <w:rsid w:val="00591056"/>
    <w:rsid w:val="00593945"/>
    <w:rsid w:val="005A6848"/>
    <w:rsid w:val="005B467B"/>
    <w:rsid w:val="005C019A"/>
    <w:rsid w:val="005C1DD9"/>
    <w:rsid w:val="005C3B08"/>
    <w:rsid w:val="005C585F"/>
    <w:rsid w:val="005D08CE"/>
    <w:rsid w:val="005D168C"/>
    <w:rsid w:val="005D365D"/>
    <w:rsid w:val="005D48B6"/>
    <w:rsid w:val="005E08F8"/>
    <w:rsid w:val="005E248C"/>
    <w:rsid w:val="005E284A"/>
    <w:rsid w:val="005E5743"/>
    <w:rsid w:val="005E5EED"/>
    <w:rsid w:val="005E6163"/>
    <w:rsid w:val="005F0D90"/>
    <w:rsid w:val="005F1AC7"/>
    <w:rsid w:val="005F3959"/>
    <w:rsid w:val="005F643B"/>
    <w:rsid w:val="005F67C7"/>
    <w:rsid w:val="005F73D7"/>
    <w:rsid w:val="00602121"/>
    <w:rsid w:val="006060A5"/>
    <w:rsid w:val="00606C95"/>
    <w:rsid w:val="00612559"/>
    <w:rsid w:val="00625C0B"/>
    <w:rsid w:val="00627290"/>
    <w:rsid w:val="00630ABF"/>
    <w:rsid w:val="00631730"/>
    <w:rsid w:val="00633C0D"/>
    <w:rsid w:val="00635122"/>
    <w:rsid w:val="00636E24"/>
    <w:rsid w:val="00640EA5"/>
    <w:rsid w:val="00651346"/>
    <w:rsid w:val="00653120"/>
    <w:rsid w:val="0065757C"/>
    <w:rsid w:val="006632D0"/>
    <w:rsid w:val="00663360"/>
    <w:rsid w:val="0066455D"/>
    <w:rsid w:val="00666361"/>
    <w:rsid w:val="006666EC"/>
    <w:rsid w:val="00671694"/>
    <w:rsid w:val="00672DB9"/>
    <w:rsid w:val="00673F97"/>
    <w:rsid w:val="00674FA2"/>
    <w:rsid w:val="00680794"/>
    <w:rsid w:val="00680B9F"/>
    <w:rsid w:val="00685301"/>
    <w:rsid w:val="006920C3"/>
    <w:rsid w:val="00693A41"/>
    <w:rsid w:val="00693CB5"/>
    <w:rsid w:val="006944A1"/>
    <w:rsid w:val="00695272"/>
    <w:rsid w:val="00696519"/>
    <w:rsid w:val="0069787F"/>
    <w:rsid w:val="006A1C88"/>
    <w:rsid w:val="006B26ED"/>
    <w:rsid w:val="006B442B"/>
    <w:rsid w:val="006B5FCE"/>
    <w:rsid w:val="006B64FF"/>
    <w:rsid w:val="006B679E"/>
    <w:rsid w:val="006B7E6B"/>
    <w:rsid w:val="006C1488"/>
    <w:rsid w:val="006C3B4F"/>
    <w:rsid w:val="006C3D26"/>
    <w:rsid w:val="006C4A51"/>
    <w:rsid w:val="006D02D0"/>
    <w:rsid w:val="006D2AA7"/>
    <w:rsid w:val="006E044C"/>
    <w:rsid w:val="006E18DC"/>
    <w:rsid w:val="006E23C3"/>
    <w:rsid w:val="006E30B4"/>
    <w:rsid w:val="006E6D6E"/>
    <w:rsid w:val="006E6E02"/>
    <w:rsid w:val="006F5B29"/>
    <w:rsid w:val="007010D1"/>
    <w:rsid w:val="007014FA"/>
    <w:rsid w:val="007019EB"/>
    <w:rsid w:val="007046C7"/>
    <w:rsid w:val="0070483D"/>
    <w:rsid w:val="007077A4"/>
    <w:rsid w:val="007111FC"/>
    <w:rsid w:val="0071136F"/>
    <w:rsid w:val="00714220"/>
    <w:rsid w:val="00717FED"/>
    <w:rsid w:val="00726034"/>
    <w:rsid w:val="007316F3"/>
    <w:rsid w:val="00731977"/>
    <w:rsid w:val="00733B95"/>
    <w:rsid w:val="00733CBD"/>
    <w:rsid w:val="007341D8"/>
    <w:rsid w:val="0073437C"/>
    <w:rsid w:val="00734741"/>
    <w:rsid w:val="00735F20"/>
    <w:rsid w:val="00740FD7"/>
    <w:rsid w:val="00742215"/>
    <w:rsid w:val="00742C92"/>
    <w:rsid w:val="00743B4C"/>
    <w:rsid w:val="00743F83"/>
    <w:rsid w:val="00744738"/>
    <w:rsid w:val="00745C81"/>
    <w:rsid w:val="00746309"/>
    <w:rsid w:val="007521FF"/>
    <w:rsid w:val="0075487E"/>
    <w:rsid w:val="00757332"/>
    <w:rsid w:val="007579F8"/>
    <w:rsid w:val="007662C3"/>
    <w:rsid w:val="00767B54"/>
    <w:rsid w:val="0077231B"/>
    <w:rsid w:val="00772C22"/>
    <w:rsid w:val="00774C33"/>
    <w:rsid w:val="007766DA"/>
    <w:rsid w:val="00776A22"/>
    <w:rsid w:val="00781F8C"/>
    <w:rsid w:val="0078728D"/>
    <w:rsid w:val="00790FD8"/>
    <w:rsid w:val="007951A8"/>
    <w:rsid w:val="00797923"/>
    <w:rsid w:val="007A063C"/>
    <w:rsid w:val="007A1CED"/>
    <w:rsid w:val="007A3330"/>
    <w:rsid w:val="007A424F"/>
    <w:rsid w:val="007A5CA1"/>
    <w:rsid w:val="007B104F"/>
    <w:rsid w:val="007B2653"/>
    <w:rsid w:val="007B2A5F"/>
    <w:rsid w:val="007B3332"/>
    <w:rsid w:val="007B3AD9"/>
    <w:rsid w:val="007B419B"/>
    <w:rsid w:val="007B7C9A"/>
    <w:rsid w:val="007C080A"/>
    <w:rsid w:val="007C256B"/>
    <w:rsid w:val="007C312A"/>
    <w:rsid w:val="007C44CA"/>
    <w:rsid w:val="007C57D6"/>
    <w:rsid w:val="007D0AE0"/>
    <w:rsid w:val="007D1AF7"/>
    <w:rsid w:val="007D1CB0"/>
    <w:rsid w:val="007D376D"/>
    <w:rsid w:val="007D3E4A"/>
    <w:rsid w:val="007D4CE5"/>
    <w:rsid w:val="007D5BA4"/>
    <w:rsid w:val="007D7E33"/>
    <w:rsid w:val="007E0232"/>
    <w:rsid w:val="007E0686"/>
    <w:rsid w:val="007E3348"/>
    <w:rsid w:val="007E3C47"/>
    <w:rsid w:val="007E472E"/>
    <w:rsid w:val="007E7EF9"/>
    <w:rsid w:val="007F4A73"/>
    <w:rsid w:val="007F6AE7"/>
    <w:rsid w:val="00800A4D"/>
    <w:rsid w:val="00800E27"/>
    <w:rsid w:val="00814053"/>
    <w:rsid w:val="00821879"/>
    <w:rsid w:val="0082303C"/>
    <w:rsid w:val="0083585C"/>
    <w:rsid w:val="0083745C"/>
    <w:rsid w:val="00840ADF"/>
    <w:rsid w:val="00846077"/>
    <w:rsid w:val="008470CF"/>
    <w:rsid w:val="00852A27"/>
    <w:rsid w:val="008530F8"/>
    <w:rsid w:val="0085410D"/>
    <w:rsid w:val="00855385"/>
    <w:rsid w:val="008563F7"/>
    <w:rsid w:val="00857DC2"/>
    <w:rsid w:val="00862D39"/>
    <w:rsid w:val="0086417C"/>
    <w:rsid w:val="00864681"/>
    <w:rsid w:val="00865EE2"/>
    <w:rsid w:val="00866A4D"/>
    <w:rsid w:val="008712AA"/>
    <w:rsid w:val="00871379"/>
    <w:rsid w:val="00874CB8"/>
    <w:rsid w:val="00874F79"/>
    <w:rsid w:val="0087567B"/>
    <w:rsid w:val="0088212B"/>
    <w:rsid w:val="00884ADB"/>
    <w:rsid w:val="008864C7"/>
    <w:rsid w:val="00886B10"/>
    <w:rsid w:val="00886F96"/>
    <w:rsid w:val="008914F6"/>
    <w:rsid w:val="0089187E"/>
    <w:rsid w:val="00892234"/>
    <w:rsid w:val="008948D9"/>
    <w:rsid w:val="00894D90"/>
    <w:rsid w:val="008A0A69"/>
    <w:rsid w:val="008A1B9A"/>
    <w:rsid w:val="008A55D6"/>
    <w:rsid w:val="008A56F3"/>
    <w:rsid w:val="008A5C2A"/>
    <w:rsid w:val="008B3E96"/>
    <w:rsid w:val="008B4CC7"/>
    <w:rsid w:val="008B6B74"/>
    <w:rsid w:val="008C4BAB"/>
    <w:rsid w:val="008C6866"/>
    <w:rsid w:val="008C79A1"/>
    <w:rsid w:val="008D312E"/>
    <w:rsid w:val="008D5948"/>
    <w:rsid w:val="008E6F74"/>
    <w:rsid w:val="008F2076"/>
    <w:rsid w:val="008F2911"/>
    <w:rsid w:val="008F2ACF"/>
    <w:rsid w:val="008F5AEE"/>
    <w:rsid w:val="008F5B4D"/>
    <w:rsid w:val="008F5BC3"/>
    <w:rsid w:val="008F7CA8"/>
    <w:rsid w:val="00901874"/>
    <w:rsid w:val="0090327D"/>
    <w:rsid w:val="00904100"/>
    <w:rsid w:val="00904296"/>
    <w:rsid w:val="00904777"/>
    <w:rsid w:val="009101D2"/>
    <w:rsid w:val="00914CE3"/>
    <w:rsid w:val="009161A4"/>
    <w:rsid w:val="0092254A"/>
    <w:rsid w:val="009226E3"/>
    <w:rsid w:val="009278B6"/>
    <w:rsid w:val="00931FDA"/>
    <w:rsid w:val="00932A53"/>
    <w:rsid w:val="00935BAB"/>
    <w:rsid w:val="00937950"/>
    <w:rsid w:val="00937FD1"/>
    <w:rsid w:val="00943513"/>
    <w:rsid w:val="00944CA1"/>
    <w:rsid w:val="00947034"/>
    <w:rsid w:val="00950A53"/>
    <w:rsid w:val="009528A5"/>
    <w:rsid w:val="00953D36"/>
    <w:rsid w:val="00955DE3"/>
    <w:rsid w:val="009566F5"/>
    <w:rsid w:val="009600E6"/>
    <w:rsid w:val="00966E0D"/>
    <w:rsid w:val="00967981"/>
    <w:rsid w:val="0097160E"/>
    <w:rsid w:val="0097481C"/>
    <w:rsid w:val="009757B8"/>
    <w:rsid w:val="009766E0"/>
    <w:rsid w:val="00981F4D"/>
    <w:rsid w:val="009827E2"/>
    <w:rsid w:val="009839C1"/>
    <w:rsid w:val="0098674F"/>
    <w:rsid w:val="009911C7"/>
    <w:rsid w:val="009915BE"/>
    <w:rsid w:val="009920A7"/>
    <w:rsid w:val="00992354"/>
    <w:rsid w:val="00993763"/>
    <w:rsid w:val="009A021F"/>
    <w:rsid w:val="009A31CF"/>
    <w:rsid w:val="009B4083"/>
    <w:rsid w:val="009C1E8B"/>
    <w:rsid w:val="009C6633"/>
    <w:rsid w:val="009D0495"/>
    <w:rsid w:val="009D20B9"/>
    <w:rsid w:val="009D3084"/>
    <w:rsid w:val="009D3C67"/>
    <w:rsid w:val="009D4DE9"/>
    <w:rsid w:val="009D5C49"/>
    <w:rsid w:val="009D5E32"/>
    <w:rsid w:val="009E216F"/>
    <w:rsid w:val="009E63E9"/>
    <w:rsid w:val="009E66ED"/>
    <w:rsid w:val="009F16EB"/>
    <w:rsid w:val="009F78A3"/>
    <w:rsid w:val="00A10458"/>
    <w:rsid w:val="00A11A32"/>
    <w:rsid w:val="00A12BAC"/>
    <w:rsid w:val="00A13F49"/>
    <w:rsid w:val="00A26FCE"/>
    <w:rsid w:val="00A3194F"/>
    <w:rsid w:val="00A407C7"/>
    <w:rsid w:val="00A40B5D"/>
    <w:rsid w:val="00A436B8"/>
    <w:rsid w:val="00A44C5A"/>
    <w:rsid w:val="00A45584"/>
    <w:rsid w:val="00A516A8"/>
    <w:rsid w:val="00A522E5"/>
    <w:rsid w:val="00A53628"/>
    <w:rsid w:val="00A5442C"/>
    <w:rsid w:val="00A600C7"/>
    <w:rsid w:val="00A6223A"/>
    <w:rsid w:val="00A64512"/>
    <w:rsid w:val="00A72F63"/>
    <w:rsid w:val="00A74A92"/>
    <w:rsid w:val="00A821E1"/>
    <w:rsid w:val="00A83D51"/>
    <w:rsid w:val="00A86314"/>
    <w:rsid w:val="00A8704B"/>
    <w:rsid w:val="00A90DB2"/>
    <w:rsid w:val="00A9102D"/>
    <w:rsid w:val="00A91A09"/>
    <w:rsid w:val="00A922E4"/>
    <w:rsid w:val="00A9263E"/>
    <w:rsid w:val="00A93947"/>
    <w:rsid w:val="00AA042F"/>
    <w:rsid w:val="00AA0C06"/>
    <w:rsid w:val="00AA285A"/>
    <w:rsid w:val="00AA45E8"/>
    <w:rsid w:val="00AA519C"/>
    <w:rsid w:val="00AA5E5F"/>
    <w:rsid w:val="00AA6CE6"/>
    <w:rsid w:val="00AB2297"/>
    <w:rsid w:val="00AB46C7"/>
    <w:rsid w:val="00AB46DC"/>
    <w:rsid w:val="00AB5B28"/>
    <w:rsid w:val="00AB5EC7"/>
    <w:rsid w:val="00AB7E62"/>
    <w:rsid w:val="00AD0BC5"/>
    <w:rsid w:val="00AD162F"/>
    <w:rsid w:val="00AD2619"/>
    <w:rsid w:val="00AD4245"/>
    <w:rsid w:val="00AE0CB0"/>
    <w:rsid w:val="00AE27CC"/>
    <w:rsid w:val="00AE66A3"/>
    <w:rsid w:val="00AF0CA5"/>
    <w:rsid w:val="00AF263D"/>
    <w:rsid w:val="00AF3DDD"/>
    <w:rsid w:val="00AF61C9"/>
    <w:rsid w:val="00B005F5"/>
    <w:rsid w:val="00B007E5"/>
    <w:rsid w:val="00B02BDF"/>
    <w:rsid w:val="00B055B4"/>
    <w:rsid w:val="00B05BEF"/>
    <w:rsid w:val="00B06237"/>
    <w:rsid w:val="00B14B57"/>
    <w:rsid w:val="00B15977"/>
    <w:rsid w:val="00B21E0F"/>
    <w:rsid w:val="00B2240E"/>
    <w:rsid w:val="00B263DF"/>
    <w:rsid w:val="00B30C71"/>
    <w:rsid w:val="00B337D1"/>
    <w:rsid w:val="00B35DA0"/>
    <w:rsid w:val="00B3642C"/>
    <w:rsid w:val="00B36CA4"/>
    <w:rsid w:val="00B4033B"/>
    <w:rsid w:val="00B4162C"/>
    <w:rsid w:val="00B41E2C"/>
    <w:rsid w:val="00B430B7"/>
    <w:rsid w:val="00B448B5"/>
    <w:rsid w:val="00B4538F"/>
    <w:rsid w:val="00B457AA"/>
    <w:rsid w:val="00B50D89"/>
    <w:rsid w:val="00B50F42"/>
    <w:rsid w:val="00B62221"/>
    <w:rsid w:val="00B62A10"/>
    <w:rsid w:val="00B6608A"/>
    <w:rsid w:val="00B708C2"/>
    <w:rsid w:val="00B73DF5"/>
    <w:rsid w:val="00B745DC"/>
    <w:rsid w:val="00B7795F"/>
    <w:rsid w:val="00B8159B"/>
    <w:rsid w:val="00B82558"/>
    <w:rsid w:val="00B830FC"/>
    <w:rsid w:val="00B8344E"/>
    <w:rsid w:val="00B85D2F"/>
    <w:rsid w:val="00B86973"/>
    <w:rsid w:val="00B86DD9"/>
    <w:rsid w:val="00B86F7E"/>
    <w:rsid w:val="00B91B2D"/>
    <w:rsid w:val="00B920F0"/>
    <w:rsid w:val="00BA1161"/>
    <w:rsid w:val="00BA2472"/>
    <w:rsid w:val="00BA39B7"/>
    <w:rsid w:val="00BB1C79"/>
    <w:rsid w:val="00BB2361"/>
    <w:rsid w:val="00BB374E"/>
    <w:rsid w:val="00BB5DED"/>
    <w:rsid w:val="00BC0609"/>
    <w:rsid w:val="00BC0B4C"/>
    <w:rsid w:val="00BC23D3"/>
    <w:rsid w:val="00BC3F3A"/>
    <w:rsid w:val="00BD1CB5"/>
    <w:rsid w:val="00BD3EF6"/>
    <w:rsid w:val="00BD4AFF"/>
    <w:rsid w:val="00BE426A"/>
    <w:rsid w:val="00BE523A"/>
    <w:rsid w:val="00BE6D08"/>
    <w:rsid w:val="00BE7123"/>
    <w:rsid w:val="00BE7E5B"/>
    <w:rsid w:val="00BF4692"/>
    <w:rsid w:val="00BF6BBA"/>
    <w:rsid w:val="00BF71DE"/>
    <w:rsid w:val="00C028DA"/>
    <w:rsid w:val="00C05D66"/>
    <w:rsid w:val="00C073D6"/>
    <w:rsid w:val="00C14929"/>
    <w:rsid w:val="00C16A12"/>
    <w:rsid w:val="00C2234C"/>
    <w:rsid w:val="00C31525"/>
    <w:rsid w:val="00C32436"/>
    <w:rsid w:val="00C34469"/>
    <w:rsid w:val="00C368EB"/>
    <w:rsid w:val="00C37040"/>
    <w:rsid w:val="00C407CB"/>
    <w:rsid w:val="00C40C41"/>
    <w:rsid w:val="00C431EC"/>
    <w:rsid w:val="00C463AE"/>
    <w:rsid w:val="00C46AF0"/>
    <w:rsid w:val="00C475F8"/>
    <w:rsid w:val="00C523F7"/>
    <w:rsid w:val="00C53A42"/>
    <w:rsid w:val="00C53D77"/>
    <w:rsid w:val="00C54E3F"/>
    <w:rsid w:val="00C61F72"/>
    <w:rsid w:val="00C6331A"/>
    <w:rsid w:val="00C63E70"/>
    <w:rsid w:val="00C644F6"/>
    <w:rsid w:val="00C64A5F"/>
    <w:rsid w:val="00C709FB"/>
    <w:rsid w:val="00C71CCA"/>
    <w:rsid w:val="00C74394"/>
    <w:rsid w:val="00C75B49"/>
    <w:rsid w:val="00C814E5"/>
    <w:rsid w:val="00C8243B"/>
    <w:rsid w:val="00C82C76"/>
    <w:rsid w:val="00C84F15"/>
    <w:rsid w:val="00C86E5E"/>
    <w:rsid w:val="00C9163B"/>
    <w:rsid w:val="00C94457"/>
    <w:rsid w:val="00C968E6"/>
    <w:rsid w:val="00C97DEC"/>
    <w:rsid w:val="00CA29D3"/>
    <w:rsid w:val="00CA4442"/>
    <w:rsid w:val="00CA49FC"/>
    <w:rsid w:val="00CA6E87"/>
    <w:rsid w:val="00CA74B9"/>
    <w:rsid w:val="00CB208C"/>
    <w:rsid w:val="00CB3ED0"/>
    <w:rsid w:val="00CB5250"/>
    <w:rsid w:val="00CB58D8"/>
    <w:rsid w:val="00CB618C"/>
    <w:rsid w:val="00CC0918"/>
    <w:rsid w:val="00CC0C6F"/>
    <w:rsid w:val="00CC1442"/>
    <w:rsid w:val="00CC7A86"/>
    <w:rsid w:val="00CC7FAD"/>
    <w:rsid w:val="00CD0AE9"/>
    <w:rsid w:val="00CD2198"/>
    <w:rsid w:val="00CD33CB"/>
    <w:rsid w:val="00CD43B5"/>
    <w:rsid w:val="00CD61A6"/>
    <w:rsid w:val="00CE30F0"/>
    <w:rsid w:val="00CE4045"/>
    <w:rsid w:val="00CE405B"/>
    <w:rsid w:val="00CE6C3C"/>
    <w:rsid w:val="00CF1C98"/>
    <w:rsid w:val="00CF373F"/>
    <w:rsid w:val="00CF74A1"/>
    <w:rsid w:val="00D000A9"/>
    <w:rsid w:val="00D0097F"/>
    <w:rsid w:val="00D02195"/>
    <w:rsid w:val="00D04B02"/>
    <w:rsid w:val="00D10A63"/>
    <w:rsid w:val="00D15072"/>
    <w:rsid w:val="00D15F8A"/>
    <w:rsid w:val="00D20091"/>
    <w:rsid w:val="00D22FC4"/>
    <w:rsid w:val="00D23661"/>
    <w:rsid w:val="00D23BFF"/>
    <w:rsid w:val="00D24F2C"/>
    <w:rsid w:val="00D256B8"/>
    <w:rsid w:val="00D26768"/>
    <w:rsid w:val="00D363F6"/>
    <w:rsid w:val="00D41A4E"/>
    <w:rsid w:val="00D4208B"/>
    <w:rsid w:val="00D432C5"/>
    <w:rsid w:val="00D46148"/>
    <w:rsid w:val="00D508EE"/>
    <w:rsid w:val="00D5336A"/>
    <w:rsid w:val="00D54AF3"/>
    <w:rsid w:val="00D54CE2"/>
    <w:rsid w:val="00D54DE4"/>
    <w:rsid w:val="00D55167"/>
    <w:rsid w:val="00D5680E"/>
    <w:rsid w:val="00D57446"/>
    <w:rsid w:val="00D60F56"/>
    <w:rsid w:val="00D63517"/>
    <w:rsid w:val="00D645DF"/>
    <w:rsid w:val="00D70DE2"/>
    <w:rsid w:val="00D755D5"/>
    <w:rsid w:val="00D7774C"/>
    <w:rsid w:val="00D77D76"/>
    <w:rsid w:val="00D81EF4"/>
    <w:rsid w:val="00D82992"/>
    <w:rsid w:val="00D84944"/>
    <w:rsid w:val="00D924AD"/>
    <w:rsid w:val="00D95C4D"/>
    <w:rsid w:val="00D964E4"/>
    <w:rsid w:val="00DA3B3F"/>
    <w:rsid w:val="00DA58E9"/>
    <w:rsid w:val="00DB0D93"/>
    <w:rsid w:val="00DB139D"/>
    <w:rsid w:val="00DB76D0"/>
    <w:rsid w:val="00DC09F3"/>
    <w:rsid w:val="00DC2697"/>
    <w:rsid w:val="00DC4E75"/>
    <w:rsid w:val="00DC5D3C"/>
    <w:rsid w:val="00DC6680"/>
    <w:rsid w:val="00DC6D65"/>
    <w:rsid w:val="00DC7DEF"/>
    <w:rsid w:val="00DD070E"/>
    <w:rsid w:val="00DD24A9"/>
    <w:rsid w:val="00DD334C"/>
    <w:rsid w:val="00DD4AD8"/>
    <w:rsid w:val="00DE180B"/>
    <w:rsid w:val="00DE32B1"/>
    <w:rsid w:val="00DE58AC"/>
    <w:rsid w:val="00DE6E01"/>
    <w:rsid w:val="00DF3DC7"/>
    <w:rsid w:val="00DF6D18"/>
    <w:rsid w:val="00E0043D"/>
    <w:rsid w:val="00E043FD"/>
    <w:rsid w:val="00E05EFF"/>
    <w:rsid w:val="00E06BC4"/>
    <w:rsid w:val="00E106AA"/>
    <w:rsid w:val="00E1216F"/>
    <w:rsid w:val="00E14ABA"/>
    <w:rsid w:val="00E22B23"/>
    <w:rsid w:val="00E24C99"/>
    <w:rsid w:val="00E2667F"/>
    <w:rsid w:val="00E26C02"/>
    <w:rsid w:val="00E316DF"/>
    <w:rsid w:val="00E358FB"/>
    <w:rsid w:val="00E413F9"/>
    <w:rsid w:val="00E4441B"/>
    <w:rsid w:val="00E46913"/>
    <w:rsid w:val="00E46CD5"/>
    <w:rsid w:val="00E51099"/>
    <w:rsid w:val="00E535B0"/>
    <w:rsid w:val="00E53A81"/>
    <w:rsid w:val="00E5458C"/>
    <w:rsid w:val="00E55300"/>
    <w:rsid w:val="00E560BF"/>
    <w:rsid w:val="00E60124"/>
    <w:rsid w:val="00E63761"/>
    <w:rsid w:val="00E66428"/>
    <w:rsid w:val="00E6667D"/>
    <w:rsid w:val="00E84BBB"/>
    <w:rsid w:val="00E86347"/>
    <w:rsid w:val="00E86CFE"/>
    <w:rsid w:val="00E910BC"/>
    <w:rsid w:val="00E912C6"/>
    <w:rsid w:val="00E96613"/>
    <w:rsid w:val="00E97801"/>
    <w:rsid w:val="00EA0936"/>
    <w:rsid w:val="00EA14F7"/>
    <w:rsid w:val="00EA1736"/>
    <w:rsid w:val="00EA3E7C"/>
    <w:rsid w:val="00EA4AB7"/>
    <w:rsid w:val="00EA7CF5"/>
    <w:rsid w:val="00EB0175"/>
    <w:rsid w:val="00EB1C66"/>
    <w:rsid w:val="00EB30B6"/>
    <w:rsid w:val="00EB48A8"/>
    <w:rsid w:val="00EB559B"/>
    <w:rsid w:val="00EB629E"/>
    <w:rsid w:val="00EC1117"/>
    <w:rsid w:val="00EC3102"/>
    <w:rsid w:val="00EC4D98"/>
    <w:rsid w:val="00EC66DC"/>
    <w:rsid w:val="00ED0FED"/>
    <w:rsid w:val="00ED12DA"/>
    <w:rsid w:val="00ED491E"/>
    <w:rsid w:val="00ED5415"/>
    <w:rsid w:val="00EE00A4"/>
    <w:rsid w:val="00EE2197"/>
    <w:rsid w:val="00EE2518"/>
    <w:rsid w:val="00EF1688"/>
    <w:rsid w:val="00EF4590"/>
    <w:rsid w:val="00EF4F08"/>
    <w:rsid w:val="00F00192"/>
    <w:rsid w:val="00F02629"/>
    <w:rsid w:val="00F02F1D"/>
    <w:rsid w:val="00F0602D"/>
    <w:rsid w:val="00F06EC1"/>
    <w:rsid w:val="00F07983"/>
    <w:rsid w:val="00F07F32"/>
    <w:rsid w:val="00F11252"/>
    <w:rsid w:val="00F119C2"/>
    <w:rsid w:val="00F13174"/>
    <w:rsid w:val="00F135C9"/>
    <w:rsid w:val="00F149FB"/>
    <w:rsid w:val="00F20734"/>
    <w:rsid w:val="00F22996"/>
    <w:rsid w:val="00F25363"/>
    <w:rsid w:val="00F25415"/>
    <w:rsid w:val="00F277BD"/>
    <w:rsid w:val="00F27CBB"/>
    <w:rsid w:val="00F30FF7"/>
    <w:rsid w:val="00F322B8"/>
    <w:rsid w:val="00F335EA"/>
    <w:rsid w:val="00F34740"/>
    <w:rsid w:val="00F35FE3"/>
    <w:rsid w:val="00F37A6B"/>
    <w:rsid w:val="00F37DF0"/>
    <w:rsid w:val="00F417BC"/>
    <w:rsid w:val="00F54F87"/>
    <w:rsid w:val="00F560CE"/>
    <w:rsid w:val="00F6018E"/>
    <w:rsid w:val="00F614D5"/>
    <w:rsid w:val="00F61A9B"/>
    <w:rsid w:val="00F6359C"/>
    <w:rsid w:val="00F63D3B"/>
    <w:rsid w:val="00F64A03"/>
    <w:rsid w:val="00F64B14"/>
    <w:rsid w:val="00F660CB"/>
    <w:rsid w:val="00F672F4"/>
    <w:rsid w:val="00F70F07"/>
    <w:rsid w:val="00F73D45"/>
    <w:rsid w:val="00F7493A"/>
    <w:rsid w:val="00F753E6"/>
    <w:rsid w:val="00F76CB9"/>
    <w:rsid w:val="00F820CA"/>
    <w:rsid w:val="00F82D16"/>
    <w:rsid w:val="00F858EF"/>
    <w:rsid w:val="00F902BB"/>
    <w:rsid w:val="00F9156C"/>
    <w:rsid w:val="00F91C29"/>
    <w:rsid w:val="00F92BDE"/>
    <w:rsid w:val="00F93DAA"/>
    <w:rsid w:val="00F94CE2"/>
    <w:rsid w:val="00F95B22"/>
    <w:rsid w:val="00FA01E5"/>
    <w:rsid w:val="00FA257D"/>
    <w:rsid w:val="00FA2812"/>
    <w:rsid w:val="00FA39BB"/>
    <w:rsid w:val="00FA4651"/>
    <w:rsid w:val="00FA54E1"/>
    <w:rsid w:val="00FB0911"/>
    <w:rsid w:val="00FB551A"/>
    <w:rsid w:val="00FB7D17"/>
    <w:rsid w:val="00FC64E5"/>
    <w:rsid w:val="00FC76AB"/>
    <w:rsid w:val="00FC77F1"/>
    <w:rsid w:val="00FC7C91"/>
    <w:rsid w:val="00FD2FF0"/>
    <w:rsid w:val="00FD3248"/>
    <w:rsid w:val="00FD4600"/>
    <w:rsid w:val="00FD59B1"/>
    <w:rsid w:val="00FD7E6E"/>
    <w:rsid w:val="00FE0EAB"/>
    <w:rsid w:val="00FE176D"/>
    <w:rsid w:val="00FE1D9D"/>
    <w:rsid w:val="00FE36E1"/>
    <w:rsid w:val="00FE4AEA"/>
    <w:rsid w:val="00FE620F"/>
    <w:rsid w:val="00FE7305"/>
    <w:rsid w:val="00FE75D8"/>
    <w:rsid w:val="00FF232A"/>
    <w:rsid w:val="00FF606F"/>
    <w:rsid w:val="00FF692E"/>
    <w:rsid w:val="00FF6D1D"/>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257A1"/>
    <w:pPr>
      <w:spacing w:line="240" w:lineRule="auto"/>
    </w:pPr>
    <w:rPr>
      <w:rFonts w:ascii="Times New Roman" w:hAnsi="Times New Roman"/>
      <w:sz w:val="24"/>
      <w:szCs w:val="24"/>
    </w:rPr>
  </w:style>
  <w:style w:type="paragraph" w:styleId="Heading1">
    <w:name w:val="heading 1"/>
    <w:basedOn w:val="Normal"/>
    <w:next w:val="Normal"/>
    <w:link w:val="Heading1Char"/>
    <w:autoRedefine/>
    <w:uiPriority w:val="9"/>
    <w:qFormat/>
    <w:rsid w:val="005257A1"/>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5257A1"/>
    <w:pPr>
      <w:numPr>
        <w:ilvl w:val="1"/>
      </w:numPr>
      <w:spacing w:before="200"/>
      <w:ind w:firstLine="0"/>
      <w:outlineLvl w:val="1"/>
    </w:pPr>
    <w:rPr>
      <w:bCs w:val="0"/>
      <w:sz w:val="24"/>
      <w:szCs w:val="26"/>
    </w:rPr>
  </w:style>
  <w:style w:type="paragraph" w:styleId="Heading3">
    <w:name w:val="heading 3"/>
    <w:basedOn w:val="Normal"/>
    <w:next w:val="Normal"/>
    <w:link w:val="Heading3Char"/>
    <w:uiPriority w:val="9"/>
    <w:unhideWhenUsed/>
    <w:qFormat/>
    <w:rsid w:val="005257A1"/>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5257A1"/>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5257A1"/>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5257A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257A1"/>
  </w:style>
  <w:style w:type="character" w:customStyle="1" w:styleId="Heading1Char">
    <w:name w:val="Heading 1 Char"/>
    <w:link w:val="Heading1"/>
    <w:uiPriority w:val="9"/>
    <w:rsid w:val="005257A1"/>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5257A1"/>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5257A1"/>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5257A1"/>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5257A1"/>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5257A1"/>
    <w:pPr>
      <w:ind w:left="720"/>
      <w:contextualSpacing/>
    </w:pPr>
  </w:style>
  <w:style w:type="character" w:styleId="Hyperlink">
    <w:name w:val="Hyperlink"/>
    <w:uiPriority w:val="99"/>
    <w:unhideWhenUsed/>
    <w:rsid w:val="005257A1"/>
    <w:rPr>
      <w:color w:val="0000FF"/>
      <w:u w:val="single"/>
    </w:rPr>
  </w:style>
  <w:style w:type="paragraph" w:customStyle="1" w:styleId="NumList">
    <w:name w:val="NumList"/>
    <w:qFormat/>
    <w:rsid w:val="005257A1"/>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5257A1"/>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5257A1"/>
    <w:pPr>
      <w:outlineLvl w:val="9"/>
    </w:pPr>
  </w:style>
  <w:style w:type="paragraph" w:styleId="TOC2">
    <w:name w:val="toc 2"/>
    <w:next w:val="Normal"/>
    <w:autoRedefine/>
    <w:uiPriority w:val="39"/>
    <w:unhideWhenUsed/>
    <w:qFormat/>
    <w:rsid w:val="005257A1"/>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5257A1"/>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5257A1"/>
    <w:pPr>
      <w:ind w:left="480"/>
    </w:pPr>
    <w:rPr>
      <w:i/>
      <w:iCs/>
      <w:sz w:val="22"/>
      <w:szCs w:val="22"/>
    </w:rPr>
  </w:style>
  <w:style w:type="paragraph" w:styleId="Header">
    <w:name w:val="header"/>
    <w:basedOn w:val="Normal"/>
    <w:link w:val="HeaderChar"/>
    <w:uiPriority w:val="99"/>
    <w:unhideWhenUsed/>
    <w:rsid w:val="005257A1"/>
    <w:pPr>
      <w:tabs>
        <w:tab w:val="center" w:pos="4680"/>
        <w:tab w:val="right" w:pos="9360"/>
      </w:tabs>
    </w:pPr>
  </w:style>
  <w:style w:type="character" w:customStyle="1" w:styleId="HeaderChar">
    <w:name w:val="Header Char"/>
    <w:basedOn w:val="DefaultParagraphFont"/>
    <w:link w:val="Header"/>
    <w:uiPriority w:val="99"/>
    <w:rsid w:val="005257A1"/>
    <w:rPr>
      <w:rFonts w:ascii="Times New Roman" w:hAnsi="Times New Roman"/>
      <w:sz w:val="24"/>
      <w:szCs w:val="24"/>
    </w:rPr>
  </w:style>
  <w:style w:type="paragraph" w:styleId="Footer">
    <w:name w:val="footer"/>
    <w:basedOn w:val="Normal"/>
    <w:link w:val="FooterChar"/>
    <w:uiPriority w:val="99"/>
    <w:unhideWhenUsed/>
    <w:rsid w:val="005257A1"/>
    <w:pPr>
      <w:tabs>
        <w:tab w:val="center" w:pos="4680"/>
        <w:tab w:val="right" w:pos="9360"/>
      </w:tabs>
    </w:pPr>
  </w:style>
  <w:style w:type="character" w:customStyle="1" w:styleId="FooterChar">
    <w:name w:val="Footer Char"/>
    <w:basedOn w:val="DefaultParagraphFont"/>
    <w:link w:val="Footer"/>
    <w:uiPriority w:val="99"/>
    <w:rsid w:val="005257A1"/>
    <w:rPr>
      <w:rFonts w:ascii="Times New Roman" w:hAnsi="Times New Roman"/>
      <w:sz w:val="24"/>
      <w:szCs w:val="24"/>
    </w:rPr>
  </w:style>
  <w:style w:type="paragraph" w:customStyle="1" w:styleId="CCode">
    <w:name w:val="C_Code"/>
    <w:link w:val="CCodeChar"/>
    <w:qFormat/>
    <w:rsid w:val="005257A1"/>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5257A1"/>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5257A1"/>
    <w:pPr>
      <w:ind w:left="720"/>
    </w:pPr>
    <w:rPr>
      <w:sz w:val="18"/>
      <w:szCs w:val="18"/>
    </w:rPr>
  </w:style>
  <w:style w:type="paragraph" w:styleId="TOC5">
    <w:name w:val="toc 5"/>
    <w:basedOn w:val="Normal"/>
    <w:next w:val="Normal"/>
    <w:autoRedefine/>
    <w:uiPriority w:val="39"/>
    <w:unhideWhenUsed/>
    <w:rsid w:val="005257A1"/>
    <w:pPr>
      <w:ind w:left="960"/>
    </w:pPr>
    <w:rPr>
      <w:sz w:val="18"/>
      <w:szCs w:val="18"/>
    </w:rPr>
  </w:style>
  <w:style w:type="paragraph" w:styleId="TOC6">
    <w:name w:val="toc 6"/>
    <w:basedOn w:val="Normal"/>
    <w:next w:val="Normal"/>
    <w:autoRedefine/>
    <w:uiPriority w:val="39"/>
    <w:unhideWhenUsed/>
    <w:rsid w:val="005257A1"/>
    <w:pPr>
      <w:ind w:left="1200"/>
    </w:pPr>
    <w:rPr>
      <w:sz w:val="18"/>
      <w:szCs w:val="18"/>
    </w:rPr>
  </w:style>
  <w:style w:type="paragraph" w:styleId="TOC7">
    <w:name w:val="toc 7"/>
    <w:basedOn w:val="Normal"/>
    <w:next w:val="Normal"/>
    <w:autoRedefine/>
    <w:uiPriority w:val="39"/>
    <w:unhideWhenUsed/>
    <w:rsid w:val="005257A1"/>
    <w:pPr>
      <w:ind w:left="1440"/>
    </w:pPr>
    <w:rPr>
      <w:sz w:val="18"/>
      <w:szCs w:val="18"/>
    </w:rPr>
  </w:style>
  <w:style w:type="paragraph" w:styleId="TOC8">
    <w:name w:val="toc 8"/>
    <w:basedOn w:val="Normal"/>
    <w:next w:val="Normal"/>
    <w:autoRedefine/>
    <w:uiPriority w:val="39"/>
    <w:unhideWhenUsed/>
    <w:rsid w:val="005257A1"/>
    <w:pPr>
      <w:ind w:left="1680"/>
    </w:pPr>
    <w:rPr>
      <w:sz w:val="18"/>
      <w:szCs w:val="18"/>
    </w:rPr>
  </w:style>
  <w:style w:type="paragraph" w:styleId="TOC9">
    <w:name w:val="toc 9"/>
    <w:basedOn w:val="Normal"/>
    <w:next w:val="Normal"/>
    <w:autoRedefine/>
    <w:uiPriority w:val="39"/>
    <w:unhideWhenUsed/>
    <w:rsid w:val="005257A1"/>
    <w:pPr>
      <w:ind w:left="1920"/>
    </w:pPr>
    <w:rPr>
      <w:sz w:val="18"/>
      <w:szCs w:val="18"/>
    </w:rPr>
  </w:style>
  <w:style w:type="table" w:styleId="TableGrid">
    <w:name w:val="Table Grid"/>
    <w:basedOn w:val="TableNormal"/>
    <w:uiPriority w:val="59"/>
    <w:rsid w:val="005257A1"/>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5257A1"/>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5257A1"/>
    <w:rPr>
      <w:rFonts w:ascii="Tahoma" w:hAnsi="Tahoma" w:cs="Tahoma"/>
      <w:sz w:val="16"/>
      <w:szCs w:val="16"/>
    </w:rPr>
  </w:style>
  <w:style w:type="character" w:customStyle="1" w:styleId="BalloonTextChar">
    <w:name w:val="Balloon Text Char"/>
    <w:link w:val="BalloonText"/>
    <w:uiPriority w:val="99"/>
    <w:semiHidden/>
    <w:rsid w:val="005257A1"/>
    <w:rPr>
      <w:rFonts w:ascii="Tahoma" w:hAnsi="Tahoma" w:cs="Tahoma"/>
      <w:sz w:val="16"/>
      <w:szCs w:val="16"/>
    </w:rPr>
  </w:style>
  <w:style w:type="paragraph" w:styleId="Caption">
    <w:name w:val="caption"/>
    <w:basedOn w:val="Normal"/>
    <w:next w:val="Normal"/>
    <w:uiPriority w:val="35"/>
    <w:unhideWhenUsed/>
    <w:qFormat/>
    <w:rsid w:val="005257A1"/>
    <w:rPr>
      <w:b/>
      <w:bCs/>
      <w:color w:val="4F81BD"/>
      <w:sz w:val="18"/>
      <w:szCs w:val="18"/>
    </w:rPr>
  </w:style>
  <w:style w:type="paragraph" w:styleId="DocumentMap">
    <w:name w:val="Document Map"/>
    <w:basedOn w:val="Normal"/>
    <w:link w:val="DocumentMapChar"/>
    <w:uiPriority w:val="99"/>
    <w:semiHidden/>
    <w:unhideWhenUsed/>
    <w:rsid w:val="005257A1"/>
    <w:rPr>
      <w:rFonts w:ascii="Tahoma" w:hAnsi="Tahoma" w:cs="Tahoma"/>
      <w:sz w:val="16"/>
      <w:szCs w:val="16"/>
    </w:rPr>
  </w:style>
  <w:style w:type="character" w:customStyle="1" w:styleId="DocumentMapChar">
    <w:name w:val="Document Map Char"/>
    <w:link w:val="DocumentMap"/>
    <w:uiPriority w:val="99"/>
    <w:semiHidden/>
    <w:rsid w:val="005257A1"/>
    <w:rPr>
      <w:rFonts w:ascii="Tahoma" w:hAnsi="Tahoma" w:cs="Tahoma"/>
      <w:sz w:val="16"/>
      <w:szCs w:val="16"/>
    </w:rPr>
  </w:style>
  <w:style w:type="character" w:styleId="PlaceholderText">
    <w:name w:val="Placeholder Text"/>
    <w:uiPriority w:val="99"/>
    <w:semiHidden/>
    <w:rsid w:val="005257A1"/>
    <w:rPr>
      <w:color w:val="808080"/>
    </w:rPr>
  </w:style>
  <w:style w:type="character" w:styleId="CommentReference">
    <w:name w:val="annotation reference"/>
    <w:uiPriority w:val="99"/>
    <w:semiHidden/>
    <w:unhideWhenUsed/>
    <w:rsid w:val="005257A1"/>
    <w:rPr>
      <w:sz w:val="16"/>
      <w:szCs w:val="16"/>
    </w:rPr>
  </w:style>
  <w:style w:type="paragraph" w:styleId="CommentText">
    <w:name w:val="annotation text"/>
    <w:basedOn w:val="Normal"/>
    <w:link w:val="CommentTextChar"/>
    <w:uiPriority w:val="99"/>
    <w:semiHidden/>
    <w:unhideWhenUsed/>
    <w:rsid w:val="005257A1"/>
    <w:rPr>
      <w:sz w:val="20"/>
      <w:szCs w:val="20"/>
    </w:rPr>
  </w:style>
  <w:style w:type="character" w:customStyle="1" w:styleId="CommentTextChar">
    <w:name w:val="Comment Text Char"/>
    <w:basedOn w:val="DefaultParagraphFont"/>
    <w:link w:val="CommentText"/>
    <w:uiPriority w:val="99"/>
    <w:semiHidden/>
    <w:rsid w:val="005257A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257A1"/>
    <w:rPr>
      <w:b/>
      <w:bCs/>
    </w:rPr>
  </w:style>
  <w:style w:type="character" w:customStyle="1" w:styleId="CommentSubjectChar">
    <w:name w:val="Comment Subject Char"/>
    <w:link w:val="CommentSubject"/>
    <w:uiPriority w:val="99"/>
    <w:semiHidden/>
    <w:rsid w:val="005257A1"/>
    <w:rPr>
      <w:rFonts w:ascii="Times New Roman" w:hAnsi="Times New Roman"/>
      <w:b/>
      <w:bCs/>
      <w:sz w:val="20"/>
      <w:szCs w:val="20"/>
    </w:rPr>
  </w:style>
  <w:style w:type="character" w:styleId="FollowedHyperlink">
    <w:name w:val="FollowedHyperlink"/>
    <w:basedOn w:val="DefaultParagraphFont"/>
    <w:uiPriority w:val="99"/>
    <w:semiHidden/>
    <w:unhideWhenUsed/>
    <w:rsid w:val="005257A1"/>
    <w:rPr>
      <w:color w:val="954F72" w:themeColor="followedHyperlink"/>
      <w:u w:val="single"/>
    </w:rPr>
  </w:style>
  <w:style w:type="paragraph" w:customStyle="1" w:styleId="p1">
    <w:name w:val="p1"/>
    <w:basedOn w:val="Normal"/>
    <w:rsid w:val="005257A1"/>
    <w:pPr>
      <w:shd w:val="clear" w:color="auto" w:fill="FFFFFF"/>
    </w:pPr>
    <w:rPr>
      <w:rFonts w:ascii="Menlo" w:hAnsi="Menlo" w:cs="Menlo"/>
      <w:color w:val="000000"/>
      <w:sz w:val="17"/>
      <w:szCs w:val="17"/>
    </w:rPr>
  </w:style>
  <w:style w:type="character" w:customStyle="1" w:styleId="s1">
    <w:name w:val="s1"/>
    <w:basedOn w:val="DefaultParagraphFont"/>
    <w:rsid w:val="005257A1"/>
  </w:style>
  <w:style w:type="paragraph" w:customStyle="1" w:styleId="Exercise">
    <w:name w:val="Exercise"/>
    <w:basedOn w:val="Heading2"/>
    <w:qFormat/>
    <w:rsid w:val="005257A1"/>
    <w:pPr>
      <w:numPr>
        <w:numId w:val="3"/>
      </w:numPr>
      <w:ind w:left="0"/>
    </w:pPr>
  </w:style>
  <w:style w:type="character" w:customStyle="1" w:styleId="apple-converted-space">
    <w:name w:val="apple-converted-space"/>
    <w:basedOn w:val="DefaultParagraphFont"/>
    <w:rsid w:val="005257A1"/>
  </w:style>
  <w:style w:type="paragraph" w:styleId="Revision">
    <w:name w:val="Revision"/>
    <w:hidden/>
    <w:uiPriority w:val="99"/>
    <w:semiHidden/>
    <w:rsid w:val="00EA1736"/>
    <w:pPr>
      <w:spacing w:after="0" w:line="240" w:lineRule="auto"/>
    </w:pPr>
  </w:style>
  <w:style w:type="character" w:styleId="Mention">
    <w:name w:val="Mention"/>
    <w:basedOn w:val="DefaultParagraphFont"/>
    <w:uiPriority w:val="99"/>
    <w:semiHidden/>
    <w:unhideWhenUsed/>
    <w:rsid w:val="00EA1736"/>
    <w:rPr>
      <w:color w:val="2B579A"/>
      <w:shd w:val="clear" w:color="auto" w:fill="E6E6E6"/>
    </w:rPr>
  </w:style>
  <w:style w:type="paragraph" w:customStyle="1" w:styleId="p2">
    <w:name w:val="p2"/>
    <w:basedOn w:val="Normal"/>
    <w:rsid w:val="00EA1736"/>
    <w:rPr>
      <w:rFonts w:ascii="Monaco" w:hAnsi="Monaco" w:cs="Times New Roman"/>
      <w:sz w:val="17"/>
      <w:szCs w:val="17"/>
    </w:rPr>
  </w:style>
  <w:style w:type="paragraph" w:customStyle="1" w:styleId="p3">
    <w:name w:val="p3"/>
    <w:basedOn w:val="Normal"/>
    <w:rsid w:val="00EA1736"/>
    <w:rPr>
      <w:rFonts w:ascii="Monaco" w:hAnsi="Monaco" w:cs="Times New Roman"/>
      <w:sz w:val="17"/>
      <w:szCs w:val="17"/>
    </w:rPr>
  </w:style>
  <w:style w:type="paragraph" w:customStyle="1" w:styleId="p4">
    <w:name w:val="p4"/>
    <w:basedOn w:val="Normal"/>
    <w:rsid w:val="00EA1736"/>
    <w:rPr>
      <w:rFonts w:ascii="Monaco" w:hAnsi="Monaco" w:cs="Times New Roman"/>
      <w:color w:val="3933FF"/>
      <w:sz w:val="17"/>
      <w:szCs w:val="17"/>
    </w:rPr>
  </w:style>
  <w:style w:type="character" w:customStyle="1" w:styleId="s2">
    <w:name w:val="s2"/>
    <w:basedOn w:val="DefaultParagraphFont"/>
    <w:rsid w:val="00EA1736"/>
    <w:rPr>
      <w:color w:val="931A68"/>
    </w:rPr>
  </w:style>
  <w:style w:type="paragraph" w:styleId="HTMLPreformatted">
    <w:name w:val="HTML Preformatted"/>
    <w:basedOn w:val="Normal"/>
    <w:link w:val="HTMLPreformattedChar"/>
    <w:uiPriority w:val="99"/>
    <w:semiHidden/>
    <w:unhideWhenUsed/>
    <w:rsid w:val="00EA1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A1736"/>
    <w:rPr>
      <w:rFonts w:ascii="Courier New" w:hAnsi="Courier New" w:cs="Courier New"/>
      <w:sz w:val="20"/>
      <w:szCs w:val="20"/>
    </w:rPr>
  </w:style>
  <w:style w:type="character" w:styleId="HTMLCode">
    <w:name w:val="HTML Code"/>
    <w:basedOn w:val="DefaultParagraphFont"/>
    <w:uiPriority w:val="99"/>
    <w:semiHidden/>
    <w:unhideWhenUsed/>
    <w:rsid w:val="00EA1736"/>
    <w:rPr>
      <w:rFonts w:ascii="Courier New" w:eastAsiaTheme="minorHAnsi" w:hAnsi="Courier New" w:cs="Courier New"/>
      <w:sz w:val="20"/>
      <w:szCs w:val="20"/>
    </w:rPr>
  </w:style>
  <w:style w:type="character" w:customStyle="1" w:styleId="s3">
    <w:name w:val="s3"/>
    <w:basedOn w:val="DefaultParagraphFont"/>
    <w:rsid w:val="00EA1736"/>
    <w:rPr>
      <w:color w:val="931A68"/>
    </w:rPr>
  </w:style>
  <w:style w:type="character" w:customStyle="1" w:styleId="s4">
    <w:name w:val="s4"/>
    <w:basedOn w:val="DefaultParagraphFont"/>
    <w:rsid w:val="00EA1736"/>
    <w:rPr>
      <w:color w:val="3933FF"/>
    </w:rPr>
  </w:style>
  <w:style w:type="character" w:customStyle="1" w:styleId="s5">
    <w:name w:val="s5"/>
    <w:basedOn w:val="DefaultParagraphFont"/>
    <w:rsid w:val="00EA1736"/>
    <w:rPr>
      <w:color w:val="006141"/>
    </w:rPr>
  </w:style>
  <w:style w:type="character" w:customStyle="1" w:styleId="s6">
    <w:name w:val="s6"/>
    <w:basedOn w:val="DefaultParagraphFont"/>
    <w:rsid w:val="00EA1736"/>
    <w:rPr>
      <w:color w:val="4E9072"/>
    </w:rPr>
  </w:style>
  <w:style w:type="character" w:customStyle="1" w:styleId="UnresolvedMention1">
    <w:name w:val="Unresolved Mention1"/>
    <w:basedOn w:val="DefaultParagraphFont"/>
    <w:uiPriority w:val="99"/>
    <w:rsid w:val="007014FA"/>
    <w:rPr>
      <w:color w:val="808080"/>
      <w:shd w:val="clear" w:color="auto" w:fill="E6E6E6"/>
    </w:rPr>
  </w:style>
  <w:style w:type="paragraph" w:styleId="NormalWeb">
    <w:name w:val="Normal (Web)"/>
    <w:basedOn w:val="Normal"/>
    <w:uiPriority w:val="99"/>
    <w:semiHidden/>
    <w:unhideWhenUsed/>
    <w:rsid w:val="009D5E32"/>
    <w:pPr>
      <w:spacing w:before="100" w:beforeAutospacing="1" w:after="100" w:afterAutospacing="1"/>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03649">
      <w:bodyDiv w:val="1"/>
      <w:marLeft w:val="0"/>
      <w:marRight w:val="0"/>
      <w:marTop w:val="0"/>
      <w:marBottom w:val="0"/>
      <w:divBdr>
        <w:top w:val="none" w:sz="0" w:space="0" w:color="auto"/>
        <w:left w:val="none" w:sz="0" w:space="0" w:color="auto"/>
        <w:bottom w:val="none" w:sz="0" w:space="0" w:color="auto"/>
        <w:right w:val="none" w:sz="0" w:space="0" w:color="auto"/>
      </w:divBdr>
    </w:div>
    <w:div w:id="173498923">
      <w:bodyDiv w:val="1"/>
      <w:marLeft w:val="0"/>
      <w:marRight w:val="0"/>
      <w:marTop w:val="0"/>
      <w:marBottom w:val="0"/>
      <w:divBdr>
        <w:top w:val="none" w:sz="0" w:space="0" w:color="auto"/>
        <w:left w:val="none" w:sz="0" w:space="0" w:color="auto"/>
        <w:bottom w:val="none" w:sz="0" w:space="0" w:color="auto"/>
        <w:right w:val="none" w:sz="0" w:space="0" w:color="auto"/>
      </w:divBdr>
    </w:div>
    <w:div w:id="456919178">
      <w:bodyDiv w:val="1"/>
      <w:marLeft w:val="0"/>
      <w:marRight w:val="0"/>
      <w:marTop w:val="0"/>
      <w:marBottom w:val="0"/>
      <w:divBdr>
        <w:top w:val="none" w:sz="0" w:space="0" w:color="auto"/>
        <w:left w:val="none" w:sz="0" w:space="0" w:color="auto"/>
        <w:bottom w:val="none" w:sz="0" w:space="0" w:color="auto"/>
        <w:right w:val="none" w:sz="0" w:space="0" w:color="auto"/>
      </w:divBdr>
    </w:div>
    <w:div w:id="570700890">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596909262">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642319332">
      <w:bodyDiv w:val="1"/>
      <w:marLeft w:val="0"/>
      <w:marRight w:val="0"/>
      <w:marTop w:val="0"/>
      <w:marBottom w:val="0"/>
      <w:divBdr>
        <w:top w:val="none" w:sz="0" w:space="0" w:color="auto"/>
        <w:left w:val="none" w:sz="0" w:space="0" w:color="auto"/>
        <w:bottom w:val="none" w:sz="0" w:space="0" w:color="auto"/>
        <w:right w:val="none" w:sz="0" w:space="0" w:color="auto"/>
      </w:divBdr>
    </w:div>
    <w:div w:id="691810308">
      <w:bodyDiv w:val="1"/>
      <w:marLeft w:val="0"/>
      <w:marRight w:val="0"/>
      <w:marTop w:val="0"/>
      <w:marBottom w:val="0"/>
      <w:divBdr>
        <w:top w:val="none" w:sz="0" w:space="0" w:color="auto"/>
        <w:left w:val="none" w:sz="0" w:space="0" w:color="auto"/>
        <w:bottom w:val="none" w:sz="0" w:space="0" w:color="auto"/>
        <w:right w:val="none" w:sz="0" w:space="0" w:color="auto"/>
      </w:divBdr>
    </w:div>
    <w:div w:id="970868598">
      <w:bodyDiv w:val="1"/>
      <w:marLeft w:val="0"/>
      <w:marRight w:val="0"/>
      <w:marTop w:val="0"/>
      <w:marBottom w:val="0"/>
      <w:divBdr>
        <w:top w:val="none" w:sz="0" w:space="0" w:color="auto"/>
        <w:left w:val="none" w:sz="0" w:space="0" w:color="auto"/>
        <w:bottom w:val="none" w:sz="0" w:space="0" w:color="auto"/>
        <w:right w:val="none" w:sz="0" w:space="0" w:color="auto"/>
      </w:divBdr>
    </w:div>
    <w:div w:id="1047535752">
      <w:bodyDiv w:val="1"/>
      <w:marLeft w:val="0"/>
      <w:marRight w:val="0"/>
      <w:marTop w:val="0"/>
      <w:marBottom w:val="0"/>
      <w:divBdr>
        <w:top w:val="none" w:sz="0" w:space="0" w:color="auto"/>
        <w:left w:val="none" w:sz="0" w:space="0" w:color="auto"/>
        <w:bottom w:val="none" w:sz="0" w:space="0" w:color="auto"/>
        <w:right w:val="none" w:sz="0" w:space="0" w:color="auto"/>
      </w:divBdr>
    </w:div>
    <w:div w:id="1416781284">
      <w:bodyDiv w:val="1"/>
      <w:marLeft w:val="0"/>
      <w:marRight w:val="0"/>
      <w:marTop w:val="0"/>
      <w:marBottom w:val="0"/>
      <w:divBdr>
        <w:top w:val="none" w:sz="0" w:space="0" w:color="auto"/>
        <w:left w:val="none" w:sz="0" w:space="0" w:color="auto"/>
        <w:bottom w:val="none" w:sz="0" w:space="0" w:color="auto"/>
        <w:right w:val="none" w:sz="0" w:space="0" w:color="auto"/>
      </w:divBdr>
    </w:div>
    <w:div w:id="1696465140">
      <w:bodyDiv w:val="1"/>
      <w:marLeft w:val="0"/>
      <w:marRight w:val="0"/>
      <w:marTop w:val="0"/>
      <w:marBottom w:val="0"/>
      <w:divBdr>
        <w:top w:val="none" w:sz="0" w:space="0" w:color="auto"/>
        <w:left w:val="none" w:sz="0" w:space="0" w:color="auto"/>
        <w:bottom w:val="none" w:sz="0" w:space="0" w:color="auto"/>
        <w:right w:val="none" w:sz="0" w:space="0" w:color="auto"/>
      </w:divBdr>
    </w:div>
    <w:div w:id="1700162847">
      <w:bodyDiv w:val="1"/>
      <w:marLeft w:val="0"/>
      <w:marRight w:val="0"/>
      <w:marTop w:val="0"/>
      <w:marBottom w:val="0"/>
      <w:divBdr>
        <w:top w:val="none" w:sz="0" w:space="0" w:color="auto"/>
        <w:left w:val="none" w:sz="0" w:space="0" w:color="auto"/>
        <w:bottom w:val="none" w:sz="0" w:space="0" w:color="auto"/>
        <w:right w:val="none" w:sz="0" w:space="0" w:color="auto"/>
      </w:divBdr>
    </w:div>
    <w:div w:id="1705982656">
      <w:bodyDiv w:val="1"/>
      <w:marLeft w:val="0"/>
      <w:marRight w:val="0"/>
      <w:marTop w:val="0"/>
      <w:marBottom w:val="0"/>
      <w:divBdr>
        <w:top w:val="none" w:sz="0" w:space="0" w:color="auto"/>
        <w:left w:val="none" w:sz="0" w:space="0" w:color="auto"/>
        <w:bottom w:val="none" w:sz="0" w:space="0" w:color="auto"/>
        <w:right w:val="none" w:sz="0" w:space="0" w:color="auto"/>
      </w:divBdr>
    </w:div>
    <w:div w:id="1725787782">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756242779">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0445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tif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https://www.youtube.com/watch?v=l7Og1DuMu3k&amp;list=RDl7Og1DuMu3k&amp;t=18"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1.xml"/><Relationship Id="rId8" Type="http://schemas.openxmlformats.org/officeDocument/2006/relationships/image" Target="media/image1.tif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_rels/settings.xml.rels><?xml version="1.0" encoding="UTF-8" standalone="yes"?>
<Relationships xmlns="http://schemas.openxmlformats.org/package/2006/relationships"><Relationship Id="rId1" Type="http://schemas.openxmlformats.org/officeDocument/2006/relationships/attachedTemplate" Target="file:///C:\Git\WBT101\labmanual\English\WBT101-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6E426D-F025-44CC-B218-447389F3CE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WBT101-Template.dotx</Template>
  <TotalTime>1955</TotalTime>
  <Pages>35</Pages>
  <Words>3466</Words>
  <Characters>19758</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17</cp:revision>
  <cp:lastPrinted>2018-05-30T13:19:00Z</cp:lastPrinted>
  <dcterms:created xsi:type="dcterms:W3CDTF">2018-06-02T12:47:00Z</dcterms:created>
  <dcterms:modified xsi:type="dcterms:W3CDTF">2018-06-10T21:21:00Z</dcterms:modified>
</cp:coreProperties>
</file>